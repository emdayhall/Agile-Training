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9B8" w:rsidRDefault="004018C1" w:rsidP="00E279B8">
      <w:pPr>
        <w:pStyle w:val="Subtitle"/>
      </w:pPr>
      <w:sdt>
        <w:sdtPr>
          <w:alias w:val="Version:"/>
          <w:tag w:val="Version:"/>
          <w:id w:val="-907991857"/>
          <w:placeholder>
            <w:docPart w:val="426E4E88D99542C18332B725D7077893"/>
          </w:placeholder>
          <w:temporary/>
          <w:showingPlcHdr/>
          <w15:appearance w15:val="hidden"/>
        </w:sdtPr>
        <w:sdtContent>
          <w:r w:rsidR="00B87079">
            <w:t>Version</w:t>
          </w:r>
        </w:sdtContent>
      </w:sdt>
      <w:r w:rsidR="00E279B8">
        <w:t xml:space="preserve"> </w:t>
      </w:r>
      <w:r w:rsidR="0061420C">
        <w:t>1.0</w:t>
      </w:r>
    </w:p>
    <w:p w:rsidR="00E279B8" w:rsidRDefault="0061420C" w:rsidP="00E279B8">
      <w:pPr>
        <w:pStyle w:val="Subtitle"/>
      </w:pPr>
      <w:r>
        <w:t>May 10, 2018</w:t>
      </w:r>
    </w:p>
    <w:p w:rsidR="00E279B8" w:rsidRDefault="00E279B8" w:rsidP="002B21AE">
      <w:pPr>
        <w:pStyle w:val="Logo"/>
        <w:tabs>
          <w:tab w:val="left" w:pos="6282"/>
        </w:tabs>
      </w:pPr>
      <w:r>
        <w:rPr>
          <w:lang w:eastAsia="en-US"/>
        </w:rPr>
        <w:drawing>
          <wp:inline distT="0" distB="0" distL="0" distR="0" wp14:anchorId="46C2D08D" wp14:editId="22A8AFA7">
            <wp:extent cx="14478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p>
    <w:p w:rsidR="00E279B8" w:rsidRDefault="0061420C" w:rsidP="00E279B8">
      <w:pPr>
        <w:pStyle w:val="Subtitle"/>
      </w:pPr>
      <w:r>
        <w:t>Agile Foundations With Scrum</w:t>
      </w:r>
      <w:r w:rsidR="00E279B8">
        <w:t xml:space="preserve"> </w:t>
      </w:r>
      <w:sdt>
        <w:sdtPr>
          <w:alias w:val="Enter your name:"/>
          <w:tag w:val="Enter your name:"/>
          <w:id w:val="-679964544"/>
          <w:placeholder>
            <w:docPart w:val="5819D2CA886E4976BCB2B7A8110847AF"/>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t>Program Communication Plan</w:t>
          </w:r>
        </w:sdtContent>
      </w:sdt>
    </w:p>
    <w:p w:rsidR="00E279B8" w:rsidRDefault="004018C1" w:rsidP="00E279B8">
      <w:pPr>
        <w:pStyle w:val="Contactinfo"/>
      </w:pPr>
      <w:sdt>
        <w:sdtPr>
          <w:alias w:val="Enter company name:"/>
          <w:tag w:val=""/>
          <w:id w:val="442581965"/>
          <w:placeholder>
            <w:docPart w:val="377E9548D4C342AB827DAE401D517A02"/>
          </w:placeholder>
          <w:dataBinding w:prefixMappings="xmlns:ns0='http://schemas.openxmlformats.org/officeDocument/2006/extended-properties' " w:xpath="/ns0:Properties[1]/ns0:Company[1]" w:storeItemID="{6668398D-A668-4E3E-A5EB-62B293D839F1}"/>
          <w15:appearance w15:val="hidden"/>
          <w:text/>
        </w:sdtPr>
        <w:sdtContent>
          <w:r w:rsidR="0061420C">
            <w:t>Knights of Columbus</w:t>
          </w:r>
        </w:sdtContent>
      </w:sdt>
    </w:p>
    <w:p w:rsidR="00E279B8" w:rsidRDefault="004018C1" w:rsidP="00714CE5">
      <w:pPr>
        <w:pStyle w:val="Contactinfo"/>
      </w:pPr>
      <w:sdt>
        <w:sdtPr>
          <w:alias w:val="Enter company address:"/>
          <w:tag w:val="Enter company address:"/>
          <w:id w:val="1489432431"/>
          <w:placeholder>
            <w:docPart w:val="656263BF5C9F4895933F5212A9F5D841"/>
          </w:placeholder>
          <w:dataBinding w:prefixMappings="xmlns:ns0='http://schemas.microsoft.com/office/2006/coverPageProps' " w:xpath="/ns0:CoverPageProperties[1]/ns0:CompanyAddress[1]" w:storeItemID="{55AF091B-3C7A-41E3-B477-F2FDAA23CFDA}"/>
          <w15:appearance w15:val="hidden"/>
          <w:text/>
        </w:sdtPr>
        <w:sdtContent>
          <w:r w:rsidR="0061420C">
            <w:t>1 Columbus Plaza, New Haven, CT</w:t>
          </w:r>
        </w:sdtContent>
      </w:sdt>
    </w:p>
    <w:p w:rsidR="00907CBB" w:rsidRDefault="00907CBB" w:rsidP="00E279B8">
      <w:pPr>
        <w:rPr>
          <w:noProof/>
        </w:rPr>
      </w:pPr>
    </w:p>
    <w:p w:rsidR="00907CBB" w:rsidRDefault="004018C1">
      <w:pPr>
        <w:pStyle w:val="Heading1"/>
      </w:pPr>
      <w:sdt>
        <w:sdtPr>
          <w:alias w:val="Enter title:"/>
          <w:tag w:val=""/>
          <w:id w:val="1901021919"/>
          <w:placeholder>
            <w:docPart w:val="ACDC34F008084184828E5359355F7D72"/>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61420C">
            <w:t>Course Communication Plan</w:t>
          </w:r>
        </w:sdtContent>
      </w:sdt>
    </w:p>
    <w:p w:rsidR="00907CBB" w:rsidRDefault="0061420C">
      <w:pPr>
        <w:pStyle w:val="Heading2"/>
      </w:pPr>
      <w:r>
        <w:t>Course Communication Artifacts</w:t>
      </w:r>
    </w:p>
    <w:sdt>
      <w:sdtPr>
        <w:alias w:val="Enter description:"/>
        <w:tag w:val="Enter description:"/>
        <w:id w:val="1349829674"/>
        <w:placeholder>
          <w:docPart w:val="743973A27AC94EF29824578660A804C7"/>
        </w:placeholder>
        <w:temporary/>
        <w:showingPlcHdr/>
        <w15:appearance w15:val="hidden"/>
      </w:sdtPr>
      <w:sdtContent>
        <w:p w:rsidR="00907CBB" w:rsidRDefault="00107CB6">
          <w:r>
            <w:t>Use the Project communication table to identify the communication documents needed for your project, the recipients of the documents, the persons responsible for creating and updating the documents, and how often the documents need to be updated.</w:t>
          </w:r>
        </w:p>
      </w:sdtContent>
    </w:sdt>
    <w:p w:rsidR="00907CBB" w:rsidRDefault="0061420C">
      <w:pPr>
        <w:pStyle w:val="Heading3"/>
      </w:pPr>
      <w:r>
        <w:t>Course Communication Artifacts</w:t>
      </w:r>
    </w:p>
    <w:tbl>
      <w:tblPr>
        <w:tblStyle w:val="GridTable1Light-Accent2"/>
        <w:tblW w:w="5000" w:type="pct"/>
        <w:tblCellMar>
          <w:left w:w="0" w:type="dxa"/>
          <w:right w:w="0" w:type="dxa"/>
        </w:tblCellMar>
        <w:tblLook w:val="06A0" w:firstRow="1" w:lastRow="0" w:firstColumn="1" w:lastColumn="0" w:noHBand="1" w:noVBand="1"/>
        <w:tblDescription w:val="Project Communication Table to enter details "/>
      </w:tblPr>
      <w:tblGrid>
        <w:gridCol w:w="2714"/>
        <w:gridCol w:w="1336"/>
        <w:gridCol w:w="1732"/>
        <w:gridCol w:w="1813"/>
        <w:gridCol w:w="1765"/>
      </w:tblGrid>
      <w:tr w:rsidR="00312465" w:rsidTr="0031246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14" w:type="dxa"/>
            <w:tcBorders>
              <w:top w:val="nil"/>
              <w:left w:val="nil"/>
            </w:tcBorders>
            <w:vAlign w:val="bottom"/>
          </w:tcPr>
          <w:p w:rsidR="00312465" w:rsidRDefault="004018C1">
            <w:pPr>
              <w:pStyle w:val="Tabletext"/>
            </w:pPr>
            <w:sdt>
              <w:sdtPr>
                <w:alias w:val="Document:"/>
                <w:tag w:val="Document:"/>
                <w:id w:val="-281810046"/>
                <w:placeholder>
                  <w:docPart w:val="8D2864A6D0CC464C8CD84F0F26AE6D24"/>
                </w:placeholder>
                <w:temporary/>
                <w:showingPlcHdr/>
                <w15:appearance w15:val="hidden"/>
              </w:sdtPr>
              <w:sdtContent>
                <w:r w:rsidR="00312465">
                  <w:t>Document</w:t>
                </w:r>
              </w:sdtContent>
            </w:sdt>
          </w:p>
        </w:tc>
        <w:tc>
          <w:tcPr>
            <w:tcW w:w="1336" w:type="dxa"/>
            <w:tcBorders>
              <w:top w:val="nil"/>
            </w:tcBorders>
            <w:vAlign w:val="bottom"/>
          </w:tcPr>
          <w:p w:rsidR="00312465" w:rsidRDefault="00312465" w:rsidP="0061420C">
            <w:pPr>
              <w:pStyle w:val="Tabletext"/>
              <w:cnfStyle w:val="100000000000" w:firstRow="1" w:lastRow="0" w:firstColumn="0" w:lastColumn="0" w:oddVBand="0" w:evenVBand="0" w:oddHBand="0" w:evenHBand="0" w:firstRowFirstColumn="0" w:firstRowLastColumn="0" w:lastRowFirstColumn="0" w:lastRowLastColumn="0"/>
            </w:pPr>
            <w:r>
              <w:t>Audience</w:t>
            </w:r>
          </w:p>
        </w:tc>
        <w:tc>
          <w:tcPr>
            <w:tcW w:w="1732" w:type="dxa"/>
            <w:tcBorders>
              <w:top w:val="nil"/>
            </w:tcBorders>
            <w:vAlign w:val="bottom"/>
          </w:tcPr>
          <w:p w:rsidR="00312465" w:rsidRDefault="00312465" w:rsidP="00312465">
            <w:pPr>
              <w:pStyle w:val="Tabletext"/>
              <w:cnfStyle w:val="100000000000" w:firstRow="1" w:lastRow="0" w:firstColumn="0" w:lastColumn="0" w:oddVBand="0" w:evenVBand="0" w:oddHBand="0" w:evenHBand="0" w:firstRowFirstColumn="0" w:firstRowLastColumn="0" w:lastRowFirstColumn="0" w:lastRowLastColumn="0"/>
            </w:pPr>
            <w:r>
              <w:t>Goal</w:t>
            </w:r>
          </w:p>
        </w:tc>
        <w:tc>
          <w:tcPr>
            <w:tcW w:w="1813" w:type="dxa"/>
            <w:tcBorders>
              <w:top w:val="nil"/>
            </w:tcBorders>
            <w:vAlign w:val="bottom"/>
          </w:tcPr>
          <w:p w:rsidR="00312465" w:rsidRDefault="00312465" w:rsidP="0061420C">
            <w:pPr>
              <w:pStyle w:val="Tabletext"/>
              <w:cnfStyle w:val="100000000000" w:firstRow="1" w:lastRow="0" w:firstColumn="0" w:lastColumn="0" w:oddVBand="0" w:evenVBand="0" w:oddHBand="0" w:evenHBand="0" w:firstRowFirstColumn="0" w:firstRowLastColumn="0" w:lastRowFirstColumn="0" w:lastRowLastColumn="0"/>
            </w:pPr>
            <w:r>
              <w:t>Method</w:t>
            </w:r>
          </w:p>
        </w:tc>
        <w:tc>
          <w:tcPr>
            <w:tcW w:w="1765" w:type="dxa"/>
            <w:tcBorders>
              <w:top w:val="nil"/>
              <w:right w:val="nil"/>
            </w:tcBorders>
            <w:vAlign w:val="bottom"/>
          </w:tcPr>
          <w:p w:rsidR="00312465" w:rsidRDefault="00312465" w:rsidP="0061420C">
            <w:pPr>
              <w:pStyle w:val="Tabletext"/>
              <w:cnfStyle w:val="100000000000" w:firstRow="1" w:lastRow="0" w:firstColumn="0" w:lastColumn="0" w:oddVBand="0" w:evenVBand="0" w:oddHBand="0" w:evenHBand="0" w:firstRowFirstColumn="0" w:firstRowLastColumn="0" w:lastRowFirstColumn="0" w:lastRowLastColumn="0"/>
            </w:pPr>
            <w:r>
              <w:t>Distribution Frequency</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61420C">
            <w:pPr>
              <w:pStyle w:val="Tabletext"/>
            </w:pPr>
            <w:r>
              <w:t>Syllabus</w:t>
            </w:r>
          </w:p>
        </w:tc>
        <w:tc>
          <w:tcPr>
            <w:tcW w:w="1336"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 xml:space="preserve">Learners </w:t>
            </w:r>
          </w:p>
        </w:tc>
        <w:tc>
          <w:tcPr>
            <w:tcW w:w="1732"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Communicate Course Schedule</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SharePoint</w:t>
            </w:r>
          </w:p>
        </w:tc>
        <w:tc>
          <w:tcPr>
            <w:tcW w:w="1765" w:type="dxa"/>
            <w:tcBorders>
              <w:right w:val="nil"/>
            </w:tcBorders>
          </w:tcPr>
          <w:p w:rsidR="00312465" w:rsidRDefault="00312465" w:rsidP="0061420C">
            <w:pPr>
              <w:pStyle w:val="Tabletext"/>
              <w:cnfStyle w:val="000000000000" w:firstRow="0" w:lastRow="0" w:firstColumn="0" w:lastColumn="0" w:oddVBand="0" w:evenVBand="0" w:oddHBand="0" w:evenHBand="0" w:firstRowFirstColumn="0" w:firstRowLastColumn="0" w:lastRowFirstColumn="0" w:lastRowLastColumn="0"/>
            </w:pPr>
            <w:r>
              <w:t>Per Change</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61420C">
            <w:pPr>
              <w:pStyle w:val="Tabletext"/>
            </w:pPr>
            <w:r>
              <w:t>Meeting Invitation Descriptions</w:t>
            </w:r>
          </w:p>
        </w:tc>
        <w:tc>
          <w:tcPr>
            <w:tcW w:w="1336" w:type="dxa"/>
          </w:tcPr>
          <w:p w:rsidR="00312465" w:rsidRDefault="00312465">
            <w:pPr>
              <w:pStyle w:val="Tabletext"/>
              <w:cnfStyle w:val="000000000000" w:firstRow="0" w:lastRow="0" w:firstColumn="0" w:lastColumn="0" w:oddVBand="0" w:evenVBand="0" w:oddHBand="0" w:evenHBand="0" w:firstRowFirstColumn="0" w:firstRowLastColumn="0" w:lastRowFirstColumn="0" w:lastRowLastColumn="0"/>
            </w:pPr>
            <w:r>
              <w:t>Learners</w:t>
            </w:r>
          </w:p>
        </w:tc>
        <w:tc>
          <w:tcPr>
            <w:tcW w:w="1732"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 xml:space="preserve">Communicate reading, session topic, and </w:t>
            </w:r>
            <w:proofErr w:type="spellStart"/>
            <w:r>
              <w:t>WorkSpace</w:t>
            </w:r>
            <w:proofErr w:type="spellEnd"/>
            <w:r>
              <w:t xml:space="preserve"> location</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proofErr w:type="spellStart"/>
            <w:r>
              <w:t>LotusNotes</w:t>
            </w:r>
            <w:proofErr w:type="spellEnd"/>
            <w:r>
              <w:t xml:space="preserve"> Calendar</w:t>
            </w:r>
          </w:p>
        </w:tc>
        <w:tc>
          <w:tcPr>
            <w:tcW w:w="1765" w:type="dxa"/>
            <w:tcBorders>
              <w:right w:val="nil"/>
            </w:tcBorders>
          </w:tcPr>
          <w:p w:rsidR="00312465" w:rsidRDefault="00312465" w:rsidP="0061420C">
            <w:pPr>
              <w:pStyle w:val="Tabletext"/>
              <w:cnfStyle w:val="000000000000" w:firstRow="0" w:lastRow="0" w:firstColumn="0" w:lastColumn="0" w:oddVBand="0" w:evenVBand="0" w:oddHBand="0" w:evenHBand="0" w:firstRowFirstColumn="0" w:firstRowLastColumn="0" w:lastRowFirstColumn="0" w:lastRowLastColumn="0"/>
            </w:pPr>
            <w:r>
              <w:t>Per Change</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312465">
            <w:pPr>
              <w:pStyle w:val="Tabletext"/>
            </w:pPr>
            <w:r>
              <w:t xml:space="preserve">Course </w:t>
            </w:r>
            <w:proofErr w:type="spellStart"/>
            <w:r>
              <w:t>WorkSpace</w:t>
            </w:r>
            <w:proofErr w:type="spellEnd"/>
          </w:p>
        </w:tc>
        <w:tc>
          <w:tcPr>
            <w:tcW w:w="1336" w:type="dxa"/>
          </w:tcPr>
          <w:p w:rsidR="00312465" w:rsidRDefault="00312465">
            <w:pPr>
              <w:pStyle w:val="Tabletext"/>
              <w:cnfStyle w:val="000000000000" w:firstRow="0" w:lastRow="0" w:firstColumn="0" w:lastColumn="0" w:oddVBand="0" w:evenVBand="0" w:oddHBand="0" w:evenHBand="0" w:firstRowFirstColumn="0" w:firstRowLastColumn="0" w:lastRowFirstColumn="0" w:lastRowLastColumn="0"/>
            </w:pPr>
            <w:r>
              <w:t>Learners</w:t>
            </w:r>
          </w:p>
        </w:tc>
        <w:tc>
          <w:tcPr>
            <w:tcW w:w="1732"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Provide access to materials for each session.</w:t>
            </w:r>
          </w:p>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Communicate session topics.</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SharePoint</w:t>
            </w:r>
            <w:r>
              <w:br/>
            </w:r>
          </w:p>
        </w:tc>
        <w:tc>
          <w:tcPr>
            <w:tcW w:w="1765" w:type="dxa"/>
            <w:tcBorders>
              <w:right w:val="nil"/>
            </w:tcBorders>
          </w:tcPr>
          <w:p w:rsidR="00312465" w:rsidRDefault="00312465" w:rsidP="0061420C">
            <w:pPr>
              <w:pStyle w:val="Tabletext"/>
              <w:cnfStyle w:val="000000000000" w:firstRow="0" w:lastRow="0" w:firstColumn="0" w:lastColumn="0" w:oddVBand="0" w:evenVBand="0" w:oddHBand="0" w:evenHBand="0" w:firstRowFirstColumn="0" w:firstRowLastColumn="0" w:lastRowFirstColumn="0" w:lastRowLastColumn="0"/>
            </w:pPr>
            <w:r>
              <w:t>Per Change</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61420C">
            <w:pPr>
              <w:pStyle w:val="Tabletext"/>
            </w:pPr>
            <w:r>
              <w:t>Welcome Email</w:t>
            </w:r>
          </w:p>
        </w:tc>
        <w:tc>
          <w:tcPr>
            <w:tcW w:w="1336" w:type="dxa"/>
          </w:tcPr>
          <w:p w:rsidR="00312465" w:rsidRDefault="00312465">
            <w:pPr>
              <w:pStyle w:val="Tabletext"/>
              <w:cnfStyle w:val="000000000000" w:firstRow="0" w:lastRow="0" w:firstColumn="0" w:lastColumn="0" w:oddVBand="0" w:evenVBand="0" w:oddHBand="0" w:evenHBand="0" w:firstRowFirstColumn="0" w:firstRowLastColumn="0" w:lastRowFirstColumn="0" w:lastRowLastColumn="0"/>
            </w:pPr>
            <w:r>
              <w:t>Learners and managers</w:t>
            </w:r>
          </w:p>
        </w:tc>
        <w:tc>
          <w:tcPr>
            <w:tcW w:w="1732" w:type="dxa"/>
          </w:tcPr>
          <w:p w:rsidR="00312465" w:rsidRDefault="00312465">
            <w:pPr>
              <w:pStyle w:val="Tabletext"/>
              <w:cnfStyle w:val="000000000000" w:firstRow="0" w:lastRow="0" w:firstColumn="0" w:lastColumn="0" w:oddVBand="0" w:evenVBand="0" w:oddHBand="0" w:evenHBand="0" w:firstRowFirstColumn="0" w:firstRowLastColumn="0" w:lastRowFirstColumn="0" w:lastRowLastColumn="0"/>
            </w:pPr>
            <w:r>
              <w:t xml:space="preserve">Provide context for training course and an overview of the SharePoint resources. </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Lotus Notes email</w:t>
            </w:r>
          </w:p>
        </w:tc>
        <w:tc>
          <w:tcPr>
            <w:tcW w:w="1765" w:type="dxa"/>
            <w:tcBorders>
              <w:right w:val="nil"/>
            </w:tcBorders>
          </w:tcPr>
          <w:p w:rsidR="00312465" w:rsidRDefault="00312465" w:rsidP="0061420C">
            <w:pPr>
              <w:pStyle w:val="Tabletext"/>
              <w:cnfStyle w:val="000000000000" w:firstRow="0" w:lastRow="0" w:firstColumn="0" w:lastColumn="0" w:oddVBand="0" w:evenVBand="0" w:oddHBand="0" w:evenHBand="0" w:firstRowFirstColumn="0" w:firstRowLastColumn="0" w:lastRowFirstColumn="0" w:lastRowLastColumn="0"/>
            </w:pPr>
            <w:r>
              <w:t>Once</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312465">
            <w:pPr>
              <w:pStyle w:val="Tabletext"/>
            </w:pPr>
            <w:r>
              <w:t>Weekly Session Reminder Email</w:t>
            </w:r>
          </w:p>
        </w:tc>
        <w:tc>
          <w:tcPr>
            <w:tcW w:w="1336"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Learners and managers</w:t>
            </w:r>
          </w:p>
        </w:tc>
        <w:tc>
          <w:tcPr>
            <w:tcW w:w="1732"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Provide preview of session topic and activities.</w:t>
            </w:r>
          </w:p>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Remind learners to do the reading.</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Lotus Notes email</w:t>
            </w:r>
          </w:p>
        </w:tc>
        <w:tc>
          <w:tcPr>
            <w:tcW w:w="1765" w:type="dxa"/>
            <w:tcBorders>
              <w:right w:val="nil"/>
            </w:tcBorders>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Weekly</w:t>
            </w:r>
          </w:p>
        </w:tc>
      </w:tr>
      <w:tr w:rsidR="00312465" w:rsidTr="00312465">
        <w:tc>
          <w:tcPr>
            <w:cnfStyle w:val="001000000000" w:firstRow="0" w:lastRow="0" w:firstColumn="1" w:lastColumn="0" w:oddVBand="0" w:evenVBand="0" w:oddHBand="0" w:evenHBand="0" w:firstRowFirstColumn="0" w:firstRowLastColumn="0" w:lastRowFirstColumn="0" w:lastRowLastColumn="0"/>
            <w:tcW w:w="2714" w:type="dxa"/>
            <w:tcBorders>
              <w:left w:val="nil"/>
            </w:tcBorders>
          </w:tcPr>
          <w:p w:rsidR="00312465" w:rsidRDefault="00312465" w:rsidP="00312465">
            <w:pPr>
              <w:pStyle w:val="Tabletext"/>
            </w:pPr>
            <w:r>
              <w:t>Retrospective Data Request</w:t>
            </w:r>
          </w:p>
        </w:tc>
        <w:tc>
          <w:tcPr>
            <w:tcW w:w="1336"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Learners</w:t>
            </w:r>
          </w:p>
        </w:tc>
        <w:tc>
          <w:tcPr>
            <w:tcW w:w="1732"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Gather course feedback.</w:t>
            </w:r>
          </w:p>
        </w:tc>
        <w:tc>
          <w:tcPr>
            <w:tcW w:w="1813" w:type="dxa"/>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Lotus Notes email</w:t>
            </w:r>
          </w:p>
        </w:tc>
        <w:tc>
          <w:tcPr>
            <w:tcW w:w="1765" w:type="dxa"/>
            <w:tcBorders>
              <w:right w:val="nil"/>
            </w:tcBorders>
          </w:tcPr>
          <w:p w:rsidR="00312465" w:rsidRDefault="00312465" w:rsidP="00312465">
            <w:pPr>
              <w:pStyle w:val="Tabletext"/>
              <w:cnfStyle w:val="000000000000" w:firstRow="0" w:lastRow="0" w:firstColumn="0" w:lastColumn="0" w:oddVBand="0" w:evenVBand="0" w:oddHBand="0" w:evenHBand="0" w:firstRowFirstColumn="0" w:firstRowLastColumn="0" w:lastRowFirstColumn="0" w:lastRowLastColumn="0"/>
            </w:pPr>
            <w:r>
              <w:t>Weekly</w:t>
            </w:r>
          </w:p>
        </w:tc>
      </w:tr>
    </w:tbl>
    <w:p w:rsidR="0061420C" w:rsidRDefault="0061420C" w:rsidP="0061420C">
      <w:pPr>
        <w:ind w:left="0"/>
      </w:pPr>
    </w:p>
    <w:p w:rsidR="00B3420B" w:rsidRDefault="00B3420B" w:rsidP="00DD1C81">
      <w:pPr>
        <w:pStyle w:val="Heading3"/>
      </w:pPr>
      <w:r>
        <w:t>Course Communication Schedule</w:t>
      </w:r>
    </w:p>
    <w:tbl>
      <w:tblPr>
        <w:tblStyle w:val="TableGrid"/>
        <w:tblW w:w="0" w:type="auto"/>
        <w:tblInd w:w="72" w:type="dxa"/>
        <w:tblLook w:val="04A0" w:firstRow="1" w:lastRow="0" w:firstColumn="1" w:lastColumn="0" w:noHBand="0" w:noVBand="1"/>
      </w:tblPr>
      <w:tblGrid>
        <w:gridCol w:w="1462"/>
        <w:gridCol w:w="2333"/>
        <w:gridCol w:w="4318"/>
      </w:tblGrid>
      <w:tr w:rsidR="00DD1C81" w:rsidTr="00DD1C81">
        <w:tc>
          <w:tcPr>
            <w:tcW w:w="1462" w:type="dxa"/>
          </w:tcPr>
          <w:p w:rsidR="00DD1C81" w:rsidRDefault="00DD1C81" w:rsidP="00312465">
            <w:pPr>
              <w:ind w:left="0"/>
              <w:jc w:val="center"/>
            </w:pPr>
            <w:r>
              <w:t>Week</w:t>
            </w:r>
          </w:p>
        </w:tc>
        <w:tc>
          <w:tcPr>
            <w:tcW w:w="2333" w:type="dxa"/>
          </w:tcPr>
          <w:p w:rsidR="00DD1C81" w:rsidRDefault="00DD1C81" w:rsidP="00B3420B">
            <w:pPr>
              <w:ind w:left="0"/>
            </w:pPr>
            <w:r>
              <w:t>Items</w:t>
            </w:r>
          </w:p>
        </w:tc>
        <w:tc>
          <w:tcPr>
            <w:tcW w:w="4318" w:type="dxa"/>
          </w:tcPr>
          <w:p w:rsidR="00DD1C81" w:rsidRDefault="00DD1C81" w:rsidP="00B3420B">
            <w:pPr>
              <w:ind w:left="0"/>
            </w:pPr>
            <w:r>
              <w:t>Schedule</w:t>
            </w:r>
          </w:p>
        </w:tc>
      </w:tr>
      <w:tr w:rsidR="00DD1C81" w:rsidTr="00DD1C81">
        <w:tc>
          <w:tcPr>
            <w:tcW w:w="1462" w:type="dxa"/>
          </w:tcPr>
          <w:p w:rsidR="00DD1C81" w:rsidRDefault="00DD1C81" w:rsidP="00312465">
            <w:pPr>
              <w:ind w:left="0"/>
              <w:jc w:val="center"/>
            </w:pPr>
            <w:r>
              <w:t>0</w:t>
            </w:r>
          </w:p>
        </w:tc>
        <w:tc>
          <w:tcPr>
            <w:tcW w:w="2333" w:type="dxa"/>
          </w:tcPr>
          <w:p w:rsidR="00DD1C81" w:rsidRDefault="00DD1C81" w:rsidP="00B3420B">
            <w:pPr>
              <w:ind w:left="0"/>
            </w:pPr>
            <w:r>
              <w:t>Welcome Email</w:t>
            </w:r>
          </w:p>
        </w:tc>
        <w:tc>
          <w:tcPr>
            <w:tcW w:w="4318" w:type="dxa"/>
          </w:tcPr>
          <w:p w:rsidR="00DD1C81" w:rsidRDefault="00DD1C81" w:rsidP="00B3420B">
            <w:pPr>
              <w:ind w:left="0"/>
            </w:pPr>
            <w:r>
              <w:t>Monday @ 9:00 AM</w:t>
            </w:r>
          </w:p>
        </w:tc>
      </w:tr>
      <w:tr w:rsidR="00DD1C81" w:rsidTr="00DD1C81">
        <w:tc>
          <w:tcPr>
            <w:tcW w:w="1462" w:type="dxa"/>
          </w:tcPr>
          <w:p w:rsidR="00DD1C81" w:rsidRDefault="00DD1C81" w:rsidP="00312465">
            <w:pPr>
              <w:ind w:left="0"/>
              <w:jc w:val="center"/>
            </w:pPr>
            <w:r>
              <w:t>1</w:t>
            </w:r>
          </w:p>
        </w:tc>
        <w:tc>
          <w:tcPr>
            <w:tcW w:w="2333" w:type="dxa"/>
          </w:tcPr>
          <w:p w:rsidR="00DD1C81" w:rsidRDefault="00DD1C81" w:rsidP="00B3420B">
            <w:pPr>
              <w:ind w:left="0"/>
            </w:pPr>
            <w:r>
              <w:t>Session 1 Reminder</w:t>
            </w:r>
          </w:p>
        </w:tc>
        <w:tc>
          <w:tcPr>
            <w:tcW w:w="4318" w:type="dxa"/>
          </w:tcPr>
          <w:p w:rsidR="00DD1C81" w:rsidRDefault="00DD1C81" w:rsidP="00B3420B">
            <w:pPr>
              <w:ind w:left="0"/>
            </w:pPr>
            <w:r>
              <w:t>Monday @ 9:00 AM</w:t>
            </w:r>
          </w:p>
        </w:tc>
      </w:tr>
      <w:tr w:rsidR="00DD1C81" w:rsidTr="00DD1C81">
        <w:tc>
          <w:tcPr>
            <w:tcW w:w="1462" w:type="dxa"/>
          </w:tcPr>
          <w:p w:rsidR="00DD1C81" w:rsidRDefault="00DD1C81" w:rsidP="00DD1C81">
            <w:pPr>
              <w:ind w:left="0"/>
              <w:jc w:val="center"/>
            </w:pPr>
            <w:r>
              <w:lastRenderedPageBreak/>
              <w:t>1</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2</w:t>
            </w:r>
          </w:p>
        </w:tc>
        <w:tc>
          <w:tcPr>
            <w:tcW w:w="2333" w:type="dxa"/>
          </w:tcPr>
          <w:p w:rsidR="00DD1C81" w:rsidRDefault="00DD1C81" w:rsidP="00DD1C81">
            <w:pPr>
              <w:ind w:left="0"/>
            </w:pPr>
            <w:r>
              <w:t>Session 2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2</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3</w:t>
            </w:r>
          </w:p>
        </w:tc>
        <w:tc>
          <w:tcPr>
            <w:tcW w:w="2333" w:type="dxa"/>
          </w:tcPr>
          <w:p w:rsidR="00DD1C81" w:rsidRDefault="00DD1C81" w:rsidP="00DD1C81">
            <w:pPr>
              <w:ind w:left="0"/>
            </w:pPr>
            <w:r>
              <w:t>Session 3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3</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4</w:t>
            </w:r>
          </w:p>
        </w:tc>
        <w:tc>
          <w:tcPr>
            <w:tcW w:w="2333" w:type="dxa"/>
          </w:tcPr>
          <w:p w:rsidR="00DD1C81" w:rsidRDefault="00DD1C81" w:rsidP="00DD1C81">
            <w:pPr>
              <w:ind w:left="0"/>
            </w:pPr>
            <w:r>
              <w:t>Session 4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4</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5</w:t>
            </w:r>
          </w:p>
        </w:tc>
        <w:tc>
          <w:tcPr>
            <w:tcW w:w="2333" w:type="dxa"/>
          </w:tcPr>
          <w:p w:rsidR="00DD1C81" w:rsidRDefault="00DD1C81" w:rsidP="00DD1C81">
            <w:pPr>
              <w:ind w:left="0"/>
            </w:pPr>
            <w:r>
              <w:t>Session 5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5</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6</w:t>
            </w:r>
          </w:p>
        </w:tc>
        <w:tc>
          <w:tcPr>
            <w:tcW w:w="2333" w:type="dxa"/>
          </w:tcPr>
          <w:p w:rsidR="00DD1C81" w:rsidRDefault="00DD1C81" w:rsidP="00DD1C81">
            <w:pPr>
              <w:ind w:left="0"/>
            </w:pPr>
            <w:r>
              <w:t>Session 6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6</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7</w:t>
            </w:r>
          </w:p>
        </w:tc>
        <w:tc>
          <w:tcPr>
            <w:tcW w:w="2333" w:type="dxa"/>
          </w:tcPr>
          <w:p w:rsidR="00DD1C81" w:rsidRDefault="00DD1C81" w:rsidP="00DD1C81">
            <w:pPr>
              <w:ind w:left="0"/>
            </w:pPr>
            <w:r>
              <w:t>Session 7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7</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r w:rsidR="00DD1C81" w:rsidTr="00DD1C81">
        <w:tc>
          <w:tcPr>
            <w:tcW w:w="1462" w:type="dxa"/>
          </w:tcPr>
          <w:p w:rsidR="00DD1C81" w:rsidRDefault="00DD1C81" w:rsidP="00DD1C81">
            <w:pPr>
              <w:ind w:left="0"/>
              <w:jc w:val="center"/>
            </w:pPr>
            <w:r>
              <w:t>8</w:t>
            </w:r>
          </w:p>
        </w:tc>
        <w:tc>
          <w:tcPr>
            <w:tcW w:w="2333" w:type="dxa"/>
          </w:tcPr>
          <w:p w:rsidR="00DD1C81" w:rsidRDefault="00DD1C81" w:rsidP="00DD1C81">
            <w:pPr>
              <w:ind w:left="0"/>
            </w:pPr>
            <w:r>
              <w:t>Session 8 Reminder</w:t>
            </w:r>
          </w:p>
        </w:tc>
        <w:tc>
          <w:tcPr>
            <w:tcW w:w="4318" w:type="dxa"/>
          </w:tcPr>
          <w:p w:rsidR="00DD1C81" w:rsidRDefault="00DD1C81" w:rsidP="00DD1C81">
            <w:pPr>
              <w:ind w:left="0"/>
            </w:pPr>
            <w:r>
              <w:t>Monday @ 9:00 AM</w:t>
            </w:r>
          </w:p>
        </w:tc>
      </w:tr>
      <w:tr w:rsidR="00DD1C81" w:rsidTr="00DD1C81">
        <w:tc>
          <w:tcPr>
            <w:tcW w:w="1462" w:type="dxa"/>
          </w:tcPr>
          <w:p w:rsidR="00DD1C81" w:rsidRDefault="00DD1C81" w:rsidP="00DD1C81">
            <w:pPr>
              <w:ind w:left="0"/>
              <w:jc w:val="center"/>
            </w:pPr>
            <w:r>
              <w:t>8</w:t>
            </w:r>
          </w:p>
        </w:tc>
        <w:tc>
          <w:tcPr>
            <w:tcW w:w="2333" w:type="dxa"/>
          </w:tcPr>
          <w:p w:rsidR="00DD1C81" w:rsidRDefault="00DD1C81" w:rsidP="00DD1C81">
            <w:pPr>
              <w:ind w:left="0"/>
            </w:pPr>
            <w:r>
              <w:t>Retrospective Data Request</w:t>
            </w:r>
          </w:p>
        </w:tc>
        <w:tc>
          <w:tcPr>
            <w:tcW w:w="4318" w:type="dxa"/>
          </w:tcPr>
          <w:p w:rsidR="00DD1C81" w:rsidRDefault="00DD1C81" w:rsidP="00DD1C81">
            <w:pPr>
              <w:ind w:left="0"/>
            </w:pPr>
            <w:r>
              <w:t>Thursday @ 12:00 PM</w:t>
            </w:r>
          </w:p>
        </w:tc>
      </w:tr>
    </w:tbl>
    <w:p w:rsidR="00B3420B" w:rsidRPr="00B3420B" w:rsidRDefault="00B3420B" w:rsidP="00B3420B"/>
    <w:p w:rsidR="0061420C" w:rsidRDefault="0061420C">
      <w:pPr>
        <w:pStyle w:val="Heading2"/>
      </w:pPr>
      <w:r>
        <w:t>Course Artifact Template</w:t>
      </w:r>
      <w:r w:rsidR="009442FA">
        <w:t>s</w:t>
      </w:r>
    </w:p>
    <w:p w:rsidR="0061420C" w:rsidRPr="0061420C" w:rsidRDefault="0061420C" w:rsidP="0061420C"/>
    <w:p w:rsidR="0061420C" w:rsidRDefault="009442FA" w:rsidP="009442FA">
      <w:pPr>
        <w:pStyle w:val="Heading3"/>
      </w:pPr>
      <w:r>
        <w:t>Syllabus</w:t>
      </w:r>
    </w:p>
    <w:p w:rsidR="009442FA" w:rsidRDefault="009442FA" w:rsidP="009442FA">
      <w:r>
        <w:t>Agile Foundations with Scrum Syllabus</w:t>
      </w:r>
    </w:p>
    <w:p w:rsidR="009442FA" w:rsidRDefault="009442FA" w:rsidP="009442FA">
      <w:r>
        <w:t>Q3-2018</w:t>
      </w:r>
    </w:p>
    <w:p w:rsidR="009442FA" w:rsidRDefault="009442FA" w:rsidP="009442FA">
      <w:r>
        <w:t>Instructor Information</w:t>
      </w:r>
    </w:p>
    <w:tbl>
      <w:tblPr>
        <w:tblStyle w:val="SyllabusTable-NoBorders"/>
        <w:tblW w:w="9720" w:type="dxa"/>
        <w:tblLook w:val="04A0" w:firstRow="1" w:lastRow="0" w:firstColumn="1" w:lastColumn="0" w:noHBand="0" w:noVBand="1"/>
        <w:tblCaption w:val="Content table"/>
      </w:tblPr>
      <w:tblGrid>
        <w:gridCol w:w="3240"/>
        <w:gridCol w:w="3240"/>
        <w:gridCol w:w="3240"/>
      </w:tblGrid>
      <w:tr w:rsidR="009442FA" w:rsidTr="00AA3E04">
        <w:trPr>
          <w:cnfStyle w:val="100000000000" w:firstRow="1" w:lastRow="0" w:firstColumn="0" w:lastColumn="0" w:oddVBand="0" w:evenVBand="0" w:oddHBand="0" w:evenHBand="0" w:firstRowFirstColumn="0" w:firstRowLastColumn="0" w:lastRowFirstColumn="0" w:lastRowLastColumn="0"/>
        </w:trPr>
        <w:tc>
          <w:tcPr>
            <w:tcW w:w="3241" w:type="dxa"/>
          </w:tcPr>
          <w:p w:rsidR="009442FA" w:rsidRDefault="009442FA" w:rsidP="009442FA">
            <w:r>
              <w:t>Instructor</w:t>
            </w:r>
          </w:p>
        </w:tc>
        <w:tc>
          <w:tcPr>
            <w:tcW w:w="3241" w:type="dxa"/>
          </w:tcPr>
          <w:p w:rsidR="009442FA" w:rsidRDefault="009442FA" w:rsidP="009442FA">
            <w:r>
              <w:t>Email</w:t>
            </w:r>
          </w:p>
        </w:tc>
        <w:tc>
          <w:tcPr>
            <w:tcW w:w="3242" w:type="dxa"/>
          </w:tcPr>
          <w:p w:rsidR="009442FA" w:rsidRDefault="009442FA" w:rsidP="009442FA">
            <w:r>
              <w:t>Office Location &amp; Hours</w:t>
            </w:r>
          </w:p>
        </w:tc>
      </w:tr>
      <w:tr w:rsidR="009442FA" w:rsidTr="00AA3E04">
        <w:tc>
          <w:tcPr>
            <w:tcW w:w="3241" w:type="dxa"/>
          </w:tcPr>
          <w:p w:rsidR="009442FA" w:rsidRDefault="009442FA" w:rsidP="009442FA">
            <w:r>
              <w:t>Emily Hall</w:t>
            </w:r>
          </w:p>
        </w:tc>
        <w:tc>
          <w:tcPr>
            <w:tcW w:w="3241" w:type="dxa"/>
          </w:tcPr>
          <w:p w:rsidR="009442FA" w:rsidRDefault="009442FA" w:rsidP="009442FA">
            <w:r>
              <w:t>Emily.Hall@KofC.org</w:t>
            </w:r>
          </w:p>
        </w:tc>
        <w:tc>
          <w:tcPr>
            <w:tcW w:w="3242" w:type="dxa"/>
          </w:tcPr>
          <w:p w:rsidR="009442FA" w:rsidRDefault="009442FA" w:rsidP="009442FA">
            <w:r>
              <w:t>Lean Coffee Sessions Schedule</w:t>
            </w:r>
          </w:p>
        </w:tc>
      </w:tr>
    </w:tbl>
    <w:p w:rsidR="009442FA" w:rsidRDefault="009442FA" w:rsidP="009442FA">
      <w:r>
        <w:t>General Information</w:t>
      </w:r>
    </w:p>
    <w:p w:rsidR="009442FA" w:rsidRDefault="009442FA" w:rsidP="009442FA">
      <w:r>
        <w:t>Description</w:t>
      </w:r>
    </w:p>
    <w:p w:rsidR="009442FA" w:rsidRDefault="009442FA" w:rsidP="009442FA">
      <w:r>
        <w:t xml:space="preserve">Agile Foundations with Scrum is a weekly, one-hour training session that combines seminar lectures and hands-on activities based on the Scrum Guide and the Manifesto for Agile Software Development. </w:t>
      </w:r>
      <w:r>
        <w:lastRenderedPageBreak/>
        <w:t xml:space="preserve">The weekly seminar will include recommended out of class reading and activities to create real-world experiences based on the learnings from each session. </w:t>
      </w:r>
    </w:p>
    <w:p w:rsidR="009442FA" w:rsidRDefault="009442FA" w:rsidP="009442FA">
      <w:r>
        <w:t xml:space="preserve">Twice weekly Lean Coffee sessions will be offered as a vehicle to continue the discussion of topics covered in the training sessions. If you are unable to attend the Lean Coffee sessions, please schedule one on one time with me directly as needed. </w:t>
      </w:r>
    </w:p>
    <w:p w:rsidR="009442FA" w:rsidRDefault="009442FA" w:rsidP="009442FA">
      <w:r>
        <w:t>Expectations and Goals</w:t>
      </w:r>
    </w:p>
    <w:p w:rsidR="009442FA" w:rsidRDefault="009442FA" w:rsidP="009442FA">
      <w:r>
        <w:t xml:space="preserve">The topics covered in the seminar will reflect the core learning objectives of the Scrum Alliance CSM and CSPO certification courses. The goal of the course is not to prepare you for the certification exams, but to provide you with a working knowledge of Agile principals so that you can participate in a Scrum team. </w:t>
      </w:r>
    </w:p>
    <w:p w:rsidR="009442FA" w:rsidRDefault="009442FA" w:rsidP="009442FA">
      <w:r>
        <w:t>Course Overview</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2693"/>
        <w:gridCol w:w="2174"/>
      </w:tblGrid>
      <w:tr w:rsidR="009442FA" w:rsidTr="00AA3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Week</w:t>
            </w:r>
          </w:p>
        </w:tc>
        <w:tc>
          <w:tcPr>
            <w:tcW w:w="2920"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Topic</w:t>
            </w:r>
          </w:p>
        </w:tc>
        <w:tc>
          <w:tcPr>
            <w:tcW w:w="2693"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Reading</w:t>
            </w:r>
          </w:p>
        </w:tc>
        <w:tc>
          <w:tcPr>
            <w:tcW w:w="2174"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Exercises</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1</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Basics</w:t>
            </w:r>
          </w:p>
        </w:tc>
        <w:tc>
          <w:tcPr>
            <w:tcW w:w="269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9" w:history="1">
              <w:r w:rsidR="009442FA" w:rsidRPr="003429C5">
                <w:rPr>
                  <w:rStyle w:val="Hyperlink"/>
                </w:rPr>
                <w:t>Scrum Guide</w:t>
              </w:r>
            </w:hyperlink>
          </w:p>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10" w:history="1">
              <w:r w:rsidR="009442FA" w:rsidRPr="003429C5">
                <w:rPr>
                  <w:rStyle w:val="Hyperlink"/>
                </w:rPr>
                <w:t>Agile Manifesto</w:t>
              </w:r>
            </w:hyperlink>
          </w:p>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11" w:history="1">
              <w:r w:rsidR="009442FA" w:rsidRPr="003429C5">
                <w:rPr>
                  <w:rStyle w:val="Hyperlink"/>
                </w:rPr>
                <w:t>Agile Project Management Cheat Sheet</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2</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Roles: Part 1</w:t>
            </w:r>
          </w:p>
        </w:tc>
        <w:tc>
          <w:tcPr>
            <w:tcW w:w="269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12" w:history="1">
              <w:r w:rsidR="009442FA" w:rsidRPr="003429C5">
                <w:rPr>
                  <w:rStyle w:val="Hyperlink"/>
                </w:rPr>
                <w:t>4 Quadrants of Product Ownership</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Roles Mapping</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3</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Roles: Part 2</w:t>
            </w:r>
          </w:p>
        </w:tc>
        <w:tc>
          <w:tcPr>
            <w:tcW w:w="2693"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Team RACI</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4</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Skills: Backlog Building</w:t>
            </w:r>
          </w:p>
        </w:tc>
        <w:tc>
          <w:tcPr>
            <w:tcW w:w="269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13" w:history="1">
              <w:r w:rsidR="009442FA" w:rsidRPr="003429C5">
                <w:rPr>
                  <w:rStyle w:val="Hyperlink"/>
                </w:rPr>
                <w:t>How to Create a Product Backlog</w:t>
              </w:r>
            </w:hyperlink>
          </w:p>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14" w:history="1">
              <w:r w:rsidR="009442FA" w:rsidRPr="003429C5">
                <w:rPr>
                  <w:rStyle w:val="Hyperlink"/>
                </w:rPr>
                <w:t>Product Backlog Management--Tips from a Seasoned Product Owner</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Backlog Building</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5</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 xml:space="preserve">Scrum Ceremonies: Backlog Grooming Part 2 – Story Deconstruction </w:t>
            </w:r>
          </w:p>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c>
          <w:tcPr>
            <w:tcW w:w="269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15" w:history="1">
              <w:r w:rsidR="009442FA" w:rsidRPr="003429C5">
                <w:rPr>
                  <w:rStyle w:val="Hyperlink"/>
                </w:rPr>
                <w:t>Backlog Grooming Tips Handout</w:t>
              </w:r>
            </w:hyperlink>
          </w:p>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16" w:history="1">
              <w:r w:rsidR="009442FA" w:rsidRPr="003429C5">
                <w:rPr>
                  <w:rStyle w:val="Hyperlink"/>
                </w:rPr>
                <w:t>KofC Product Backlog Grooming Story Decomposition Guide</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Story Deconstruction with Real Requirements</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6</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269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17" w:history="1">
              <w:r w:rsidR="009442FA" w:rsidRPr="000878D4">
                <w:rPr>
                  <w:rStyle w:val="Hyperlink"/>
                </w:rPr>
                <w:t>Demystifying Sprint Planning</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Family Menu Planning</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7</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269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18" w:history="1">
              <w:r w:rsidR="009442FA" w:rsidRPr="003429C5">
                <w:rPr>
                  <w:rStyle w:val="Hyperlink"/>
                </w:rPr>
                <w:t>Getting Value Out of Agile Retrospectives</w:t>
              </w:r>
            </w:hyperlink>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Course Retro</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8</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Culture and Values</w:t>
            </w:r>
          </w:p>
        </w:tc>
        <w:tc>
          <w:tcPr>
            <w:tcW w:w="2693"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c>
          <w:tcPr>
            <w:tcW w:w="217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Action Plan Review</w:t>
            </w:r>
          </w:p>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r>
    </w:tbl>
    <w:p w:rsidR="009442FA" w:rsidRDefault="009442FA" w:rsidP="009442FA">
      <w:r>
        <w:t>Course Schedule</w:t>
      </w:r>
    </w:p>
    <w:tbl>
      <w:tblPr>
        <w:tblStyle w:val="SyllabusTable-withBorders"/>
        <w:tblW w:w="9810" w:type="dxa"/>
        <w:tblLook w:val="04A0" w:firstRow="1" w:lastRow="0" w:firstColumn="1" w:lastColumn="0" w:noHBand="0" w:noVBand="1"/>
        <w:tblCaption w:val="Content table"/>
        <w:tblDescription w:val="Course schedule"/>
      </w:tblPr>
      <w:tblGrid>
        <w:gridCol w:w="2430"/>
        <w:gridCol w:w="1530"/>
        <w:gridCol w:w="3330"/>
        <w:gridCol w:w="1260"/>
        <w:gridCol w:w="1260"/>
      </w:tblGrid>
      <w:tr w:rsidR="009442FA" w:rsidRPr="002B21C2" w:rsidTr="00AA3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2B21C2" w:rsidRDefault="009442FA" w:rsidP="009442FA">
            <w:pPr>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lastRenderedPageBreak/>
              <w:t>Date</w:t>
            </w:r>
          </w:p>
        </w:tc>
        <w:tc>
          <w:tcPr>
            <w:tcW w:w="1530" w:type="dxa"/>
            <w:hideMark/>
          </w:tcPr>
          <w:p w:rsidR="009442FA" w:rsidRPr="002B21C2" w:rsidRDefault="009442FA" w:rsidP="009442FA">
            <w:pP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Time</w:t>
            </w:r>
          </w:p>
        </w:tc>
        <w:tc>
          <w:tcPr>
            <w:tcW w:w="3330" w:type="dxa"/>
            <w:hideMark/>
          </w:tcPr>
          <w:p w:rsidR="009442FA" w:rsidRPr="002B21C2" w:rsidRDefault="009442FA" w:rsidP="009442FA">
            <w:pP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 xml:space="preserve">Location </w:t>
            </w:r>
          </w:p>
        </w:tc>
        <w:tc>
          <w:tcPr>
            <w:tcW w:w="1260" w:type="dxa"/>
            <w:hideMark/>
          </w:tcPr>
          <w:p w:rsidR="009442FA" w:rsidRPr="002B21C2" w:rsidRDefault="009442FA" w:rsidP="009442FA">
            <w:pP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Section</w:t>
            </w:r>
          </w:p>
        </w:tc>
        <w:tc>
          <w:tcPr>
            <w:tcW w:w="1260" w:type="dxa"/>
            <w:hideMark/>
          </w:tcPr>
          <w:p w:rsidR="009442FA" w:rsidRPr="002B21C2" w:rsidRDefault="009442FA" w:rsidP="009442FA">
            <w:pP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Session</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May 22</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1</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May 23</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1</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May 24</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1</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May 29</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2</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May 30</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2</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May 31</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2</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June 05</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3</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June 06</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3</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June 07</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3</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June 12</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4</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June 13</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4</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June 14</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4</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June 19</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5</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June 20</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5</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June 21</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5</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June 26</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6</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June 27</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6</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June 28</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6</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July 10</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7</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Wednesday, July 11</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7</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July 12</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7</w:t>
            </w:r>
          </w:p>
        </w:tc>
      </w:tr>
      <w:tr w:rsidR="009442FA" w:rsidRPr="009442FA" w:rsidTr="00AA3E04">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Tuesday, July 17</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11:00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Home Office, Charity</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C</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8</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lastRenderedPageBreak/>
              <w:t>Wednesday, July 18</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A</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8</w:t>
            </w:r>
          </w:p>
        </w:tc>
      </w:tr>
      <w:tr w:rsidR="009442FA" w:rsidRPr="009442FA" w:rsidTr="00AA3E04">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9442FA" w:rsidRPr="009442FA" w:rsidRDefault="009442FA" w:rsidP="009442FA">
            <w:pPr>
              <w:rPr>
                <w:b w:val="0"/>
              </w:rPr>
            </w:pPr>
            <w:r w:rsidRPr="009442FA">
              <w:rPr>
                <w:b w:val="0"/>
              </w:rPr>
              <w:t>Thursday, July 19</w:t>
            </w:r>
          </w:p>
        </w:tc>
        <w:tc>
          <w:tcPr>
            <w:tcW w:w="15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10:00 AM</w:t>
            </w:r>
          </w:p>
        </w:tc>
        <w:tc>
          <w:tcPr>
            <w:tcW w:w="333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Museum, Conference Room</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B</w:t>
            </w:r>
          </w:p>
        </w:tc>
        <w:tc>
          <w:tcPr>
            <w:tcW w:w="1260" w:type="dxa"/>
            <w:hideMark/>
          </w:tcPr>
          <w:p w:rsidR="009442FA" w:rsidRPr="009442FA" w:rsidRDefault="009442FA" w:rsidP="009442FA">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9442FA">
              <w:rPr>
                <w:color w:val="262626" w:themeColor="text1" w:themeTint="D9"/>
              </w:rPr>
              <w:t>Session 8</w:t>
            </w:r>
          </w:p>
        </w:tc>
      </w:tr>
    </w:tbl>
    <w:p w:rsidR="009442FA" w:rsidRDefault="009442FA" w:rsidP="009442FA">
      <w:r>
        <w:t>Course Materials</w:t>
      </w:r>
    </w:p>
    <w:p w:rsidR="009442FA" w:rsidRDefault="009442FA" w:rsidP="009442FA">
      <w:r>
        <w:t>Prerequisite Required Reading</w:t>
      </w:r>
    </w:p>
    <w:p w:rsidR="009442FA" w:rsidRPr="00AE1B57" w:rsidRDefault="009442FA" w:rsidP="009442FA"/>
    <w:tbl>
      <w:tblPr>
        <w:tblStyle w:val="SyllabusTable-withBorders"/>
        <w:tblW w:w="9540" w:type="dxa"/>
        <w:tblLook w:val="04A0" w:firstRow="1" w:lastRow="0" w:firstColumn="1" w:lastColumn="0" w:noHBand="0" w:noVBand="1"/>
        <w:tblCaption w:val="Content table"/>
        <w:tblDescription w:val="Course schedule"/>
      </w:tblPr>
      <w:tblGrid>
        <w:gridCol w:w="1947"/>
        <w:gridCol w:w="2920"/>
        <w:gridCol w:w="4673"/>
      </w:tblGrid>
      <w:tr w:rsidR="009442FA" w:rsidTr="00AA3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 xml:space="preserve">Session </w:t>
            </w:r>
          </w:p>
        </w:tc>
        <w:tc>
          <w:tcPr>
            <w:tcW w:w="2920"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Topic</w:t>
            </w:r>
          </w:p>
        </w:tc>
        <w:tc>
          <w:tcPr>
            <w:tcW w:w="4673"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Links to Reading</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1</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Basics</w:t>
            </w:r>
          </w:p>
        </w:tc>
        <w:tc>
          <w:tcPr>
            <w:tcW w:w="467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19" w:history="1">
              <w:r w:rsidR="009442FA" w:rsidRPr="003429C5">
                <w:rPr>
                  <w:rStyle w:val="Hyperlink"/>
                </w:rPr>
                <w:t>Scrum Guide</w:t>
              </w:r>
            </w:hyperlink>
          </w:p>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20" w:history="1">
              <w:r w:rsidR="009442FA" w:rsidRPr="003429C5">
                <w:rPr>
                  <w:rStyle w:val="Hyperlink"/>
                </w:rPr>
                <w:t>Agile Manifesto</w:t>
              </w:r>
            </w:hyperlink>
          </w:p>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21" w:history="1">
              <w:r w:rsidR="009442FA" w:rsidRPr="003429C5">
                <w:rPr>
                  <w:rStyle w:val="Hyperlink"/>
                </w:rPr>
                <w:t>Agile Project Management Cheat Sheet</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2</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Roles: Part 1</w:t>
            </w:r>
          </w:p>
        </w:tc>
        <w:tc>
          <w:tcPr>
            <w:tcW w:w="467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22" w:history="1">
              <w:r w:rsidR="009442FA" w:rsidRPr="003429C5">
                <w:rPr>
                  <w:rStyle w:val="Hyperlink"/>
                </w:rPr>
                <w:t>4 Quadrants of Product Ownership</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3</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Roles: Part 2</w:t>
            </w:r>
          </w:p>
        </w:tc>
        <w:tc>
          <w:tcPr>
            <w:tcW w:w="4673"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4</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Skills: Backlog Building</w:t>
            </w:r>
          </w:p>
        </w:tc>
        <w:tc>
          <w:tcPr>
            <w:tcW w:w="467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23" w:history="1">
              <w:r w:rsidR="009442FA" w:rsidRPr="003429C5">
                <w:rPr>
                  <w:rStyle w:val="Hyperlink"/>
                </w:rPr>
                <w:t>How to Create a Product Backlog</w:t>
              </w:r>
            </w:hyperlink>
          </w:p>
          <w:p w:rsidR="009442FA" w:rsidRDefault="004018C1" w:rsidP="009442FA">
            <w:pPr>
              <w:cnfStyle w:val="000000000000" w:firstRow="0" w:lastRow="0" w:firstColumn="0" w:lastColumn="0" w:oddVBand="0" w:evenVBand="0" w:oddHBand="0" w:evenHBand="0" w:firstRowFirstColumn="0" w:firstRowLastColumn="0" w:lastRowFirstColumn="0" w:lastRowLastColumn="0"/>
              <w:rPr>
                <w:rStyle w:val="Hyperlink"/>
              </w:rPr>
            </w:pPr>
            <w:hyperlink r:id="rId24" w:history="1">
              <w:r w:rsidR="009442FA" w:rsidRPr="003429C5">
                <w:rPr>
                  <w:rStyle w:val="Hyperlink"/>
                </w:rPr>
                <w:t>Product Backlog Management--Tips from a Seasoned Product Owner</w:t>
              </w:r>
            </w:hyperlink>
          </w:p>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25" w:history="1">
              <w:r w:rsidR="009442FA" w:rsidRPr="00F53098">
                <w:rPr>
                  <w:rStyle w:val="Hyperlink"/>
                </w:rPr>
                <w:t>User Stories Done Right</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5</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Ceremonies: Backlog Grooming Part 2 – Story Deconstruction and Road Mapping</w:t>
            </w:r>
          </w:p>
        </w:tc>
        <w:tc>
          <w:tcPr>
            <w:tcW w:w="467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26" w:history="1">
              <w:r w:rsidR="009442FA" w:rsidRPr="003429C5">
                <w:rPr>
                  <w:rStyle w:val="Hyperlink"/>
                </w:rPr>
                <w:t>Backlog Grooming Tips Handout</w:t>
              </w:r>
            </w:hyperlink>
          </w:p>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27" w:history="1">
              <w:r w:rsidR="009442FA" w:rsidRPr="003429C5">
                <w:rPr>
                  <w:rStyle w:val="Hyperlink"/>
                </w:rPr>
                <w:t>KofC Product Backlog Grooming Story Decomposition Guide</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6</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467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28" w:history="1">
              <w:r w:rsidR="009442FA" w:rsidRPr="000878D4">
                <w:rPr>
                  <w:rStyle w:val="Hyperlink"/>
                </w:rPr>
                <w:t>Demystifying Sprint Planning</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7</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4673" w:type="dxa"/>
          </w:tcPr>
          <w:p w:rsidR="009442FA" w:rsidRDefault="004018C1" w:rsidP="009442FA">
            <w:pPr>
              <w:cnfStyle w:val="000000000000" w:firstRow="0" w:lastRow="0" w:firstColumn="0" w:lastColumn="0" w:oddVBand="0" w:evenVBand="0" w:oddHBand="0" w:evenHBand="0" w:firstRowFirstColumn="0" w:firstRowLastColumn="0" w:lastRowFirstColumn="0" w:lastRowLastColumn="0"/>
            </w:pPr>
            <w:hyperlink r:id="rId29" w:history="1">
              <w:r w:rsidR="009442FA" w:rsidRPr="003429C5">
                <w:rPr>
                  <w:rStyle w:val="Hyperlink"/>
                </w:rPr>
                <w:t>Getting Value Out of Agile Retrospectives</w:t>
              </w:r>
            </w:hyperlink>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8</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Scrum Culture and Values</w:t>
            </w:r>
          </w:p>
        </w:tc>
        <w:tc>
          <w:tcPr>
            <w:tcW w:w="4673"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r>
    </w:tbl>
    <w:p w:rsidR="009442FA" w:rsidRDefault="009442FA" w:rsidP="009442FA"/>
    <w:p w:rsidR="009442FA" w:rsidRPr="00F563B5" w:rsidRDefault="009442FA" w:rsidP="009442FA"/>
    <w:p w:rsidR="009442FA" w:rsidRDefault="009442FA" w:rsidP="009442FA">
      <w:r>
        <w:t>Additional Information and Resources</w:t>
      </w:r>
    </w:p>
    <w:p w:rsidR="009442FA" w:rsidRDefault="009442FA" w:rsidP="009442FA">
      <w:r>
        <w:t>Self-directed Learning Materials</w:t>
      </w:r>
    </w:p>
    <w:tbl>
      <w:tblPr>
        <w:tblStyle w:val="SyllabusTable-withBorders"/>
        <w:tblW w:w="9734" w:type="dxa"/>
        <w:tblLook w:val="04A0" w:firstRow="1" w:lastRow="0" w:firstColumn="1" w:lastColumn="0" w:noHBand="0" w:noVBand="1"/>
      </w:tblPr>
      <w:tblGrid>
        <w:gridCol w:w="1935"/>
        <w:gridCol w:w="2893"/>
        <w:gridCol w:w="1873"/>
        <w:gridCol w:w="3033"/>
      </w:tblGrid>
      <w:tr w:rsidR="009442FA" w:rsidTr="00AA3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Topic</w:t>
            </w:r>
          </w:p>
        </w:tc>
        <w:tc>
          <w:tcPr>
            <w:tcW w:w="2920"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Title</w:t>
            </w:r>
          </w:p>
        </w:tc>
        <w:tc>
          <w:tcPr>
            <w:tcW w:w="1883"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Summary</w:t>
            </w:r>
          </w:p>
        </w:tc>
        <w:tc>
          <w:tcPr>
            <w:tcW w:w="2984" w:type="dxa"/>
          </w:tcPr>
          <w:p w:rsidR="009442FA" w:rsidRDefault="009442FA" w:rsidP="009442FA">
            <w:pPr>
              <w:cnfStyle w:val="100000000000" w:firstRow="1" w:lastRow="0" w:firstColumn="0" w:lastColumn="0" w:oddVBand="0" w:evenVBand="0" w:oddHBand="0" w:evenHBand="0" w:firstRowFirstColumn="0" w:firstRowLastColumn="0" w:lastRowFirstColumn="0" w:lastRowLastColumn="0"/>
            </w:pPr>
            <w:r>
              <w:t>Link</w:t>
            </w: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9442FA">
            <w:r>
              <w:t>Culture and Values</w:t>
            </w:r>
          </w:p>
        </w:tc>
        <w:tc>
          <w:tcPr>
            <w:tcW w:w="2920"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5 Dysfunctions of a Team</w:t>
            </w:r>
          </w:p>
        </w:tc>
        <w:tc>
          <w:tcPr>
            <w:tcW w:w="1883"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pPr>
            <w:r>
              <w:t xml:space="preserve">A somewhat simplistic, but interesting </w:t>
            </w:r>
            <w:r>
              <w:lastRenderedPageBreak/>
              <w:t xml:space="preserve">perspective on the key components of high functioning teams. </w:t>
            </w:r>
          </w:p>
        </w:tc>
        <w:tc>
          <w:tcPr>
            <w:tcW w:w="2984" w:type="dxa"/>
          </w:tcPr>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lastRenderedPageBreak/>
              <w:t xml:space="preserve"> Overview (2 minutes): </w:t>
            </w:r>
            <w:hyperlink r:id="rId30" w:history="1">
              <w:r>
                <w:rPr>
                  <w:rStyle w:val="Hyperlink"/>
                  <w:rFonts w:ascii="Calibri" w:hAnsi="Calibri"/>
                  <w:sz w:val="22"/>
                  <w:szCs w:val="22"/>
                </w:rPr>
                <w:t>https://vimeo.com/223206311</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lastRenderedPageBreak/>
              <w:t xml:space="preserve">Trust (1 minute): </w:t>
            </w:r>
            <w:hyperlink r:id="rId31" w:history="1">
              <w:r>
                <w:rPr>
                  <w:rStyle w:val="Hyperlink"/>
                  <w:rFonts w:ascii="Calibri" w:hAnsi="Calibri"/>
                  <w:sz w:val="22"/>
                  <w:szCs w:val="22"/>
                </w:rPr>
                <w:t>https://vimeo.com/234576496</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Conflict (1 minute): </w:t>
            </w:r>
            <w:hyperlink r:id="rId32" w:history="1">
              <w:r>
                <w:rPr>
                  <w:rStyle w:val="Hyperlink"/>
                  <w:rFonts w:ascii="Calibri" w:hAnsi="Calibri"/>
                  <w:sz w:val="22"/>
                  <w:szCs w:val="22"/>
                </w:rPr>
                <w:t>https://vimeo.com/234576164</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Commitment (1 minute): </w:t>
            </w:r>
            <w:hyperlink r:id="rId33" w:history="1">
              <w:r>
                <w:rPr>
                  <w:rStyle w:val="Hyperlink"/>
                  <w:rFonts w:ascii="Calibri" w:hAnsi="Calibri"/>
                  <w:sz w:val="22"/>
                  <w:szCs w:val="22"/>
                </w:rPr>
                <w:t>https://vimeo.com/234579646</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Accountability (1 minute): </w:t>
            </w:r>
            <w:hyperlink r:id="rId34" w:history="1">
              <w:r>
                <w:rPr>
                  <w:rStyle w:val="Hyperlink"/>
                  <w:rFonts w:ascii="Calibri" w:hAnsi="Calibri"/>
                  <w:sz w:val="22"/>
                  <w:szCs w:val="22"/>
                </w:rPr>
                <w:t>https://vimeo.com/234575389</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Results (1 minute): </w:t>
            </w:r>
            <w:hyperlink r:id="rId35" w:history="1">
              <w:r>
                <w:rPr>
                  <w:rStyle w:val="Hyperlink"/>
                  <w:rFonts w:ascii="Calibri" w:hAnsi="Calibri"/>
                  <w:sz w:val="22"/>
                  <w:szCs w:val="22"/>
                </w:rPr>
                <w:t>https://vimeo.com/234575090</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Lecture (1 hour): </w:t>
            </w:r>
            <w:hyperlink r:id="rId36" w:history="1">
              <w:r>
                <w:rPr>
                  <w:rStyle w:val="Hyperlink"/>
                  <w:rFonts w:ascii="Calibri" w:hAnsi="Calibri"/>
                  <w:sz w:val="22"/>
                  <w:szCs w:val="22"/>
                </w:rPr>
                <w:t>https://vimeo.com/214103043</w:t>
              </w:r>
            </w:hyperlink>
          </w:p>
          <w:p w:rsidR="009442FA" w:rsidRDefault="009442FA" w:rsidP="009442FA">
            <w:pPr>
              <w:cnfStyle w:val="000000000000" w:firstRow="0" w:lastRow="0" w:firstColumn="0" w:lastColumn="0" w:oddVBand="0" w:evenVBand="0" w:oddHBand="0" w:evenHBand="0" w:firstRowFirstColumn="0" w:firstRowLastColumn="0" w:lastRowFirstColumn="0" w:lastRowLastColumn="0"/>
            </w:pPr>
          </w:p>
        </w:tc>
      </w:tr>
      <w:tr w:rsidR="009442FA" w:rsidTr="00AA3E04">
        <w:tc>
          <w:tcPr>
            <w:cnfStyle w:val="001000000000" w:firstRow="0" w:lastRow="0" w:firstColumn="1" w:lastColumn="0" w:oddVBand="0" w:evenVBand="0" w:oddHBand="0" w:evenHBand="0" w:firstRowFirstColumn="0" w:firstRowLastColumn="0" w:lastRowFirstColumn="0" w:lastRowLastColumn="0"/>
            <w:tcW w:w="1947" w:type="dxa"/>
          </w:tcPr>
          <w:p w:rsidR="009442FA" w:rsidRDefault="009442FA" w:rsidP="00AA3E04">
            <w:r>
              <w:lastRenderedPageBreak/>
              <w:t>Product Ownership</w:t>
            </w:r>
          </w:p>
        </w:tc>
        <w:tc>
          <w:tcPr>
            <w:tcW w:w="2920" w:type="dxa"/>
          </w:tcPr>
          <w:p w:rsidR="009442FA" w:rsidRDefault="009442FA" w:rsidP="00AA3E04">
            <w:pPr>
              <w:cnfStyle w:val="000000000000" w:firstRow="0" w:lastRow="0" w:firstColumn="0" w:lastColumn="0" w:oddVBand="0" w:evenVBand="0" w:oddHBand="0" w:evenHBand="0" w:firstRowFirstColumn="0" w:firstRowLastColumn="0" w:lastRowFirstColumn="0" w:lastRowLastColumn="0"/>
            </w:pPr>
            <w:r>
              <w:t>Product Ownership for Great Agile Teams</w:t>
            </w:r>
          </w:p>
        </w:tc>
        <w:tc>
          <w:tcPr>
            <w:tcW w:w="1883" w:type="dxa"/>
          </w:tcPr>
          <w:p w:rsidR="009442FA" w:rsidRDefault="009442FA" w:rsidP="00AA3E04">
            <w:pPr>
              <w:cnfStyle w:val="000000000000" w:firstRow="0" w:lastRow="0" w:firstColumn="0" w:lastColumn="0" w:oddVBand="0" w:evenVBand="0" w:oddHBand="0" w:evenHBand="0" w:firstRowFirstColumn="0" w:firstRowLastColumn="0" w:lastRowFirstColumn="0" w:lastRowLastColumn="0"/>
            </w:pPr>
          </w:p>
        </w:tc>
        <w:tc>
          <w:tcPr>
            <w:tcW w:w="2984" w:type="dxa"/>
          </w:tcPr>
          <w:p w:rsidR="009442FA" w:rsidRDefault="004018C1" w:rsidP="00AA3E04">
            <w:pPr>
              <w:cnfStyle w:val="000000000000" w:firstRow="0" w:lastRow="0" w:firstColumn="0" w:lastColumn="0" w:oddVBand="0" w:evenVBand="0" w:oddHBand="0" w:evenHBand="0" w:firstRowFirstColumn="0" w:firstRowLastColumn="0" w:lastRowFirstColumn="0" w:lastRowLastColumn="0"/>
            </w:pPr>
            <w:hyperlink r:id="rId37" w:history="1">
              <w:r w:rsidR="009442FA" w:rsidRPr="00DD1F8B">
                <w:rPr>
                  <w:rStyle w:val="Hyperlink"/>
                </w:rPr>
                <w:t>https://vimeo.com/83327942</w:t>
              </w:r>
            </w:hyperlink>
          </w:p>
        </w:tc>
      </w:tr>
    </w:tbl>
    <w:p w:rsidR="009442FA" w:rsidRDefault="009442FA" w:rsidP="00AA3E04"/>
    <w:p w:rsidR="009442FA" w:rsidRPr="009442FA" w:rsidRDefault="009442FA" w:rsidP="009442FA">
      <w:pPr>
        <w:ind w:left="0"/>
      </w:pPr>
    </w:p>
    <w:p w:rsidR="00CE05C8" w:rsidRDefault="00CE05C8">
      <w:pPr>
        <w:pStyle w:val="Heading3"/>
      </w:pPr>
      <w:r>
        <w:t>Welcome Email</w:t>
      </w: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Good Morning,</w:t>
      </w:r>
    </w:p>
    <w:p w:rsidR="00312465" w:rsidRDefault="00312465" w:rsidP="00312465">
      <w:pPr>
        <w:autoSpaceDE w:val="0"/>
        <w:autoSpaceDN w:val="0"/>
        <w:adjustRightInd w:val="0"/>
        <w:spacing w:after="0"/>
        <w:ind w:left="0" w:right="0"/>
        <w:rPr>
          <w:rFonts w:ascii="Helv" w:hAnsi="Helv" w:cs="Helv"/>
          <w:color w:val="000000"/>
          <w:kern w:val="0"/>
          <w:sz w:val="20"/>
          <w:szCs w:val="20"/>
        </w:rPr>
      </w:pP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Next week you will be joining me and many of your colleagues to begin Agile training. Over the following eight weeks we will be covering key topics from the Certified Scrum Master and Certified Product Owner certification curriculums developed by the Scrum Alliance. </w:t>
      </w:r>
    </w:p>
    <w:p w:rsidR="00312465" w:rsidRDefault="00312465" w:rsidP="00312465">
      <w:pPr>
        <w:autoSpaceDE w:val="0"/>
        <w:autoSpaceDN w:val="0"/>
        <w:adjustRightInd w:val="0"/>
        <w:spacing w:after="0"/>
        <w:ind w:left="0" w:right="0"/>
        <w:rPr>
          <w:rFonts w:ascii="Helv" w:hAnsi="Helv" w:cs="Helv"/>
          <w:color w:val="000000"/>
          <w:kern w:val="0"/>
          <w:sz w:val="20"/>
          <w:szCs w:val="20"/>
        </w:rPr>
      </w:pP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The purpose of the training is to provide you with foundation level skills in Agile using Scrum to teach those skills. By the end of the course, you should be able to participate in a Scrum team, understand the processes and terminology of Scrum, and understand what people mean when they call something an Agile practice. </w:t>
      </w:r>
    </w:p>
    <w:p w:rsidR="00312465" w:rsidRDefault="00312465" w:rsidP="00312465">
      <w:pPr>
        <w:autoSpaceDE w:val="0"/>
        <w:autoSpaceDN w:val="0"/>
        <w:adjustRightInd w:val="0"/>
        <w:spacing w:after="0"/>
        <w:ind w:left="0" w:right="0"/>
        <w:rPr>
          <w:rFonts w:ascii="Helv" w:hAnsi="Helv" w:cs="Helv"/>
          <w:color w:val="000000"/>
          <w:kern w:val="0"/>
          <w:sz w:val="20"/>
          <w:szCs w:val="20"/>
        </w:rPr>
      </w:pPr>
    </w:p>
    <w:p w:rsidR="00312465" w:rsidRDefault="00312465" w:rsidP="00312465">
      <w:pPr>
        <w:autoSpaceDE w:val="0"/>
        <w:autoSpaceDN w:val="0"/>
        <w:adjustRightInd w:val="0"/>
        <w:spacing w:after="0"/>
        <w:ind w:left="0" w:right="0"/>
        <w:rPr>
          <w:rFonts w:ascii="Helv" w:hAnsi="Helv" w:cs="Helv"/>
          <w:color w:val="000000"/>
          <w:kern w:val="0"/>
          <w:sz w:val="20"/>
          <w:szCs w:val="20"/>
          <w:u w:val="single"/>
        </w:rPr>
      </w:pPr>
      <w:r>
        <w:rPr>
          <w:rFonts w:ascii="Helv" w:hAnsi="Helv" w:cs="Helv"/>
          <w:color w:val="000000"/>
          <w:kern w:val="0"/>
          <w:sz w:val="20"/>
          <w:szCs w:val="20"/>
        </w:rPr>
        <w:t>I know that scheduling is a real challenge, so each of the 8 sessions will be offered Tuesday, Wednesday, and Thursday of each respective week. If you are not available to attend your scheduled s</w:t>
      </w:r>
      <w:r w:rsidR="002B28DC">
        <w:rPr>
          <w:rFonts w:ascii="Helv" w:hAnsi="Helv" w:cs="Helv"/>
          <w:color w:val="000000"/>
          <w:kern w:val="0"/>
          <w:sz w:val="20"/>
          <w:szCs w:val="20"/>
        </w:rPr>
        <w:t xml:space="preserve">ession offering, try to attend </w:t>
      </w:r>
      <w:r>
        <w:rPr>
          <w:rFonts w:ascii="Helv" w:hAnsi="Helv" w:cs="Helv"/>
          <w:color w:val="000000"/>
          <w:kern w:val="0"/>
          <w:sz w:val="20"/>
          <w:szCs w:val="20"/>
        </w:rPr>
        <w:t xml:space="preserve">another day that week. </w:t>
      </w:r>
      <w:r>
        <w:rPr>
          <w:rFonts w:ascii="Helv" w:hAnsi="Helv" w:cs="Helv"/>
          <w:color w:val="000000"/>
          <w:kern w:val="0"/>
          <w:sz w:val="20"/>
          <w:szCs w:val="20"/>
          <w:u w:val="single"/>
        </w:rPr>
        <w:t xml:space="preserve">Please contact me directly to be scheduled into an alternate session offering. </w:t>
      </w:r>
    </w:p>
    <w:p w:rsidR="00312465" w:rsidRDefault="00312465" w:rsidP="00312465">
      <w:pPr>
        <w:autoSpaceDE w:val="0"/>
        <w:autoSpaceDN w:val="0"/>
        <w:adjustRightInd w:val="0"/>
        <w:spacing w:after="0"/>
        <w:ind w:left="0" w:right="0"/>
        <w:rPr>
          <w:rFonts w:ascii="Helv" w:hAnsi="Helv" w:cs="Helv"/>
          <w:color w:val="000000"/>
          <w:kern w:val="0"/>
          <w:sz w:val="20"/>
          <w:szCs w:val="20"/>
          <w:u w:val="single"/>
        </w:rPr>
      </w:pPr>
    </w:p>
    <w:p w:rsidR="002B28DC"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You can find the schedule, a syllabus for the course, and additional learning materials on SharePoint here: </w:t>
      </w:r>
      <w:hyperlink r:id="rId38" w:history="1">
        <w:r w:rsidRPr="00A8712D">
          <w:rPr>
            <w:rStyle w:val="Hyperlink"/>
          </w:rPr>
          <w:t>http://ilink/its/agile/SitePages/Training.aspx</w:t>
        </w:r>
      </w:hyperlink>
    </w:p>
    <w:p w:rsidR="002B28DC" w:rsidRDefault="002B28DC" w:rsidP="00312465">
      <w:pPr>
        <w:autoSpaceDE w:val="0"/>
        <w:autoSpaceDN w:val="0"/>
        <w:adjustRightInd w:val="0"/>
        <w:spacing w:after="0"/>
        <w:ind w:left="0" w:right="0"/>
        <w:rPr>
          <w:rFonts w:ascii="Helv" w:hAnsi="Helv" w:cs="Helv"/>
          <w:color w:val="000000"/>
          <w:kern w:val="0"/>
          <w:sz w:val="20"/>
          <w:szCs w:val="20"/>
        </w:rPr>
      </w:pP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Within each meeting invitation for the session offerings, you will find a link to the SharePoint work site for each course section (</w:t>
      </w:r>
      <w:r w:rsidR="002B28DC">
        <w:rPr>
          <w:rFonts w:ascii="Helv" w:hAnsi="Helv" w:cs="Helv"/>
          <w:color w:val="000000"/>
          <w:kern w:val="0"/>
          <w:sz w:val="20"/>
          <w:szCs w:val="20"/>
        </w:rPr>
        <w:t>c</w:t>
      </w:r>
      <w:r>
        <w:rPr>
          <w:rFonts w:ascii="Helv" w:hAnsi="Helv" w:cs="Helv"/>
          <w:color w:val="000000"/>
          <w:kern w:val="0"/>
          <w:sz w:val="20"/>
          <w:szCs w:val="20"/>
        </w:rPr>
        <w:t xml:space="preserve">-Tuesday, </w:t>
      </w:r>
      <w:r w:rsidR="002B28DC">
        <w:rPr>
          <w:rFonts w:ascii="Helv" w:hAnsi="Helv" w:cs="Helv"/>
          <w:color w:val="000000"/>
          <w:kern w:val="0"/>
          <w:sz w:val="20"/>
          <w:szCs w:val="20"/>
        </w:rPr>
        <w:t>a</w:t>
      </w:r>
      <w:r>
        <w:rPr>
          <w:rFonts w:ascii="Helv" w:hAnsi="Helv" w:cs="Helv"/>
          <w:color w:val="000000"/>
          <w:kern w:val="0"/>
          <w:sz w:val="20"/>
          <w:szCs w:val="20"/>
        </w:rPr>
        <w:t xml:space="preserve">-Wednesday, and </w:t>
      </w:r>
      <w:r w:rsidR="002B28DC">
        <w:rPr>
          <w:rFonts w:ascii="Helv" w:hAnsi="Helv" w:cs="Helv"/>
          <w:color w:val="000000"/>
          <w:kern w:val="0"/>
          <w:sz w:val="20"/>
          <w:szCs w:val="20"/>
        </w:rPr>
        <w:t>b</w:t>
      </w:r>
      <w:r>
        <w:rPr>
          <w:rFonts w:ascii="Helv" w:hAnsi="Helv" w:cs="Helv"/>
          <w:color w:val="000000"/>
          <w:kern w:val="0"/>
          <w:sz w:val="20"/>
          <w:szCs w:val="20"/>
        </w:rPr>
        <w:t>-Thursday). The SharePoint work site contains the course syllabus as well as handouts, learning objectives, and required reading for each session on the work site's Session Details page. Please review the work site at least a day in advance, most sessions have prerequisite reading, I have designed the course to average about 30-45 minutes of reading per session. Bringing your own copy of the handouts to class is encouraged and appreciated.</w:t>
      </w:r>
    </w:p>
    <w:p w:rsidR="00312465" w:rsidRDefault="00312465" w:rsidP="00312465">
      <w:pPr>
        <w:autoSpaceDE w:val="0"/>
        <w:autoSpaceDN w:val="0"/>
        <w:adjustRightInd w:val="0"/>
        <w:spacing w:after="0"/>
        <w:ind w:left="0" w:right="0"/>
        <w:rPr>
          <w:rFonts w:ascii="Helv" w:hAnsi="Helv" w:cs="Helv"/>
          <w:color w:val="000000"/>
          <w:kern w:val="0"/>
          <w:sz w:val="20"/>
          <w:szCs w:val="20"/>
        </w:rPr>
      </w:pP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Section Work Sites: </w:t>
      </w: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lastRenderedPageBreak/>
        <w:t xml:space="preserve">Tuesday: </w:t>
      </w:r>
      <w:hyperlink r:id="rId39" w:history="1">
        <w:r w:rsidR="002B28DC">
          <w:rPr>
            <w:rFonts w:ascii="Helv" w:hAnsi="Helv" w:cs="Helv"/>
            <w:color w:val="0000FF"/>
            <w:kern w:val="0"/>
            <w:sz w:val="20"/>
            <w:szCs w:val="20"/>
          </w:rPr>
          <w:t>{{LINK</w:t>
        </w:r>
      </w:hyperlink>
      <w:r w:rsidR="002B28DC">
        <w:rPr>
          <w:rFonts w:ascii="Helv" w:hAnsi="Helv" w:cs="Helv"/>
          <w:color w:val="000000"/>
          <w:kern w:val="0"/>
          <w:sz w:val="20"/>
          <w:szCs w:val="20"/>
        </w:rPr>
        <w:t xml:space="preserve"> TO WORKSITE}}</w:t>
      </w:r>
    </w:p>
    <w:p w:rsidR="00312465" w:rsidRDefault="00312465" w:rsidP="00312465">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Wednesday: </w:t>
      </w:r>
      <w:hyperlink r:id="rId40" w:history="1">
        <w:r w:rsidR="002B28DC">
          <w:rPr>
            <w:rFonts w:ascii="Helv" w:hAnsi="Helv" w:cs="Helv"/>
            <w:color w:val="0000FF"/>
            <w:kern w:val="0"/>
            <w:sz w:val="20"/>
            <w:szCs w:val="20"/>
          </w:rPr>
          <w:t>{{LINK</w:t>
        </w:r>
      </w:hyperlink>
      <w:r w:rsidR="002B28DC">
        <w:rPr>
          <w:rFonts w:ascii="Helv" w:hAnsi="Helv" w:cs="Helv"/>
          <w:color w:val="000000"/>
          <w:kern w:val="0"/>
          <w:sz w:val="20"/>
          <w:szCs w:val="20"/>
        </w:rPr>
        <w:t xml:space="preserve"> TO WORKSITE}}</w:t>
      </w:r>
    </w:p>
    <w:p w:rsidR="002B28DC" w:rsidRDefault="00312465" w:rsidP="002B28DC">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Thursday: </w:t>
      </w:r>
      <w:hyperlink r:id="rId41" w:history="1">
        <w:r w:rsidR="002B28DC">
          <w:rPr>
            <w:rFonts w:ascii="Helv" w:hAnsi="Helv" w:cs="Helv"/>
            <w:color w:val="0000FF"/>
            <w:kern w:val="0"/>
            <w:sz w:val="20"/>
            <w:szCs w:val="20"/>
          </w:rPr>
          <w:t>{{LINK</w:t>
        </w:r>
      </w:hyperlink>
      <w:r w:rsidR="002B28DC">
        <w:rPr>
          <w:rFonts w:ascii="Helv" w:hAnsi="Helv" w:cs="Helv"/>
          <w:color w:val="000000"/>
          <w:kern w:val="0"/>
          <w:sz w:val="20"/>
          <w:szCs w:val="20"/>
        </w:rPr>
        <w:t xml:space="preserve"> TO WORKSITE}}</w:t>
      </w:r>
    </w:p>
    <w:p w:rsidR="00312465" w:rsidRDefault="00312465" w:rsidP="00312465">
      <w:pPr>
        <w:autoSpaceDE w:val="0"/>
        <w:autoSpaceDN w:val="0"/>
        <w:adjustRightInd w:val="0"/>
        <w:spacing w:after="0"/>
        <w:ind w:left="0" w:right="0"/>
        <w:rPr>
          <w:rFonts w:ascii="Helv" w:hAnsi="Helv" w:cs="Helv"/>
          <w:color w:val="000000"/>
          <w:kern w:val="0"/>
          <w:sz w:val="20"/>
          <w:szCs w:val="20"/>
        </w:rPr>
      </w:pPr>
    </w:p>
    <w:p w:rsidR="00CE05C8" w:rsidRPr="00CE05C8" w:rsidRDefault="00312465" w:rsidP="002B28DC">
      <w:pPr>
        <w:ind w:left="0"/>
      </w:pPr>
      <w:r>
        <w:rPr>
          <w:rFonts w:ascii="Helv" w:hAnsi="Helv" w:cs="Helv"/>
          <w:color w:val="000000"/>
          <w:kern w:val="0"/>
          <w:sz w:val="20"/>
          <w:szCs w:val="20"/>
        </w:rPr>
        <w:t>Thank you and see you next week!</w:t>
      </w:r>
    </w:p>
    <w:p w:rsidR="009442FA" w:rsidRPr="009442FA" w:rsidRDefault="009442FA" w:rsidP="009442FA">
      <w:pPr>
        <w:pStyle w:val="Heading3"/>
      </w:pPr>
      <w:r>
        <w:t>Email Invite Templates</w:t>
      </w:r>
    </w:p>
    <w:p w:rsidR="009442FA" w:rsidRDefault="009442FA" w:rsidP="009442FA">
      <w:pPr>
        <w:pStyle w:val="Heading4"/>
        <w:ind w:left="0"/>
      </w:pPr>
      <w:r>
        <w:t>Session 1</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1 – Scrum Basics</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4018C1" w:rsidP="007A2CF2">
      <w:pPr>
        <w:ind w:left="0"/>
      </w:pPr>
      <w:hyperlink r:id="rId42" w:history="1">
        <w:r w:rsidR="009442FA" w:rsidRPr="003429C5">
          <w:rPr>
            <w:rStyle w:val="Hyperlink"/>
          </w:rPr>
          <w:t>Scrum Guide</w:t>
        </w:r>
      </w:hyperlink>
    </w:p>
    <w:p w:rsidR="009442FA" w:rsidRDefault="004018C1" w:rsidP="007A2CF2">
      <w:pPr>
        <w:ind w:left="0"/>
      </w:pPr>
      <w:hyperlink r:id="rId43" w:history="1">
        <w:r w:rsidR="009442FA" w:rsidRPr="003429C5">
          <w:rPr>
            <w:rStyle w:val="Hyperlink"/>
          </w:rPr>
          <w:t>Agile Manifesto</w:t>
        </w:r>
      </w:hyperlink>
    </w:p>
    <w:p w:rsidR="009442FA" w:rsidRDefault="004018C1" w:rsidP="009442FA">
      <w:pPr>
        <w:autoSpaceDE w:val="0"/>
        <w:autoSpaceDN w:val="0"/>
        <w:adjustRightInd w:val="0"/>
        <w:ind w:left="0" w:right="0"/>
        <w:rPr>
          <w:rFonts w:ascii="Helv" w:hAnsi="Helv" w:cs="Helv"/>
          <w:color w:val="000000"/>
          <w:kern w:val="0"/>
        </w:rPr>
      </w:pPr>
      <w:hyperlink r:id="rId44" w:history="1">
        <w:r w:rsidR="009442FA" w:rsidRPr="003429C5">
          <w:rPr>
            <w:rStyle w:val="Hyperlink"/>
          </w:rPr>
          <w:t>Agile Project Management Cheat Sheet</w:t>
        </w:r>
      </w:hyperlink>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2</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Agile Foundations with Scrum: Session </w:t>
      </w:r>
      <w:proofErr w:type="gramStart"/>
      <w:r>
        <w:rPr>
          <w:rFonts w:ascii="Helv" w:hAnsi="Helv" w:cs="Helv"/>
          <w:color w:val="000000"/>
          <w:kern w:val="0"/>
        </w:rPr>
        <w:t>2  –</w:t>
      </w:r>
      <w:proofErr w:type="gramEnd"/>
      <w:r>
        <w:rPr>
          <w:rFonts w:ascii="Helv" w:hAnsi="Helv" w:cs="Helv"/>
          <w:color w:val="000000"/>
          <w:kern w:val="0"/>
        </w:rPr>
        <w:t xml:space="preserve"> Scrum Roles Part 1</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4018C1" w:rsidP="009442FA">
      <w:pPr>
        <w:autoSpaceDE w:val="0"/>
        <w:autoSpaceDN w:val="0"/>
        <w:adjustRightInd w:val="0"/>
        <w:ind w:left="0" w:right="0"/>
        <w:rPr>
          <w:rStyle w:val="Hyperlink"/>
        </w:rPr>
      </w:pPr>
      <w:hyperlink r:id="rId45" w:history="1">
        <w:r w:rsidR="009442FA" w:rsidRPr="003429C5">
          <w:rPr>
            <w:rStyle w:val="Hyperlink"/>
          </w:rPr>
          <w:t>4 Quadrants of Product Ownership</w:t>
        </w:r>
      </w:hyperlink>
    </w:p>
    <w:p w:rsidR="009442FA" w:rsidRP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3</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3 – Scrum Roles Part 2</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4</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4 – Backlog Building</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4018C1" w:rsidP="009442FA">
      <w:pPr>
        <w:ind w:left="0"/>
      </w:pPr>
      <w:hyperlink r:id="rId46" w:history="1">
        <w:r w:rsidR="009442FA" w:rsidRPr="003429C5">
          <w:rPr>
            <w:rStyle w:val="Hyperlink"/>
          </w:rPr>
          <w:t>How to Create a Product Backlog</w:t>
        </w:r>
      </w:hyperlink>
    </w:p>
    <w:p w:rsidR="009442FA" w:rsidRDefault="004018C1" w:rsidP="009442FA">
      <w:pPr>
        <w:autoSpaceDE w:val="0"/>
        <w:autoSpaceDN w:val="0"/>
        <w:adjustRightInd w:val="0"/>
        <w:ind w:left="0" w:right="0"/>
        <w:rPr>
          <w:rStyle w:val="Hyperlink"/>
        </w:rPr>
      </w:pPr>
      <w:hyperlink r:id="rId47" w:history="1">
        <w:r w:rsidR="009442FA" w:rsidRPr="003429C5">
          <w:rPr>
            <w:rStyle w:val="Hyperlink"/>
          </w:rPr>
          <w:t>Product Backlog Management--Tips from a Seasoned Product Owner</w:t>
        </w:r>
      </w:hyperlink>
    </w:p>
    <w:p w:rsidR="009442FA" w:rsidRP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5</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Agile Foundations with Scrum: Session 5 – Backlog </w:t>
      </w:r>
      <w:r w:rsidR="008C046B">
        <w:rPr>
          <w:rFonts w:ascii="Helv" w:hAnsi="Helv" w:cs="Helv"/>
          <w:color w:val="000000"/>
          <w:kern w:val="0"/>
        </w:rPr>
        <w:t>Grooming</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4018C1" w:rsidP="007A2CF2">
      <w:pPr>
        <w:ind w:left="0"/>
      </w:pPr>
      <w:hyperlink r:id="rId48" w:history="1">
        <w:r w:rsidR="009442FA" w:rsidRPr="003429C5">
          <w:rPr>
            <w:rStyle w:val="Hyperlink"/>
          </w:rPr>
          <w:t>Backlog Grooming Tips Handout</w:t>
        </w:r>
      </w:hyperlink>
    </w:p>
    <w:p w:rsidR="009442FA" w:rsidRDefault="004018C1" w:rsidP="009442FA">
      <w:pPr>
        <w:autoSpaceDE w:val="0"/>
        <w:autoSpaceDN w:val="0"/>
        <w:adjustRightInd w:val="0"/>
        <w:ind w:left="0" w:right="0"/>
        <w:rPr>
          <w:rStyle w:val="Hyperlink"/>
        </w:rPr>
      </w:pPr>
      <w:hyperlink r:id="rId49" w:history="1">
        <w:proofErr w:type="spellStart"/>
        <w:r w:rsidR="009442FA" w:rsidRPr="003429C5">
          <w:rPr>
            <w:rStyle w:val="Hyperlink"/>
          </w:rPr>
          <w:t>KofC</w:t>
        </w:r>
        <w:proofErr w:type="spellEnd"/>
        <w:r w:rsidR="009442FA" w:rsidRPr="003429C5">
          <w:rPr>
            <w:rStyle w:val="Hyperlink"/>
          </w:rPr>
          <w:t xml:space="preserve"> Product Backlog Grooming Story Decomposition Guide</w:t>
        </w:r>
      </w:hyperlink>
    </w:p>
    <w:p w:rsidR="009442FA" w:rsidRP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6</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6 – Sprint Planning</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Default="004018C1" w:rsidP="007A2CF2">
      <w:pPr>
        <w:ind w:left="0"/>
      </w:pPr>
      <w:hyperlink r:id="rId50" w:history="1">
        <w:r w:rsidR="009442FA" w:rsidRPr="000878D4">
          <w:rPr>
            <w:rStyle w:val="Hyperlink"/>
          </w:rPr>
          <w:t>Demystifying Sprint Planning</w:t>
        </w:r>
      </w:hyperlink>
    </w:p>
    <w:p w:rsidR="009442FA" w:rsidRP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9442FA" w:rsidRDefault="009442FA" w:rsidP="009442FA">
      <w:pPr>
        <w:pStyle w:val="Heading4"/>
        <w:ind w:left="0"/>
      </w:pPr>
      <w:r>
        <w:t>Session 7</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7 – Sprint Review and Retrospective</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9442FA" w:rsidRPr="009442FA" w:rsidRDefault="004018C1" w:rsidP="009442FA">
      <w:pPr>
        <w:autoSpaceDE w:val="0"/>
        <w:autoSpaceDN w:val="0"/>
        <w:adjustRightInd w:val="0"/>
        <w:ind w:left="0" w:right="0"/>
        <w:rPr>
          <w:rFonts w:ascii="Helv" w:hAnsi="Helv" w:cs="Helv"/>
          <w:color w:val="000000"/>
          <w:kern w:val="0"/>
        </w:rPr>
      </w:pPr>
      <w:hyperlink r:id="rId51" w:history="1">
        <w:r w:rsidR="007A2CF2" w:rsidRPr="003429C5">
          <w:rPr>
            <w:rStyle w:val="Hyperlink"/>
          </w:rPr>
          <w:t xml:space="preserve">Getting Value Out of Agile </w:t>
        </w:r>
        <w:proofErr w:type="spellStart"/>
        <w:r w:rsidR="007A2CF2" w:rsidRPr="003429C5">
          <w:rPr>
            <w:rStyle w:val="Hyperlink"/>
          </w:rPr>
          <w:t>Retrospectives</w:t>
        </w:r>
      </w:hyperlink>
      <w:r w:rsidR="009442FA">
        <w:rPr>
          <w:rFonts w:ascii="Helv" w:hAnsi="Helv" w:cs="Helv"/>
          <w:color w:val="000000"/>
          <w:kern w:val="0"/>
        </w:rPr>
        <w:t>SharePoint</w:t>
      </w:r>
      <w:proofErr w:type="spellEnd"/>
      <w:r w:rsidR="009442FA">
        <w:rPr>
          <w:rFonts w:ascii="Helv" w:hAnsi="Helv" w:cs="Helv"/>
          <w:color w:val="000000"/>
          <w:kern w:val="0"/>
        </w:rPr>
        <w:t xml:space="preserve"> Workspace: {Link to </w:t>
      </w:r>
      <w:proofErr w:type="spellStart"/>
      <w:r w:rsidR="009442FA">
        <w:rPr>
          <w:rFonts w:ascii="Helv" w:hAnsi="Helv" w:cs="Helv"/>
          <w:color w:val="000000"/>
          <w:kern w:val="0"/>
        </w:rPr>
        <w:t>Sharepoint</w:t>
      </w:r>
      <w:proofErr w:type="spellEnd"/>
      <w:r w:rsidR="009442FA">
        <w:rPr>
          <w:rFonts w:ascii="Helv" w:hAnsi="Helv" w:cs="Helv"/>
          <w:color w:val="000000"/>
          <w:kern w:val="0"/>
        </w:rPr>
        <w:t xml:space="preserve"> </w:t>
      </w:r>
      <w:proofErr w:type="spellStart"/>
      <w:r w:rsidR="009442FA">
        <w:rPr>
          <w:rFonts w:ascii="Helv" w:hAnsi="Helv" w:cs="Helv"/>
          <w:color w:val="000000"/>
          <w:kern w:val="0"/>
        </w:rPr>
        <w:t>WorkSpace</w:t>
      </w:r>
      <w:proofErr w:type="spellEnd"/>
      <w:r w:rsidR="009442FA">
        <w:rPr>
          <w:rFonts w:ascii="Helv" w:hAnsi="Helv" w:cs="Helv"/>
          <w:color w:val="000000"/>
          <w:kern w:val="0"/>
        </w:rPr>
        <w:t>}</w:t>
      </w:r>
    </w:p>
    <w:p w:rsidR="009442FA" w:rsidRDefault="009442FA" w:rsidP="009442FA">
      <w:pPr>
        <w:pStyle w:val="Heading4"/>
        <w:ind w:left="0"/>
      </w:pPr>
      <w:r>
        <w:t>Session 8</w:t>
      </w:r>
    </w:p>
    <w:p w:rsid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Agile Foundations with Scrum: Session 8 – Culture and Values</w:t>
      </w:r>
    </w:p>
    <w:p w:rsidR="009442FA" w:rsidRPr="009442FA" w:rsidRDefault="009442FA" w:rsidP="009442FA">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pPr>
        <w:pStyle w:val="Heading3"/>
      </w:pPr>
      <w:r>
        <w:t>Weekly Reminder Emails</w:t>
      </w:r>
    </w:p>
    <w:p w:rsidR="00AA3E04" w:rsidRDefault="00AA3E04" w:rsidP="00AA3E04">
      <w:pPr>
        <w:pStyle w:val="Heading4"/>
        <w:ind w:left="0"/>
      </w:pPr>
      <w:r>
        <w:t>Session 1</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 is Scrum Basics</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We will be reviewing a few key topics and terms from the Scrum Guide, please be sure to read the Scrum Guide before the session. If you don’t have time to read the guide in advance of the session, please hold your questions until the end of the lecture (your answer might be on the next slide). </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Default="004018C1" w:rsidP="00AA3E04">
      <w:pPr>
        <w:ind w:left="0"/>
      </w:pPr>
      <w:hyperlink r:id="rId52" w:history="1">
        <w:r w:rsidR="00AA3E04" w:rsidRPr="003429C5">
          <w:rPr>
            <w:rStyle w:val="Hyperlink"/>
          </w:rPr>
          <w:t>Scrum Guide</w:t>
        </w:r>
      </w:hyperlink>
    </w:p>
    <w:p w:rsidR="00AA3E04" w:rsidRDefault="004018C1" w:rsidP="00AA3E04">
      <w:pPr>
        <w:ind w:left="0"/>
      </w:pPr>
      <w:hyperlink r:id="rId53" w:history="1">
        <w:r w:rsidR="00AA3E04" w:rsidRPr="003429C5">
          <w:rPr>
            <w:rStyle w:val="Hyperlink"/>
          </w:rPr>
          <w:t>Agile Manifesto</w:t>
        </w:r>
      </w:hyperlink>
    </w:p>
    <w:p w:rsidR="00AA3E04" w:rsidRDefault="004018C1" w:rsidP="00AA3E04">
      <w:pPr>
        <w:autoSpaceDE w:val="0"/>
        <w:autoSpaceDN w:val="0"/>
        <w:adjustRightInd w:val="0"/>
        <w:ind w:left="0" w:right="0"/>
        <w:rPr>
          <w:rFonts w:ascii="Helv" w:hAnsi="Helv" w:cs="Helv"/>
          <w:color w:val="000000"/>
          <w:kern w:val="0"/>
        </w:rPr>
      </w:pPr>
      <w:hyperlink r:id="rId54" w:history="1">
        <w:r w:rsidR="00AA3E04" w:rsidRPr="003429C5">
          <w:rPr>
            <w:rStyle w:val="Hyperlink"/>
          </w:rPr>
          <w:t>Agile Project Management Cheat Sheet</w:t>
        </w:r>
      </w:hyperlink>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bookmarkStart w:id="0" w:name="_GoBack"/>
      <w:bookmarkEnd w:id="0"/>
    </w:p>
    <w:p w:rsidR="00AA3E04" w:rsidRDefault="00AA3E04" w:rsidP="00AA3E04">
      <w:pPr>
        <w:pStyle w:val="Heading4"/>
        <w:ind w:left="0"/>
      </w:pPr>
      <w:r>
        <w:t>Session 2</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4018C1" w:rsidP="00AA3E04">
      <w:pPr>
        <w:autoSpaceDE w:val="0"/>
        <w:autoSpaceDN w:val="0"/>
        <w:adjustRightInd w:val="0"/>
        <w:ind w:left="0" w:right="0"/>
        <w:rPr>
          <w:rFonts w:ascii="Helv" w:hAnsi="Helv" w:cs="Helv"/>
          <w:color w:val="000000"/>
          <w:kern w:val="0"/>
        </w:rPr>
      </w:pPr>
      <w:r>
        <w:rPr>
          <w:rFonts w:ascii="Helv" w:hAnsi="Helv" w:cs="Helv"/>
          <w:color w:val="000000"/>
          <w:kern w:val="0"/>
        </w:rPr>
        <w:t>T</w:t>
      </w:r>
      <w:r w:rsidR="00AA3E04">
        <w:rPr>
          <w:rFonts w:ascii="Helv" w:hAnsi="Helv" w:cs="Helv"/>
          <w:color w:val="000000"/>
          <w:kern w:val="0"/>
        </w:rPr>
        <w:t>his week’s session is Scrum Roles Part 1</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This week will be exploring the relationship of the current roles and responsibilities within our teams and projects and how those roles and responsibilities </w:t>
      </w:r>
      <w:proofErr w:type="gramStart"/>
      <w:r>
        <w:rPr>
          <w:rFonts w:ascii="Helv" w:hAnsi="Helv" w:cs="Helv"/>
          <w:color w:val="000000"/>
          <w:kern w:val="0"/>
        </w:rPr>
        <w:t>relate  to</w:t>
      </w:r>
      <w:proofErr w:type="gramEnd"/>
      <w:r>
        <w:rPr>
          <w:rFonts w:ascii="Helv" w:hAnsi="Helv" w:cs="Helv"/>
          <w:color w:val="000000"/>
          <w:kern w:val="0"/>
        </w:rPr>
        <w:t xml:space="preserve"> those mapped out in the Scrum Guide. </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Default="004018C1" w:rsidP="00AA3E04">
      <w:pPr>
        <w:autoSpaceDE w:val="0"/>
        <w:autoSpaceDN w:val="0"/>
        <w:adjustRightInd w:val="0"/>
        <w:ind w:left="0" w:right="0"/>
        <w:rPr>
          <w:rStyle w:val="Hyperlink"/>
        </w:rPr>
      </w:pPr>
      <w:hyperlink r:id="rId55" w:history="1">
        <w:r w:rsidR="00AA3E04" w:rsidRPr="003429C5">
          <w:rPr>
            <w:rStyle w:val="Hyperlink"/>
          </w:rPr>
          <w:t>4 Quadrants of Product Ownership</w:t>
        </w:r>
      </w:hyperlink>
    </w:p>
    <w:p w:rsidR="00AA3E04" w:rsidRPr="00AA3E04" w:rsidRDefault="00AA3E04" w:rsidP="00AA3E04">
      <w:pPr>
        <w:autoSpaceDE w:val="0"/>
        <w:autoSpaceDN w:val="0"/>
        <w:adjustRightInd w:val="0"/>
        <w:ind w:left="0" w:right="0"/>
        <w:rPr>
          <w:rStyle w:val="Hyperlink"/>
          <w:i/>
          <w:u w:val="none"/>
        </w:rPr>
      </w:pPr>
      <w:r w:rsidRPr="00AA3E04">
        <w:rPr>
          <w:rStyle w:val="Hyperlink"/>
          <w:i/>
          <w:u w:val="none"/>
        </w:rPr>
        <w:t>And all reading from Session 1</w:t>
      </w:r>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3</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lastRenderedPageBreak/>
        <w:t>You are scheduled to participate in Agile Foundations with Scrum this {{Week Day}} at {{time AM}} in the {{Location}} conference room.</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 is Scrum Roles Part 2</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This week will be exploring how the roles and responsibilities described in the Scrum Guide are applied, in context, at the team level. </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Pr="00AA3E04" w:rsidRDefault="00AA3E04" w:rsidP="00AA3E04">
      <w:pPr>
        <w:autoSpaceDE w:val="0"/>
        <w:autoSpaceDN w:val="0"/>
        <w:adjustRightInd w:val="0"/>
        <w:ind w:left="0" w:right="0"/>
        <w:rPr>
          <w:i/>
          <w:color w:val="3B4658" w:themeColor="accent4" w:themeShade="80"/>
        </w:rPr>
      </w:pPr>
      <w:r w:rsidRPr="00AA3E04">
        <w:rPr>
          <w:rStyle w:val="Hyperlink"/>
          <w:i/>
          <w:u w:val="none"/>
        </w:rPr>
        <w:t>And all reading from Sessions 1 &amp; 2</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4</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 is Backlog Building</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This week we will take a real world example of a project here at </w:t>
      </w:r>
      <w:proofErr w:type="spellStart"/>
      <w:r>
        <w:rPr>
          <w:rFonts w:ascii="Helv" w:hAnsi="Helv" w:cs="Helv"/>
          <w:color w:val="000000"/>
          <w:kern w:val="0"/>
        </w:rPr>
        <w:t>KofC</w:t>
      </w:r>
      <w:proofErr w:type="spellEnd"/>
      <w:r>
        <w:rPr>
          <w:rFonts w:ascii="Helv" w:hAnsi="Helv" w:cs="Helv"/>
          <w:color w:val="000000"/>
          <w:kern w:val="0"/>
        </w:rPr>
        <w:t xml:space="preserve"> and build a product backlog, product roadmap, and identify our release schedule and minimum viable product.</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Default="004018C1" w:rsidP="00AA3E04">
      <w:pPr>
        <w:ind w:left="0"/>
      </w:pPr>
      <w:hyperlink r:id="rId56" w:history="1">
        <w:r w:rsidR="00AA3E04" w:rsidRPr="003429C5">
          <w:rPr>
            <w:rStyle w:val="Hyperlink"/>
          </w:rPr>
          <w:t>How to Create a Product Backlog</w:t>
        </w:r>
      </w:hyperlink>
    </w:p>
    <w:p w:rsidR="00AA3E04" w:rsidRDefault="004018C1" w:rsidP="00AA3E04">
      <w:pPr>
        <w:autoSpaceDE w:val="0"/>
        <w:autoSpaceDN w:val="0"/>
        <w:adjustRightInd w:val="0"/>
        <w:ind w:left="0" w:right="0"/>
        <w:rPr>
          <w:rStyle w:val="Hyperlink"/>
        </w:rPr>
      </w:pPr>
      <w:hyperlink r:id="rId57" w:history="1">
        <w:r w:rsidR="00AA3E04" w:rsidRPr="003429C5">
          <w:rPr>
            <w:rStyle w:val="Hyperlink"/>
          </w:rPr>
          <w:t>Product Backlog Management--Tips from a Seasoned Product Owner</w:t>
        </w:r>
      </w:hyperlink>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5</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 is</w:t>
      </w:r>
      <w:r w:rsidR="00AA3E04">
        <w:rPr>
          <w:rFonts w:ascii="Helv" w:hAnsi="Helv" w:cs="Helv"/>
          <w:color w:val="000000"/>
          <w:kern w:val="0"/>
        </w:rPr>
        <w:t xml:space="preserve"> Backlog </w:t>
      </w:r>
      <w:r>
        <w:rPr>
          <w:rFonts w:ascii="Helv" w:hAnsi="Helv" w:cs="Helv"/>
          <w:color w:val="000000"/>
          <w:kern w:val="0"/>
        </w:rPr>
        <w:t>Grooming</w:t>
      </w:r>
    </w:p>
    <w:p w:rsidR="008C046B" w:rsidRPr="008C046B"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This week we will take a last sessions’ product backlog and prepare it for work. We will establish a definition of ready for work and identify what each backlog items needs in order to meet that definition. We will also decompose a backlog item to reduce </w:t>
      </w:r>
      <w:proofErr w:type="spellStart"/>
      <w:proofErr w:type="gramStart"/>
      <w:r>
        <w:rPr>
          <w:rFonts w:ascii="Helv" w:hAnsi="Helv" w:cs="Helv"/>
          <w:color w:val="000000"/>
          <w:kern w:val="0"/>
        </w:rPr>
        <w:t>it’s</w:t>
      </w:r>
      <w:proofErr w:type="spellEnd"/>
      <w:proofErr w:type="gramEnd"/>
      <w:r>
        <w:rPr>
          <w:rFonts w:ascii="Helv" w:hAnsi="Helv" w:cs="Helv"/>
          <w:color w:val="000000"/>
          <w:kern w:val="0"/>
        </w:rPr>
        <w:t xml:space="preserve"> size so that it could be built, tested, and shipped within the course of a sprint.</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Default="004018C1" w:rsidP="00AA3E04">
      <w:pPr>
        <w:ind w:left="0"/>
      </w:pPr>
      <w:hyperlink r:id="rId58" w:history="1">
        <w:r w:rsidR="00AA3E04" w:rsidRPr="003429C5">
          <w:rPr>
            <w:rStyle w:val="Hyperlink"/>
          </w:rPr>
          <w:t>Backlog Grooming Tips Handout</w:t>
        </w:r>
      </w:hyperlink>
    </w:p>
    <w:p w:rsidR="00AA3E04" w:rsidRDefault="004018C1" w:rsidP="00AA3E04">
      <w:pPr>
        <w:autoSpaceDE w:val="0"/>
        <w:autoSpaceDN w:val="0"/>
        <w:adjustRightInd w:val="0"/>
        <w:ind w:left="0" w:right="0"/>
        <w:rPr>
          <w:rStyle w:val="Hyperlink"/>
        </w:rPr>
      </w:pPr>
      <w:hyperlink r:id="rId59" w:history="1">
        <w:proofErr w:type="spellStart"/>
        <w:r w:rsidR="00AA3E04" w:rsidRPr="003429C5">
          <w:rPr>
            <w:rStyle w:val="Hyperlink"/>
          </w:rPr>
          <w:t>KofC</w:t>
        </w:r>
        <w:proofErr w:type="spellEnd"/>
        <w:r w:rsidR="00AA3E04" w:rsidRPr="003429C5">
          <w:rPr>
            <w:rStyle w:val="Hyperlink"/>
          </w:rPr>
          <w:t xml:space="preserve"> Product Backlog Grooming Story Decomposition Guide</w:t>
        </w:r>
      </w:hyperlink>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6</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 is</w:t>
      </w:r>
      <w:r w:rsidR="00AA3E04">
        <w:rPr>
          <w:rFonts w:ascii="Helv" w:hAnsi="Helv" w:cs="Helv"/>
          <w:color w:val="000000"/>
          <w:kern w:val="0"/>
        </w:rPr>
        <w:t xml:space="preserve"> Sprint Planning</w:t>
      </w:r>
    </w:p>
    <w:p w:rsidR="008C046B"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lastRenderedPageBreak/>
        <w:t xml:space="preserve">This week we will take a step back from the real world example and use scrum to plan something other than technology and observe how the rules of scrum apply to efforts other than software development. </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AA3E04" w:rsidRDefault="004018C1" w:rsidP="00AA3E04">
      <w:pPr>
        <w:ind w:left="0"/>
      </w:pPr>
      <w:hyperlink r:id="rId60" w:history="1">
        <w:r w:rsidR="00AA3E04" w:rsidRPr="000878D4">
          <w:rPr>
            <w:rStyle w:val="Hyperlink"/>
          </w:rPr>
          <w:t>Demystifying Sprint Planning</w:t>
        </w:r>
      </w:hyperlink>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7</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This week’s session is the </w:t>
      </w:r>
      <w:r w:rsidR="00AA3E04">
        <w:rPr>
          <w:rFonts w:ascii="Helv" w:hAnsi="Helv" w:cs="Helv"/>
          <w:color w:val="000000"/>
          <w:kern w:val="0"/>
        </w:rPr>
        <w:t>Sprint Review and Retrospective</w:t>
      </w:r>
    </w:p>
    <w:p w:rsidR="008C046B"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This week we will conduct the retrospective on this training course, gather feedback from the class, analyze it, and begin working on an action plan. </w:t>
      </w:r>
    </w:p>
    <w:p w:rsidR="00AA3E04"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8C046B" w:rsidRDefault="004018C1" w:rsidP="00AA3E04">
      <w:pPr>
        <w:autoSpaceDE w:val="0"/>
        <w:autoSpaceDN w:val="0"/>
        <w:adjustRightInd w:val="0"/>
        <w:ind w:left="0" w:right="0"/>
        <w:rPr>
          <w:rStyle w:val="Hyperlink"/>
        </w:rPr>
      </w:pPr>
      <w:hyperlink r:id="rId61" w:history="1">
        <w:r w:rsidR="00AA3E04" w:rsidRPr="003429C5">
          <w:rPr>
            <w:rStyle w:val="Hyperlink"/>
          </w:rPr>
          <w:t>Getting Value Out of Agile Retrospectives</w:t>
        </w:r>
      </w:hyperlink>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Default="00AA3E04" w:rsidP="00AA3E04">
      <w:pPr>
        <w:pStyle w:val="Heading4"/>
        <w:ind w:left="0"/>
      </w:pPr>
      <w:r>
        <w:t>Session 8</w:t>
      </w:r>
    </w:p>
    <w:p w:rsid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Good Morning,</w:t>
      </w:r>
    </w:p>
    <w:p w:rsidR="004018C1" w:rsidRPr="004018C1" w:rsidRDefault="004018C1" w:rsidP="004018C1">
      <w:pPr>
        <w:autoSpaceDE w:val="0"/>
        <w:autoSpaceDN w:val="0"/>
        <w:adjustRightInd w:val="0"/>
        <w:ind w:left="0" w:right="0"/>
        <w:rPr>
          <w:rFonts w:ascii="Arial" w:eastAsiaTheme="minorHAnsi" w:hAnsi="Arial" w:cs="Arial"/>
          <w:color w:val="000000"/>
          <w:kern w:val="0"/>
          <w:lang w:eastAsia="en-US"/>
          <w14:ligatures w14:val="none"/>
        </w:rPr>
      </w:pPr>
      <w:r>
        <w:rPr>
          <w:rFonts w:ascii="Arial" w:eastAsiaTheme="minorHAnsi" w:hAnsi="Arial" w:cs="Arial"/>
          <w:color w:val="000000"/>
          <w:kern w:val="0"/>
          <w:lang w:eastAsia="en-US"/>
          <w14:ligatures w14:val="none"/>
        </w:rPr>
        <w:t>You are scheduled to participate in Agile Foundations with Scrum this {{Week Day}} at {{time AM}} in the {{Location}} conference room.</w:t>
      </w:r>
    </w:p>
    <w:p w:rsidR="00AA3E04"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This Week’s Session</w:t>
      </w:r>
      <w:r w:rsidR="00AA3E04">
        <w:rPr>
          <w:rFonts w:ascii="Helv" w:hAnsi="Helv" w:cs="Helv"/>
          <w:color w:val="000000"/>
          <w:kern w:val="0"/>
        </w:rPr>
        <w:t xml:space="preserve"> Culture and Values</w:t>
      </w:r>
    </w:p>
    <w:p w:rsidR="008C046B" w:rsidRDefault="008C046B"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 This week we will discuss that values and culture that foster an environment in which </w:t>
      </w:r>
      <w:proofErr w:type="spellStart"/>
      <w:r>
        <w:rPr>
          <w:rFonts w:ascii="Helv" w:hAnsi="Helv" w:cs="Helv"/>
          <w:color w:val="000000"/>
          <w:kern w:val="0"/>
        </w:rPr>
        <w:t>and</w:t>
      </w:r>
      <w:proofErr w:type="spellEnd"/>
      <w:r>
        <w:rPr>
          <w:rFonts w:ascii="Helv" w:hAnsi="Helv" w:cs="Helv"/>
          <w:color w:val="000000"/>
          <w:kern w:val="0"/>
        </w:rPr>
        <w:t xml:space="preserve"> organization can be Agile.</w:t>
      </w:r>
    </w:p>
    <w:p w:rsidR="008C046B" w:rsidRDefault="008C046B" w:rsidP="008C046B">
      <w:pPr>
        <w:autoSpaceDE w:val="0"/>
        <w:autoSpaceDN w:val="0"/>
        <w:adjustRightInd w:val="0"/>
        <w:ind w:left="0" w:right="0"/>
        <w:rPr>
          <w:rFonts w:ascii="Helv" w:hAnsi="Helv" w:cs="Helv"/>
          <w:color w:val="000000"/>
          <w:kern w:val="0"/>
        </w:rPr>
      </w:pPr>
      <w:r>
        <w:rPr>
          <w:rFonts w:ascii="Helv" w:hAnsi="Helv" w:cs="Helv"/>
          <w:color w:val="000000"/>
          <w:kern w:val="0"/>
        </w:rPr>
        <w:t xml:space="preserve">Prerequisite Reading: </w:t>
      </w:r>
    </w:p>
    <w:p w:rsidR="008C046B" w:rsidRPr="008C046B" w:rsidRDefault="008C046B" w:rsidP="00AA3E04">
      <w:pPr>
        <w:autoSpaceDE w:val="0"/>
        <w:autoSpaceDN w:val="0"/>
        <w:adjustRightInd w:val="0"/>
        <w:ind w:left="0" w:right="0"/>
        <w:rPr>
          <w:rFonts w:ascii="Helv" w:hAnsi="Helv" w:cs="Helv"/>
          <w:i/>
          <w:color w:val="000000"/>
          <w:kern w:val="0"/>
        </w:rPr>
      </w:pPr>
      <w:r w:rsidRPr="008C046B">
        <w:rPr>
          <w:rFonts w:ascii="Helv" w:hAnsi="Helv" w:cs="Helv"/>
          <w:i/>
          <w:color w:val="000000"/>
          <w:kern w:val="0"/>
        </w:rPr>
        <w:t>Reading from Session 1</w:t>
      </w:r>
    </w:p>
    <w:p w:rsidR="00AA3E04" w:rsidRPr="009442FA" w:rsidRDefault="00AA3E04" w:rsidP="00AA3E04">
      <w:pPr>
        <w:autoSpaceDE w:val="0"/>
        <w:autoSpaceDN w:val="0"/>
        <w:adjustRightInd w:val="0"/>
        <w:ind w:left="0" w:right="0"/>
        <w:rPr>
          <w:rFonts w:ascii="Helv" w:hAnsi="Helv" w:cs="Helv"/>
          <w:color w:val="000000"/>
          <w:kern w:val="0"/>
        </w:rPr>
      </w:pPr>
      <w:r>
        <w:rPr>
          <w:rFonts w:ascii="Helv" w:hAnsi="Helv" w:cs="Helv"/>
          <w:color w:val="000000"/>
          <w:kern w:val="0"/>
        </w:rPr>
        <w:t xml:space="preserve">SharePoint Workspace: {Link to </w:t>
      </w:r>
      <w:proofErr w:type="spellStart"/>
      <w:r>
        <w:rPr>
          <w:rFonts w:ascii="Helv" w:hAnsi="Helv" w:cs="Helv"/>
          <w:color w:val="000000"/>
          <w:kern w:val="0"/>
        </w:rPr>
        <w:t>Sharepoint</w:t>
      </w:r>
      <w:proofErr w:type="spellEnd"/>
      <w:r>
        <w:rPr>
          <w:rFonts w:ascii="Helv" w:hAnsi="Helv" w:cs="Helv"/>
          <w:color w:val="000000"/>
          <w:kern w:val="0"/>
        </w:rPr>
        <w:t xml:space="preserve"> </w:t>
      </w:r>
      <w:proofErr w:type="spellStart"/>
      <w:r>
        <w:rPr>
          <w:rFonts w:ascii="Helv" w:hAnsi="Helv" w:cs="Helv"/>
          <w:color w:val="000000"/>
          <w:kern w:val="0"/>
        </w:rPr>
        <w:t>WorkSpace</w:t>
      </w:r>
      <w:proofErr w:type="spellEnd"/>
      <w:r>
        <w:rPr>
          <w:rFonts w:ascii="Helv" w:hAnsi="Helv" w:cs="Helv"/>
          <w:color w:val="000000"/>
          <w:kern w:val="0"/>
        </w:rPr>
        <w:t>}</w:t>
      </w:r>
    </w:p>
    <w:p w:rsidR="00AA3E04" w:rsidRPr="00AA3E04" w:rsidRDefault="00AA3E04" w:rsidP="00AA3E04"/>
    <w:p w:rsidR="00DD1C81" w:rsidRDefault="00DD1C81">
      <w:pPr>
        <w:pStyle w:val="Heading3"/>
      </w:pPr>
      <w:r>
        <w:t>Retrospective Data Request Email</w:t>
      </w:r>
    </w:p>
    <w:p w:rsidR="00DD1C81" w:rsidRDefault="00DD1C81" w:rsidP="00DD1C81">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Hi Folks, </w:t>
      </w:r>
    </w:p>
    <w:p w:rsidR="00DD1C81" w:rsidRDefault="00DD1C81" w:rsidP="00DD1C81">
      <w:pPr>
        <w:autoSpaceDE w:val="0"/>
        <w:autoSpaceDN w:val="0"/>
        <w:adjustRightInd w:val="0"/>
        <w:spacing w:after="0"/>
        <w:ind w:left="0" w:right="0"/>
        <w:rPr>
          <w:rFonts w:ascii="Helv" w:hAnsi="Helv" w:cs="Helv"/>
          <w:color w:val="000000"/>
          <w:kern w:val="0"/>
          <w:sz w:val="20"/>
          <w:szCs w:val="20"/>
        </w:rPr>
      </w:pPr>
    </w:p>
    <w:p w:rsidR="00DD1C81" w:rsidRDefault="00DD1C81" w:rsidP="00DD1C81">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Thanks for participating in this week’s session. </w:t>
      </w:r>
    </w:p>
    <w:p w:rsidR="00DD1C81" w:rsidRDefault="00DD1C81" w:rsidP="00DD1C81">
      <w:pPr>
        <w:autoSpaceDE w:val="0"/>
        <w:autoSpaceDN w:val="0"/>
        <w:adjustRightInd w:val="0"/>
        <w:spacing w:after="0"/>
        <w:ind w:left="0" w:right="0"/>
        <w:rPr>
          <w:rFonts w:ascii="Helv" w:hAnsi="Helv" w:cs="Helv"/>
          <w:color w:val="000000"/>
          <w:kern w:val="0"/>
          <w:sz w:val="20"/>
          <w:szCs w:val="20"/>
        </w:rPr>
      </w:pPr>
      <w:r>
        <w:rPr>
          <w:rFonts w:ascii="Helv" w:hAnsi="Helv" w:cs="Helv"/>
          <w:color w:val="000000"/>
          <w:kern w:val="0"/>
          <w:sz w:val="20"/>
          <w:szCs w:val="20"/>
        </w:rPr>
        <w:t xml:space="preserve">If you would please reply back and let me know what you thought of the session: </w:t>
      </w:r>
    </w:p>
    <w:p w:rsidR="00DD1C81" w:rsidRDefault="00DD1C81" w:rsidP="00DD1C81">
      <w:pPr>
        <w:autoSpaceDE w:val="0"/>
        <w:autoSpaceDN w:val="0"/>
        <w:adjustRightInd w:val="0"/>
        <w:spacing w:after="0"/>
        <w:ind w:left="0" w:right="0"/>
        <w:rPr>
          <w:rFonts w:ascii="Helv" w:hAnsi="Helv" w:cs="Helv"/>
          <w:color w:val="000000"/>
          <w:kern w:val="0"/>
          <w:sz w:val="20"/>
          <w:szCs w:val="20"/>
        </w:rPr>
      </w:pPr>
    </w:p>
    <w:tbl>
      <w:tblPr>
        <w:tblW w:w="5000" w:type="pct"/>
        <w:tblLayout w:type="fixed"/>
        <w:tblCellMar>
          <w:left w:w="0" w:type="dxa"/>
          <w:right w:w="0" w:type="dxa"/>
        </w:tblCellMar>
        <w:tblLook w:val="00A0" w:firstRow="1" w:lastRow="0" w:firstColumn="1" w:lastColumn="0" w:noHBand="0" w:noVBand="0"/>
      </w:tblPr>
      <w:tblGrid>
        <w:gridCol w:w="2336"/>
        <w:gridCol w:w="2336"/>
        <w:gridCol w:w="2336"/>
        <w:gridCol w:w="2336"/>
      </w:tblGrid>
      <w:tr w:rsidR="00DD1C81">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r>
              <w:rPr>
                <w:rFonts w:ascii="Helv" w:hAnsi="Helv" w:cs="Helv"/>
                <w:color w:val="000000"/>
                <w:kern w:val="0"/>
                <w:sz w:val="20"/>
                <w:szCs w:val="20"/>
              </w:rPr>
              <w:t>What Went Well</w:t>
            </w: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r>
              <w:rPr>
                <w:rFonts w:ascii="Helv" w:hAnsi="Helv" w:cs="Helv"/>
                <w:color w:val="000000"/>
                <w:kern w:val="0"/>
                <w:sz w:val="20"/>
                <w:szCs w:val="20"/>
              </w:rPr>
              <w:t>What Didn't Go Well</w:t>
            </w: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r>
              <w:rPr>
                <w:rFonts w:ascii="Helv" w:hAnsi="Helv" w:cs="Helv"/>
                <w:color w:val="000000"/>
                <w:kern w:val="0"/>
                <w:sz w:val="20"/>
                <w:szCs w:val="20"/>
              </w:rPr>
              <w:t>Ideas for Improvement</w:t>
            </w: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r>
              <w:rPr>
                <w:rFonts w:ascii="Helv" w:hAnsi="Helv" w:cs="Helv"/>
                <w:color w:val="000000"/>
                <w:kern w:val="0"/>
                <w:sz w:val="20"/>
                <w:szCs w:val="20"/>
              </w:rPr>
              <w:t>Thank You Notes</w:t>
            </w:r>
          </w:p>
        </w:tc>
      </w:tr>
      <w:tr w:rsidR="00DD1C81">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r>
      <w:tr w:rsidR="00DD1C81">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r>
      <w:tr w:rsidR="00DD1C81">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r>
      <w:tr w:rsidR="00DD1C81">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c>
          <w:tcPr>
            <w:tcW w:w="1250" w:type="pct"/>
            <w:tcBorders>
              <w:top w:val="single" w:sz="6" w:space="0" w:color="auto"/>
              <w:left w:val="single" w:sz="6" w:space="0" w:color="auto"/>
              <w:bottom w:val="single" w:sz="6" w:space="0" w:color="auto"/>
              <w:right w:val="single" w:sz="6" w:space="0" w:color="auto"/>
            </w:tcBorders>
          </w:tcPr>
          <w:p w:rsidR="00DD1C81" w:rsidRDefault="00DD1C81">
            <w:pPr>
              <w:keepNext/>
              <w:keepLines/>
              <w:autoSpaceDE w:val="0"/>
              <w:autoSpaceDN w:val="0"/>
              <w:adjustRightInd w:val="0"/>
              <w:spacing w:after="0"/>
              <w:ind w:left="15" w:right="0"/>
              <w:rPr>
                <w:rFonts w:ascii="Helv" w:hAnsi="Helv" w:cs="Helv"/>
                <w:color w:val="000000"/>
                <w:kern w:val="0"/>
                <w:sz w:val="20"/>
                <w:szCs w:val="20"/>
              </w:rPr>
            </w:pPr>
          </w:p>
        </w:tc>
      </w:tr>
    </w:tbl>
    <w:p w:rsidR="00DD1C81" w:rsidRPr="00DD1C81" w:rsidRDefault="00DD1C81" w:rsidP="00DD1C81"/>
    <w:sectPr w:rsidR="00DD1C81" w:rsidRPr="00DD1C81">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101" w:rsidRDefault="00C53101">
      <w:r>
        <w:separator/>
      </w:r>
    </w:p>
    <w:p w:rsidR="00C53101" w:rsidRDefault="00C53101"/>
  </w:endnote>
  <w:endnote w:type="continuationSeparator" w:id="0">
    <w:p w:rsidR="00C53101" w:rsidRDefault="00C53101">
      <w:r>
        <w:continuationSeparator/>
      </w:r>
    </w:p>
    <w:p w:rsidR="00C53101" w:rsidRDefault="00C531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8C1" w:rsidRDefault="004018C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4018C1" w:rsidTr="00B87079">
      <w:sdt>
        <w:sdtPr>
          <w:alias w:val="Enter date:"/>
          <w:tag w:val="Enter date:"/>
          <w:id w:val="-666626265"/>
          <w:placeholder>
            <w:docPart w:val="C22E0DA548B44BC599C9F9084743485E"/>
          </w:placeholder>
          <w:temporary/>
          <w:showingPlcHdr/>
          <w15:appearance w15:val="hidden"/>
        </w:sdtPr>
        <w:sdtContent>
          <w:tc>
            <w:tcPr>
              <w:tcW w:w="750" w:type="pct"/>
            </w:tcPr>
            <w:p w:rsidR="004018C1" w:rsidRDefault="004018C1">
              <w:pPr>
                <w:pStyle w:val="Footer"/>
              </w:pPr>
              <w:r>
                <w:t>Date</w:t>
              </w:r>
            </w:p>
          </w:tc>
        </w:sdtContent>
      </w:sdt>
      <w:tc>
        <w:tcPr>
          <w:tcW w:w="3500" w:type="pct"/>
        </w:tcPr>
        <w:p w:rsidR="004018C1" w:rsidRDefault="004018C1" w:rsidP="00B87079">
          <w:pPr>
            <w:pStyle w:val="Footer"/>
            <w:jc w:val="center"/>
          </w:pPr>
          <w:sdt>
            <w:sdtPr>
              <w:alias w:val="Title:"/>
              <w:tag w:val="Title:"/>
              <w:id w:val="1144241896"/>
              <w:placeholder>
                <w:docPart w:val="60E6BB8CCBD44068A9ECF043EBFF60EB"/>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t>Course Communication Plan</w:t>
              </w:r>
            </w:sdtContent>
          </w:sdt>
        </w:p>
      </w:tc>
      <w:tc>
        <w:tcPr>
          <w:tcW w:w="750" w:type="pct"/>
        </w:tcPr>
        <w:p w:rsidR="004018C1" w:rsidRDefault="004018C1">
          <w:pPr>
            <w:pStyle w:val="Footer"/>
            <w:jc w:val="right"/>
          </w:pPr>
          <w:r>
            <w:fldChar w:fldCharType="begin"/>
          </w:r>
          <w:r>
            <w:instrText xml:space="preserve"> PAGE  \* Arabic </w:instrText>
          </w:r>
          <w:r>
            <w:fldChar w:fldCharType="separate"/>
          </w:r>
          <w:r w:rsidR="00F91E28">
            <w:rPr>
              <w:noProof/>
            </w:rPr>
            <w:t>10</w:t>
          </w:r>
          <w:r>
            <w:fldChar w:fldCharType="end"/>
          </w:r>
        </w:p>
      </w:tc>
    </w:tr>
  </w:tbl>
  <w:p w:rsidR="004018C1" w:rsidRDefault="004018C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8C1" w:rsidRDefault="004018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101" w:rsidRDefault="00C53101">
      <w:r>
        <w:separator/>
      </w:r>
    </w:p>
    <w:p w:rsidR="00C53101" w:rsidRDefault="00C53101"/>
  </w:footnote>
  <w:footnote w:type="continuationSeparator" w:id="0">
    <w:p w:rsidR="00C53101" w:rsidRDefault="00C53101">
      <w:r>
        <w:continuationSeparator/>
      </w:r>
    </w:p>
    <w:p w:rsidR="00C53101" w:rsidRDefault="00C5310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8C1" w:rsidRDefault="004018C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8C1" w:rsidRDefault="004018C1">
    <w:pPr>
      <w:pStyle w:val="Header"/>
    </w:pPr>
    <w:sdt>
      <w:sdtPr>
        <w:alias w:val="Confidential:"/>
        <w:tag w:val="Confidential:"/>
        <w:id w:val="-797678126"/>
        <w:placeholder>
          <w:docPart w:val="60609AC0FE0D426BBFDDDBA368B5EB89"/>
        </w:placeholder>
        <w:temporary/>
        <w:showingPlcHdr/>
        <w15:appearance w15:val="hidden"/>
      </w:sdtPr>
      <w:sdtContent>
        <w:r>
          <w:t>Confidential</w: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8C1" w:rsidRDefault="004018C1">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3333E6"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629dd1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4a66ac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0C"/>
    <w:rsid w:val="00067E02"/>
    <w:rsid w:val="00107CB6"/>
    <w:rsid w:val="0013333F"/>
    <w:rsid w:val="00193898"/>
    <w:rsid w:val="002B21AE"/>
    <w:rsid w:val="002B28DC"/>
    <w:rsid w:val="00312465"/>
    <w:rsid w:val="00312DD5"/>
    <w:rsid w:val="0033593E"/>
    <w:rsid w:val="00341E7A"/>
    <w:rsid w:val="004018C1"/>
    <w:rsid w:val="004534A5"/>
    <w:rsid w:val="004566FA"/>
    <w:rsid w:val="00495232"/>
    <w:rsid w:val="004A4EC4"/>
    <w:rsid w:val="00500589"/>
    <w:rsid w:val="005331CA"/>
    <w:rsid w:val="005504AE"/>
    <w:rsid w:val="00556DBB"/>
    <w:rsid w:val="0061420C"/>
    <w:rsid w:val="00660B21"/>
    <w:rsid w:val="00714CE5"/>
    <w:rsid w:val="00736E05"/>
    <w:rsid w:val="007A2CF2"/>
    <w:rsid w:val="00822A8D"/>
    <w:rsid w:val="00831731"/>
    <w:rsid w:val="00852FE0"/>
    <w:rsid w:val="00874542"/>
    <w:rsid w:val="008C046B"/>
    <w:rsid w:val="00907CBB"/>
    <w:rsid w:val="00913AE4"/>
    <w:rsid w:val="009442FA"/>
    <w:rsid w:val="00976A9B"/>
    <w:rsid w:val="0099384F"/>
    <w:rsid w:val="009A32A1"/>
    <w:rsid w:val="00A72CC5"/>
    <w:rsid w:val="00AA3E04"/>
    <w:rsid w:val="00B3420B"/>
    <w:rsid w:val="00B55F12"/>
    <w:rsid w:val="00B87079"/>
    <w:rsid w:val="00C41938"/>
    <w:rsid w:val="00C53101"/>
    <w:rsid w:val="00C64B77"/>
    <w:rsid w:val="00CB5473"/>
    <w:rsid w:val="00CE05C8"/>
    <w:rsid w:val="00DA0B66"/>
    <w:rsid w:val="00DD1C81"/>
    <w:rsid w:val="00E279B8"/>
    <w:rsid w:val="00E756E6"/>
    <w:rsid w:val="00E95E1F"/>
    <w:rsid w:val="00EA05B8"/>
    <w:rsid w:val="00EB203B"/>
    <w:rsid w:val="00EF5386"/>
    <w:rsid w:val="00F9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D6F181"/>
  <w15:chartTrackingRefBased/>
  <w15:docId w15:val="{8C895B7A-ADB2-4F82-9F62-03D223B0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9"/>
    <w:qFormat/>
    <w:rsid w:val="0013333F"/>
    <w:pPr>
      <w:keepNext/>
      <w:keepLines/>
      <w:spacing w:after="40"/>
      <w:outlineLvl w:val="0"/>
    </w:pPr>
    <w:rPr>
      <w:rFonts w:asciiTheme="majorHAnsi" w:eastAsiaTheme="majorEastAsia" w:hAnsiTheme="majorHAnsi" w:cstheme="majorBidi"/>
      <w:caps/>
      <w:color w:val="253356" w:themeColor="accent1" w:themeShade="80"/>
      <w:sz w:val="28"/>
      <w:szCs w:val="28"/>
    </w:rPr>
  </w:style>
  <w:style w:type="paragraph" w:styleId="Heading2">
    <w:name w:val="heading 2"/>
    <w:basedOn w:val="Normal"/>
    <w:next w:val="Normal"/>
    <w:link w:val="Heading2Char"/>
    <w:uiPriority w:val="9"/>
    <w:qFormat/>
    <w:rsid w:val="0013333F"/>
    <w:pPr>
      <w:keepNext/>
      <w:keepLines/>
      <w:spacing w:before="120"/>
      <w:outlineLvl w:val="1"/>
    </w:pPr>
    <w:rPr>
      <w:rFonts w:asciiTheme="majorHAnsi" w:eastAsiaTheme="majorEastAsia" w:hAnsiTheme="majorHAnsi" w:cstheme="majorBidi"/>
      <w:caps/>
      <w:color w:val="3476B1"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143F6A" w:themeColor="accent3" w:themeShade="80"/>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33F"/>
    <w:rPr>
      <w:rFonts w:asciiTheme="majorHAnsi" w:eastAsiaTheme="majorEastAsia" w:hAnsiTheme="majorHAnsi" w:cstheme="majorBidi"/>
      <w:caps/>
      <w:color w:val="253356" w:themeColor="accent1" w:themeShade="80"/>
      <w:sz w:val="28"/>
      <w:szCs w:val="28"/>
    </w:rPr>
  </w:style>
  <w:style w:type="character" w:customStyle="1" w:styleId="Heading2Char">
    <w:name w:val="Heading 2 Char"/>
    <w:basedOn w:val="DefaultParagraphFont"/>
    <w:link w:val="Heading2"/>
    <w:uiPriority w:val="9"/>
    <w:rsid w:val="0013333F"/>
    <w:rPr>
      <w:rFonts w:asciiTheme="majorHAnsi" w:eastAsiaTheme="majorEastAsia" w:hAnsiTheme="majorHAnsi" w:cstheme="majorBidi"/>
      <w:caps/>
      <w:color w:val="3476B1"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143F6A" w:themeColor="accent3" w:themeShade="80"/>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0"/>
    <w:qFormat/>
    <w:rsid w:val="0013333F"/>
    <w:pPr>
      <w:spacing w:after="0"/>
      <w:jc w:val="right"/>
    </w:pPr>
    <w:rPr>
      <w:rFonts w:asciiTheme="majorHAnsi" w:eastAsiaTheme="majorEastAsia" w:hAnsiTheme="majorHAnsi" w:cstheme="majorBidi"/>
      <w:caps/>
      <w:color w:val="3476B1" w:themeColor="accent2" w:themeShade="BF"/>
      <w:sz w:val="52"/>
      <w:szCs w:val="52"/>
    </w:rPr>
  </w:style>
  <w:style w:type="character" w:customStyle="1" w:styleId="TitleChar">
    <w:name w:val="Title Char"/>
    <w:basedOn w:val="DefaultParagraphFont"/>
    <w:link w:val="Title"/>
    <w:uiPriority w:val="10"/>
    <w:rsid w:val="0013333F"/>
    <w:rPr>
      <w:rFonts w:asciiTheme="majorHAnsi" w:eastAsiaTheme="majorEastAsia" w:hAnsiTheme="majorHAnsi" w:cstheme="majorBidi"/>
      <w:caps/>
      <w:color w:val="3476B1"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ListTable7Colorful-Accent1">
    <w:name w:val="List Table 7 Colorful Accent 1"/>
    <w:basedOn w:val="TableNormal"/>
    <w:uiPriority w:val="52"/>
    <w:pPr>
      <w:spacing w:after="0" w:line="240" w:lineRule="auto"/>
    </w:pPr>
    <w:rPr>
      <w:color w:val="374C8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bottom w:w="29"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29" w:type="dxa"/>
        <w:bottom w:w="29"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bottom w:w="29"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29" w:type="dxa"/>
        <w:bottom w:w="29"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1B1D3D"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253356"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4A66AC" w:themeColor="accent1"/>
        <w:bottom w:val="single" w:sz="4" w:space="10" w:color="4A66AC" w:themeColor="accent1"/>
      </w:pBdr>
      <w:spacing w:before="360" w:after="360"/>
      <w:ind w:left="864" w:right="864"/>
      <w:jc w:val="center"/>
    </w:pPr>
    <w:rPr>
      <w:i/>
      <w:iCs/>
      <w:color w:val="253356" w:themeColor="accent1" w:themeShade="80"/>
    </w:rPr>
  </w:style>
  <w:style w:type="character" w:customStyle="1" w:styleId="IntenseQuoteChar">
    <w:name w:val="Intense Quote Char"/>
    <w:basedOn w:val="DefaultParagraphFont"/>
    <w:link w:val="IntenseQuote"/>
    <w:uiPriority w:val="30"/>
    <w:semiHidden/>
    <w:rsid w:val="0013333F"/>
    <w:rPr>
      <w:i/>
      <w:iCs/>
      <w:color w:val="253356" w:themeColor="accent1" w:themeShade="80"/>
    </w:rPr>
  </w:style>
  <w:style w:type="character" w:styleId="IntenseReference">
    <w:name w:val="Intense Reference"/>
    <w:basedOn w:val="DefaultParagraphFont"/>
    <w:uiPriority w:val="32"/>
    <w:semiHidden/>
    <w:unhideWhenUsed/>
    <w:rsid w:val="0013333F"/>
    <w:rPr>
      <w:b/>
      <w:bCs/>
      <w:caps w:val="0"/>
      <w:smallCaps/>
      <w:color w:val="253356" w:themeColor="accent1" w:themeShade="80"/>
      <w:spacing w:val="5"/>
    </w:rPr>
  </w:style>
  <w:style w:type="paragraph" w:styleId="BlockText">
    <w:name w:val="Block Text"/>
    <w:basedOn w:val="Normal"/>
    <w:uiPriority w:val="99"/>
    <w:semiHidden/>
    <w:unhideWhenUsed/>
    <w:rsid w:val="0013333F"/>
    <w:pPr>
      <w:pBdr>
        <w:top w:val="single" w:sz="2" w:space="10" w:color="253356" w:themeColor="accent1" w:themeShade="80" w:shadow="1"/>
        <w:left w:val="single" w:sz="2" w:space="10" w:color="253356" w:themeColor="accent1" w:themeShade="80" w:shadow="1"/>
        <w:bottom w:val="single" w:sz="2" w:space="10" w:color="253356" w:themeColor="accent1" w:themeShade="80" w:shadow="1"/>
        <w:right w:val="single" w:sz="2" w:space="10" w:color="253356" w:themeColor="accent1" w:themeShade="80" w:shadow="1"/>
      </w:pBdr>
      <w:ind w:left="1152" w:right="1152"/>
    </w:pPr>
    <w:rPr>
      <w:i/>
      <w:iCs/>
      <w:color w:val="253356" w:themeColor="accent1" w:themeShade="80"/>
    </w:rPr>
  </w:style>
  <w:style w:type="character" w:styleId="Hyperlink">
    <w:name w:val="Hyperlink"/>
    <w:basedOn w:val="DefaultParagraphFont"/>
    <w:uiPriority w:val="99"/>
    <w:unhideWhenUsed/>
    <w:rsid w:val="0013333F"/>
    <w:rPr>
      <w:color w:val="3B4658" w:themeColor="accent4" w:themeShade="80"/>
      <w:u w:val="single"/>
    </w:rPr>
  </w:style>
  <w:style w:type="character" w:customStyle="1" w:styleId="UnresolvedMention">
    <w:name w:val="Unresolved Mention"/>
    <w:basedOn w:val="DefaultParagraphFont"/>
    <w:uiPriority w:val="99"/>
    <w:semiHidden/>
    <w:unhideWhenUsed/>
    <w:rsid w:val="0013333F"/>
    <w:rPr>
      <w:color w:val="595959" w:themeColor="text1" w:themeTint="A6"/>
      <w:shd w:val="clear" w:color="auto" w:fill="E6E6E6"/>
    </w:rPr>
  </w:style>
  <w:style w:type="table" w:customStyle="1" w:styleId="SyllabusTable-NoBorders">
    <w:name w:val="Syllabus Table - No Borders"/>
    <w:basedOn w:val="TableNormal"/>
    <w:uiPriority w:val="99"/>
    <w:rsid w:val="009442FA"/>
    <w:pPr>
      <w:spacing w:after="0" w:line="300" w:lineRule="auto"/>
    </w:pPr>
    <w:rPr>
      <w:kern w:val="0"/>
      <w:sz w:val="21"/>
      <w:szCs w:val="21"/>
      <w14:ligatures w14:val="none"/>
    </w:rPr>
    <w:tblPr>
      <w:tblCellMar>
        <w:left w:w="0" w:type="dxa"/>
        <w:right w:w="115" w:type="dxa"/>
      </w:tblCellMar>
    </w:tblPr>
    <w:tblStylePr w:type="firstRow">
      <w:pPr>
        <w:wordWrap/>
        <w:spacing w:afterLines="0" w:after="80" w:afterAutospacing="0"/>
      </w:pPr>
      <w:rPr>
        <w:rFonts w:asciiTheme="majorHAnsi" w:hAnsiTheme="majorHAnsi"/>
        <w:b/>
        <w:color w:val="4A66AC" w:themeColor="accent1"/>
        <w:sz w:val="20"/>
      </w:rPr>
      <w:tblPr/>
      <w:trPr>
        <w:tblHeader/>
      </w:trPr>
    </w:tblStylePr>
  </w:style>
  <w:style w:type="table" w:customStyle="1" w:styleId="SyllabusTable-withBorders">
    <w:name w:val="Syllabus Table - with Borders"/>
    <w:basedOn w:val="TableNormal"/>
    <w:uiPriority w:val="99"/>
    <w:rsid w:val="009442FA"/>
    <w:pPr>
      <w:spacing w:before="80" w:after="80" w:line="300" w:lineRule="auto"/>
    </w:pPr>
    <w:rPr>
      <w:kern w:val="0"/>
      <w:sz w:val="21"/>
      <w:szCs w:val="21"/>
      <w14:ligatures w14:val="none"/>
    </w:rPr>
    <w:tblPr>
      <w:tblBorders>
        <w:bottom w:val="single" w:sz="4" w:space="0" w:color="4A66AC"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A66AC" w:themeColor="accent1"/>
        <w:sz w:val="20"/>
      </w:rPr>
      <w:tblPr/>
      <w:trPr>
        <w:tblHeader/>
      </w:trPr>
      <w:tcPr>
        <w:tcBorders>
          <w:top w:val="nil"/>
          <w:left w:val="nil"/>
          <w:bottom w:val="single" w:sz="4" w:space="0" w:color="4A66AC" w:themeColor="accent1"/>
          <w:right w:val="nil"/>
          <w:insideH w:val="nil"/>
          <w:insideV w:val="nil"/>
          <w:tl2br w:val="nil"/>
          <w:tr2bl w:val="nil"/>
        </w:tcBorders>
      </w:tcPr>
    </w:tblStylePr>
    <w:tblStylePr w:type="firstCol">
      <w:rPr>
        <w:b/>
        <w:color w:val="262626" w:themeColor="text1" w:themeTint="D9"/>
      </w:rPr>
    </w:tblStylePr>
  </w:style>
  <w:style w:type="paragraph" w:styleId="NormalWeb">
    <w:name w:val="Normal (Web)"/>
    <w:basedOn w:val="Normal"/>
    <w:uiPriority w:val="99"/>
    <w:semiHidden/>
    <w:unhideWhenUsed/>
    <w:rsid w:val="009442FA"/>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styleId="BalloonText">
    <w:name w:val="Balloon Text"/>
    <w:basedOn w:val="Normal"/>
    <w:link w:val="BalloonTextChar"/>
    <w:uiPriority w:val="99"/>
    <w:semiHidden/>
    <w:unhideWhenUsed/>
    <w:rsid w:val="009442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2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link/its/agile/Agile%20Learning%20Center%20Document%20Library/AFS%20Materials/How%20to%20Create%20a%20Product%20Backlog.pdf" TargetMode="External"/><Relationship Id="rId18" Type="http://schemas.openxmlformats.org/officeDocument/2006/relationships/hyperlink" Target="http://ilink/its/agile/Agile%20Learning%20Center%20Document%20Library/AFS%20Materials/gettingvalueoutofagileretrospectives-InfoQ-V20-20140710.pdf" TargetMode="External"/><Relationship Id="rId26" Type="http://schemas.openxmlformats.org/officeDocument/2006/relationships/hyperlink" Target="http://ilink/its/agile/Agile%20Learning%20Center%20Document%20Library/AFS%20Materials/BacklogGroomingTipsHandoutNov2013.pdf" TargetMode="External"/><Relationship Id="rId39" Type="http://schemas.openxmlformats.org/officeDocument/2006/relationships/hyperlink" Target="http://ilink/its/agile/AFS-Q2-Tuesdays/pages/Syllabus.aspx" TargetMode="External"/><Relationship Id="rId21" Type="http://schemas.openxmlformats.org/officeDocument/2006/relationships/hyperlink" Target="http://ilink/its/agile/Agile%20Learning%20Center%20Document%20Library/AFS%20Materials/Agile%20Project%20Management%20for%20Beginners.pdf" TargetMode="External"/><Relationship Id="rId34" Type="http://schemas.openxmlformats.org/officeDocument/2006/relationships/hyperlink" Target="https://vimeo.com/234575389" TargetMode="External"/><Relationship Id="rId42" Type="http://schemas.openxmlformats.org/officeDocument/2006/relationships/hyperlink" Target="http://ilink/its/agile/Agile%20Learning%20Center%20Document%20Library/AFS%20Materials/2017-Scrum-Guide-US.pdf" TargetMode="External"/><Relationship Id="rId47" Type="http://schemas.openxmlformats.org/officeDocument/2006/relationships/hyperlink" Target="http://ilink/its/agile/Agile%20Learning%20Center%20Document%20Library/AFS%20Materials/Product%20Backlog%20Management--Tips%20from%20a%20Seasoned%20Product%20Owner.pdf" TargetMode="External"/><Relationship Id="rId50" Type="http://schemas.openxmlformats.org/officeDocument/2006/relationships/hyperlink" Target="http://ilink/its/agile/Agile%20Learning%20Center%20Document%20Library/AFS%20Materials/Demystifying%20Sprint%20Planning.pdf" TargetMode="External"/><Relationship Id="rId55" Type="http://schemas.openxmlformats.org/officeDocument/2006/relationships/hyperlink" Target="http://ilink/its/agile/Agile%20Learning%20Center%20Document%20Library/AFS%20Materials/BA-Times+Article+-+4+Quadrants+of+Product+Ownership,+v1-1.pdf"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link/its/agile/Agile%20Learning%20Center%20Document%20Library/AFS%20Materials/Knights%20of%20Columbus%20Product%20Backlog%20Grooming%20Story%20Decomposition%20Guide.docx" TargetMode="External"/><Relationship Id="rId29" Type="http://schemas.openxmlformats.org/officeDocument/2006/relationships/hyperlink" Target="http://ilink/its/agile/Agile%20Learning%20Center%20Document%20Library/AFS%20Materials/gettingvalueoutofagileretrospectives-InfoQ-V20-201407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link/its/agile/Agile%20Learning%20Center%20Document%20Library/AFS%20Materials/Agile%20Project%20Management%20for%20Beginners.pdf" TargetMode="External"/><Relationship Id="rId24" Type="http://schemas.openxmlformats.org/officeDocument/2006/relationships/hyperlink" Target="http://ilink/its/agile/Agile%20Learning%20Center%20Document%20Library/AFS%20Materials/Product%20Backlog%20Management--Tips%20from%20a%20Seasoned%20Product%20Owner.pdf" TargetMode="External"/><Relationship Id="rId32" Type="http://schemas.openxmlformats.org/officeDocument/2006/relationships/hyperlink" Target="https://vimeo.com/234576164" TargetMode="External"/><Relationship Id="rId37" Type="http://schemas.openxmlformats.org/officeDocument/2006/relationships/hyperlink" Target="https://vimeo.com/83327942" TargetMode="External"/><Relationship Id="rId40" Type="http://schemas.openxmlformats.org/officeDocument/2006/relationships/hyperlink" Target="http://ilink/its/agile/AFS-Q2-Tuesdays/pages/Syllabus.aspx" TargetMode="External"/><Relationship Id="rId45" Type="http://schemas.openxmlformats.org/officeDocument/2006/relationships/hyperlink" Target="http://ilink/its/agile/Agile%20Learning%20Center%20Document%20Library/AFS%20Materials/BA-Times+Article+-+4+Quadrants+of+Product+Ownership,+v1-1.pdf" TargetMode="External"/><Relationship Id="rId53" Type="http://schemas.openxmlformats.org/officeDocument/2006/relationships/hyperlink" Target="http://ilink/its/agile/Agile%20Learning%20Center%20Document%20Library/AFS%20Materials/Agile-Manifesto-Black-and-White.pdf" TargetMode="External"/><Relationship Id="rId58" Type="http://schemas.openxmlformats.org/officeDocument/2006/relationships/hyperlink" Target="http://ilink/its/agile/Agile%20Learning%20Center%20Document%20Library/AFS%20Materials/BacklogGroomingTipsHandoutNov2013.pdf"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ilink/its/agile/Agile%20Learning%20Center%20Document%20Library/AFS%20Materials/BacklogGroomingTipsHandoutNov2013.pdf" TargetMode="External"/><Relationship Id="rId23" Type="http://schemas.openxmlformats.org/officeDocument/2006/relationships/hyperlink" Target="http://ilink/its/agile/Agile%20Learning%20Center%20Document%20Library/AFS%20Materials/How%20to%20Create%20a%20Product%20Backlog.pdf" TargetMode="External"/><Relationship Id="rId28" Type="http://schemas.openxmlformats.org/officeDocument/2006/relationships/hyperlink" Target="http://ilink/its/agile/Agile%20Learning%20Center%20Document%20Library/AFS%20Materials/Demystifying%20Sprint%20Planning.pdf" TargetMode="External"/><Relationship Id="rId36" Type="http://schemas.openxmlformats.org/officeDocument/2006/relationships/hyperlink" Target="https://vimeo.com/214103043" TargetMode="External"/><Relationship Id="rId49" Type="http://schemas.openxmlformats.org/officeDocument/2006/relationships/hyperlink" Target="http://ilink/its/agile/Agile%20Learning%20Center%20Document%20Library/AFS%20Materials/Knights%20of%20Columbus%20Product%20Backlog%20Grooming%20Story%20Decomposition%20Guide.docx" TargetMode="External"/><Relationship Id="rId57" Type="http://schemas.openxmlformats.org/officeDocument/2006/relationships/hyperlink" Target="http://ilink/its/agile/Agile%20Learning%20Center%20Document%20Library/AFS%20Materials/Product%20Backlog%20Management--Tips%20from%20a%20Seasoned%20Product%20Owner.pdf" TargetMode="External"/><Relationship Id="rId61" Type="http://schemas.openxmlformats.org/officeDocument/2006/relationships/hyperlink" Target="http://ilink/its/agile/Agile%20Learning%20Center%20Document%20Library/AFS%20Materials/gettingvalueoutofagileretrospectives-InfoQ-V20-20140710.pdf" TargetMode="External"/><Relationship Id="rId10" Type="http://schemas.openxmlformats.org/officeDocument/2006/relationships/hyperlink" Target="http://ilink/its/agile/Agile%20Learning%20Center%20Document%20Library/AFS%20Materials/Agile-Manifesto-Black-and-White.pdf" TargetMode="External"/><Relationship Id="rId19" Type="http://schemas.openxmlformats.org/officeDocument/2006/relationships/hyperlink" Target="http://ilink/its/agile/Agile%20Learning%20Center%20Document%20Library/AFS%20Materials/2017-Scrum-Guide-US.pdf" TargetMode="External"/><Relationship Id="rId31" Type="http://schemas.openxmlformats.org/officeDocument/2006/relationships/hyperlink" Target="https://vimeo.com/234576496" TargetMode="External"/><Relationship Id="rId44" Type="http://schemas.openxmlformats.org/officeDocument/2006/relationships/hyperlink" Target="http://ilink/its/agile/Agile%20Learning%20Center%20Document%20Library/AFS%20Materials/Agile%20Project%20Management%20for%20Beginners.pdf" TargetMode="External"/><Relationship Id="rId52" Type="http://schemas.openxmlformats.org/officeDocument/2006/relationships/hyperlink" Target="http://ilink/its/agile/Agile%20Learning%20Center%20Document%20Library/AFS%20Materials/2017-Scrum-Guide-US.pdf" TargetMode="External"/><Relationship Id="rId60" Type="http://schemas.openxmlformats.org/officeDocument/2006/relationships/hyperlink" Target="http://ilink/its/agile/Agile%20Learning%20Center%20Document%20Library/AFS%20Materials/Demystifying%20Sprint%20Planning.pdf"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link/its/agile/Agile%20Learning%20Center%20Document%20Library/AFS%20Materials/2017-Scrum-Guide-US.pdf" TargetMode="External"/><Relationship Id="rId14" Type="http://schemas.openxmlformats.org/officeDocument/2006/relationships/hyperlink" Target="http://ilink/its/agile/Agile%20Learning%20Center%20Document%20Library/AFS%20Materials/Product%20Backlog%20Management--Tips%20from%20a%20Seasoned%20Product%20Owner.pdf" TargetMode="External"/><Relationship Id="rId22" Type="http://schemas.openxmlformats.org/officeDocument/2006/relationships/hyperlink" Target="http://ilink/its/agile/Agile%20Learning%20Center%20Document%20Library/AFS%20Materials/BA-Times+Article+-+4+Quadrants+of+Product+Ownership,+v1-1.pdf" TargetMode="External"/><Relationship Id="rId27" Type="http://schemas.openxmlformats.org/officeDocument/2006/relationships/hyperlink" Target="http://ilink/its/agile/Agile%20Learning%20Center%20Document%20Library/AFS%20Materials/Knights%20of%20Columbus%20Product%20Backlog%20Grooming%20Story%20Decomposition%20Guide.docx" TargetMode="External"/><Relationship Id="rId30" Type="http://schemas.openxmlformats.org/officeDocument/2006/relationships/hyperlink" Target="https://vimeo.com/223206311" TargetMode="External"/><Relationship Id="rId35" Type="http://schemas.openxmlformats.org/officeDocument/2006/relationships/hyperlink" Target="https://vimeo.com/234575090" TargetMode="External"/><Relationship Id="rId43" Type="http://schemas.openxmlformats.org/officeDocument/2006/relationships/hyperlink" Target="http://ilink/its/agile/Agile%20Learning%20Center%20Document%20Library/AFS%20Materials/Agile-Manifesto-Black-and-White.pdf" TargetMode="External"/><Relationship Id="rId48" Type="http://schemas.openxmlformats.org/officeDocument/2006/relationships/hyperlink" Target="http://ilink/its/agile/Agile%20Learning%20Center%20Document%20Library/AFS%20Materials/BacklogGroomingTipsHandoutNov2013.pdf" TargetMode="External"/><Relationship Id="rId56" Type="http://schemas.openxmlformats.org/officeDocument/2006/relationships/hyperlink" Target="http://ilink/its/agile/Agile%20Learning%20Center%20Document%20Library/AFS%20Materials/How%20to%20Create%20a%20Product%20Backlog.pdf" TargetMode="External"/><Relationship Id="rId64" Type="http://schemas.openxmlformats.org/officeDocument/2006/relationships/footer" Target="footer1.xml"/><Relationship Id="rId69"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yperlink" Target="http://ilink/its/agile/Agile%20Learning%20Center%20Document%20Library/AFS%20Materials/gettingvalueoutofagileretrospectives-InfoQ-V20-20140710.pdf" TargetMode="External"/><Relationship Id="rId3" Type="http://schemas.openxmlformats.org/officeDocument/2006/relationships/styles" Target="styles.xml"/><Relationship Id="rId12" Type="http://schemas.openxmlformats.org/officeDocument/2006/relationships/hyperlink" Target="http://ilink/its/agile/Agile%20Learning%20Center%20Document%20Library/AFS%20Materials/BA-Times+Article+-+4+Quadrants+of+Product+Ownership,+v1-1.pdf" TargetMode="External"/><Relationship Id="rId17" Type="http://schemas.openxmlformats.org/officeDocument/2006/relationships/hyperlink" Target="http://ilink/its/agile/Agile%20Learning%20Center%20Document%20Library/AFS%20Materials/Demystifying%20Sprint%20Planning.pdf" TargetMode="External"/><Relationship Id="rId25" Type="http://schemas.openxmlformats.org/officeDocument/2006/relationships/hyperlink" Target="http://ilink/its/agile/Agile%20Learning%20Center%20Document%20Library/AFS%20Materials/User%20Stories%20Done%20Right.pdf" TargetMode="External"/><Relationship Id="rId33" Type="http://schemas.openxmlformats.org/officeDocument/2006/relationships/hyperlink" Target="https://vimeo.com/234579646" TargetMode="External"/><Relationship Id="rId38" Type="http://schemas.openxmlformats.org/officeDocument/2006/relationships/hyperlink" Target="http://ilink/its/agile/SitePages/Training.aspx" TargetMode="External"/><Relationship Id="rId46" Type="http://schemas.openxmlformats.org/officeDocument/2006/relationships/hyperlink" Target="http://ilink/its/agile/Agile%20Learning%20Center%20Document%20Library/AFS%20Materials/How%20to%20Create%20a%20Product%20Backlog.pdf" TargetMode="External"/><Relationship Id="rId59" Type="http://schemas.openxmlformats.org/officeDocument/2006/relationships/hyperlink" Target="http://ilink/its/agile/Agile%20Learning%20Center%20Document%20Library/AFS%20Materials/Knights%20of%20Columbus%20Product%20Backlog%20Grooming%20Story%20Decomposition%20Guide.docx" TargetMode="External"/><Relationship Id="rId67" Type="http://schemas.openxmlformats.org/officeDocument/2006/relationships/footer" Target="footer3.xml"/><Relationship Id="rId20" Type="http://schemas.openxmlformats.org/officeDocument/2006/relationships/hyperlink" Target="http://ilink/its/agile/Agile%20Learning%20Center%20Document%20Library/AFS%20Materials/Agile-Manifesto-Black-and-White.pdf" TargetMode="External"/><Relationship Id="rId41" Type="http://schemas.openxmlformats.org/officeDocument/2006/relationships/hyperlink" Target="http://ilink/its/agile/AFS-Q2-Tuesdays/pages/Syllabus.aspx" TargetMode="External"/><Relationship Id="rId54" Type="http://schemas.openxmlformats.org/officeDocument/2006/relationships/hyperlink" Target="http://ilink/its/agile/Agile%20Learning%20Center%20Document%20Library/AFS%20Materials/Agile%20Project%20Management%20for%20Beginners.pdf" TargetMode="External"/><Relationship Id="rId62" Type="http://schemas.openxmlformats.org/officeDocument/2006/relationships/header" Target="header1.xm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all\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6E4E88D99542C18332B725D7077893"/>
        <w:category>
          <w:name w:val="General"/>
          <w:gallery w:val="placeholder"/>
        </w:category>
        <w:types>
          <w:type w:val="bbPlcHdr"/>
        </w:types>
        <w:behaviors>
          <w:behavior w:val="content"/>
        </w:behaviors>
        <w:guid w:val="{4C8A82A5-973F-420C-80CA-056CFD5C55C8}"/>
      </w:docPartPr>
      <w:docPartBody>
        <w:p w:rsidR="00CA437E" w:rsidRDefault="00CA437E">
          <w:pPr>
            <w:pStyle w:val="426E4E88D99542C18332B725D7077893"/>
          </w:pPr>
          <w:r>
            <w:t>Version</w:t>
          </w:r>
        </w:p>
      </w:docPartBody>
    </w:docPart>
    <w:docPart>
      <w:docPartPr>
        <w:name w:val="5819D2CA886E4976BCB2B7A8110847AF"/>
        <w:category>
          <w:name w:val="General"/>
          <w:gallery w:val="placeholder"/>
        </w:category>
        <w:types>
          <w:type w:val="bbPlcHdr"/>
        </w:types>
        <w:behaviors>
          <w:behavior w:val="content"/>
        </w:behaviors>
        <w:guid w:val="{30A7CF32-734E-445D-B07E-380325D49955}"/>
      </w:docPartPr>
      <w:docPartBody>
        <w:p w:rsidR="00CA437E" w:rsidRDefault="00CA437E">
          <w:pPr>
            <w:pStyle w:val="5819D2CA886E4976BCB2B7A8110847AF"/>
          </w:pPr>
          <w:r>
            <w:t>Your name</w:t>
          </w:r>
        </w:p>
      </w:docPartBody>
    </w:docPart>
    <w:docPart>
      <w:docPartPr>
        <w:name w:val="377E9548D4C342AB827DAE401D517A02"/>
        <w:category>
          <w:name w:val="General"/>
          <w:gallery w:val="placeholder"/>
        </w:category>
        <w:types>
          <w:type w:val="bbPlcHdr"/>
        </w:types>
        <w:behaviors>
          <w:behavior w:val="content"/>
        </w:behaviors>
        <w:guid w:val="{304D3AF6-E466-4DE7-BBA5-880D791F030E}"/>
      </w:docPartPr>
      <w:docPartBody>
        <w:p w:rsidR="00CA437E" w:rsidRDefault="00CA437E">
          <w:pPr>
            <w:pStyle w:val="377E9548D4C342AB827DAE401D517A02"/>
          </w:pPr>
          <w:r>
            <w:t>company name</w:t>
          </w:r>
        </w:p>
      </w:docPartBody>
    </w:docPart>
    <w:docPart>
      <w:docPartPr>
        <w:name w:val="656263BF5C9F4895933F5212A9F5D841"/>
        <w:category>
          <w:name w:val="General"/>
          <w:gallery w:val="placeholder"/>
        </w:category>
        <w:types>
          <w:type w:val="bbPlcHdr"/>
        </w:types>
        <w:behaviors>
          <w:behavior w:val="content"/>
        </w:behaviors>
        <w:guid w:val="{5739046A-8613-4E1E-A2B0-09CA88EF1780}"/>
      </w:docPartPr>
      <w:docPartBody>
        <w:p w:rsidR="00CA437E" w:rsidRDefault="00CA437E">
          <w:pPr>
            <w:pStyle w:val="656263BF5C9F4895933F5212A9F5D841"/>
          </w:pPr>
          <w:r>
            <w:t>Company address</w:t>
          </w:r>
        </w:p>
      </w:docPartBody>
    </w:docPart>
    <w:docPart>
      <w:docPartPr>
        <w:name w:val="ACDC34F008084184828E5359355F7D72"/>
        <w:category>
          <w:name w:val="General"/>
          <w:gallery w:val="placeholder"/>
        </w:category>
        <w:types>
          <w:type w:val="bbPlcHdr"/>
        </w:types>
        <w:behaviors>
          <w:behavior w:val="content"/>
        </w:behaviors>
        <w:guid w:val="{5214A3A4-FD5D-4BD6-80E3-80C1A2C891F6}"/>
      </w:docPartPr>
      <w:docPartBody>
        <w:p w:rsidR="00CA437E" w:rsidRDefault="00CA437E">
          <w:pPr>
            <w:pStyle w:val="ACDC34F008084184828E5359355F7D72"/>
          </w:pPr>
          <w:r>
            <w:t>Project Communication Plan</w:t>
          </w:r>
        </w:p>
      </w:docPartBody>
    </w:docPart>
    <w:docPart>
      <w:docPartPr>
        <w:name w:val="743973A27AC94EF29824578660A804C7"/>
        <w:category>
          <w:name w:val="General"/>
          <w:gallery w:val="placeholder"/>
        </w:category>
        <w:types>
          <w:type w:val="bbPlcHdr"/>
        </w:types>
        <w:behaviors>
          <w:behavior w:val="content"/>
        </w:behaviors>
        <w:guid w:val="{EE7708AC-41F7-4A5C-808D-3AE41025DD86}"/>
      </w:docPartPr>
      <w:docPartBody>
        <w:p w:rsidR="00CA437E" w:rsidRDefault="00CA437E">
          <w:pPr>
            <w:pStyle w:val="743973A27AC94EF29824578660A804C7"/>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60609AC0FE0D426BBFDDDBA368B5EB89"/>
        <w:category>
          <w:name w:val="General"/>
          <w:gallery w:val="placeholder"/>
        </w:category>
        <w:types>
          <w:type w:val="bbPlcHdr"/>
        </w:types>
        <w:behaviors>
          <w:behavior w:val="content"/>
        </w:behaviors>
        <w:guid w:val="{BF766391-9496-4716-A0E2-AE6A25F782CF}"/>
      </w:docPartPr>
      <w:docPartBody>
        <w:p w:rsidR="00CA437E" w:rsidRDefault="00CA437E">
          <w:pPr>
            <w:pStyle w:val="60609AC0FE0D426BBFDDDBA368B5EB89"/>
          </w:pPr>
          <w:r>
            <w:t>Goals</w:t>
          </w:r>
        </w:p>
      </w:docPartBody>
    </w:docPart>
    <w:docPart>
      <w:docPartPr>
        <w:name w:val="C22E0DA548B44BC599C9F9084743485E"/>
        <w:category>
          <w:name w:val="General"/>
          <w:gallery w:val="placeholder"/>
        </w:category>
        <w:types>
          <w:type w:val="bbPlcHdr"/>
        </w:types>
        <w:behaviors>
          <w:behavior w:val="content"/>
        </w:behaviors>
        <w:guid w:val="{F80739DE-AB0A-40B8-9742-66053F3463E2}"/>
      </w:docPartPr>
      <w:docPartBody>
        <w:p w:rsidR="00CA437E" w:rsidRDefault="00CA437E">
          <w:pPr>
            <w:pStyle w:val="C22E0DA548B44BC599C9F9084743485E"/>
          </w:pPr>
          <w:r>
            <w:t>Lead name</w:t>
          </w:r>
        </w:p>
      </w:docPartBody>
    </w:docPart>
    <w:docPart>
      <w:docPartPr>
        <w:name w:val="60E6BB8CCBD44068A9ECF043EBFF60EB"/>
        <w:category>
          <w:name w:val="General"/>
          <w:gallery w:val="placeholder"/>
        </w:category>
        <w:types>
          <w:type w:val="bbPlcHdr"/>
        </w:types>
        <w:behaviors>
          <w:behavior w:val="content"/>
        </w:behaviors>
        <w:guid w:val="{B2824CD9-F1E2-4A2B-8EDF-CF59FC077AD7}"/>
      </w:docPartPr>
      <w:docPartBody>
        <w:p w:rsidR="00CA437E" w:rsidRDefault="00CA437E">
          <w:pPr>
            <w:pStyle w:val="60E6BB8CCBD44068A9ECF043EBFF60EB"/>
          </w:pPr>
          <w:r>
            <w:t>Probability</w:t>
          </w:r>
        </w:p>
      </w:docPartBody>
    </w:docPart>
    <w:docPart>
      <w:docPartPr>
        <w:name w:val="8D2864A6D0CC464C8CD84F0F26AE6D24"/>
        <w:category>
          <w:name w:val="General"/>
          <w:gallery w:val="placeholder"/>
        </w:category>
        <w:types>
          <w:type w:val="bbPlcHdr"/>
        </w:types>
        <w:behaviors>
          <w:behavior w:val="content"/>
        </w:behaviors>
        <w:guid w:val="{450B66F1-B843-42FE-9B61-78A8372D69B3}"/>
      </w:docPartPr>
      <w:docPartBody>
        <w:p w:rsidR="00E8276F" w:rsidRDefault="00CA437E" w:rsidP="00CA437E">
          <w:pPr>
            <w:pStyle w:val="8D2864A6D0CC464C8CD84F0F26AE6D24"/>
          </w:pPr>
          <w:r>
            <w:t>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7E"/>
    <w:rsid w:val="00CA437E"/>
    <w:rsid w:val="00E8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6E4E88D99542C18332B725D7077893">
    <w:name w:val="426E4E88D99542C18332B725D7077893"/>
  </w:style>
  <w:style w:type="paragraph" w:customStyle="1" w:styleId="B7CABE86A97E4D5DAD7776DD579531CB">
    <w:name w:val="B7CABE86A97E4D5DAD7776DD579531CB"/>
  </w:style>
  <w:style w:type="paragraph" w:customStyle="1" w:styleId="B38D97B0669D42D583FCD6DC7726881C">
    <w:name w:val="B38D97B0669D42D583FCD6DC7726881C"/>
  </w:style>
  <w:style w:type="paragraph" w:customStyle="1" w:styleId="CFD8BA84BD6E4DE78663D33C1682DF76">
    <w:name w:val="CFD8BA84BD6E4DE78663D33C1682DF76"/>
  </w:style>
  <w:style w:type="paragraph" w:customStyle="1" w:styleId="5819D2CA886E4976BCB2B7A8110847AF">
    <w:name w:val="5819D2CA886E4976BCB2B7A8110847AF"/>
  </w:style>
  <w:style w:type="paragraph" w:customStyle="1" w:styleId="377E9548D4C342AB827DAE401D517A02">
    <w:name w:val="377E9548D4C342AB827DAE401D517A02"/>
  </w:style>
  <w:style w:type="paragraph" w:customStyle="1" w:styleId="656263BF5C9F4895933F5212A9F5D841">
    <w:name w:val="656263BF5C9F4895933F5212A9F5D841"/>
  </w:style>
  <w:style w:type="paragraph" w:customStyle="1" w:styleId="ACDC34F008084184828E5359355F7D72">
    <w:name w:val="ACDC34F008084184828E5359355F7D72"/>
  </w:style>
  <w:style w:type="paragraph" w:customStyle="1" w:styleId="F4DFA54B4A9B43E5B9A4F435A8697163">
    <w:name w:val="F4DFA54B4A9B43E5B9A4F435A8697163"/>
  </w:style>
  <w:style w:type="paragraph" w:customStyle="1" w:styleId="743973A27AC94EF29824578660A804C7">
    <w:name w:val="743973A27AC94EF29824578660A804C7"/>
  </w:style>
  <w:style w:type="paragraph" w:customStyle="1" w:styleId="71BAC681061C4B4DAE81C763C9629EAD">
    <w:name w:val="71BAC681061C4B4DAE81C763C9629EAD"/>
  </w:style>
  <w:style w:type="paragraph" w:customStyle="1" w:styleId="9F075BD24DB843088A0FA0D55831FED4">
    <w:name w:val="9F075BD24DB843088A0FA0D55831FED4"/>
  </w:style>
  <w:style w:type="paragraph" w:customStyle="1" w:styleId="FE490E52424D42C3B13C31880C2B7A10">
    <w:name w:val="FE490E52424D42C3B13C31880C2B7A10"/>
  </w:style>
  <w:style w:type="paragraph" w:customStyle="1" w:styleId="C1584DEFF2BD496DA047FA79C62C841C">
    <w:name w:val="C1584DEFF2BD496DA047FA79C62C841C"/>
  </w:style>
  <w:style w:type="paragraph" w:customStyle="1" w:styleId="59CD50CFA1F64F7381CC8913431D71F6">
    <w:name w:val="59CD50CFA1F64F7381CC8913431D71F6"/>
  </w:style>
  <w:style w:type="paragraph" w:customStyle="1" w:styleId="567B5880DFB6459688AB864683425063">
    <w:name w:val="567B5880DFB6459688AB864683425063"/>
  </w:style>
  <w:style w:type="paragraph" w:customStyle="1" w:styleId="E764A0AF8988481D9257CD72E65EF95B">
    <w:name w:val="E764A0AF8988481D9257CD72E65EF95B"/>
  </w:style>
  <w:style w:type="paragraph" w:customStyle="1" w:styleId="F7A49C4626A7468C85DB301F00750C23">
    <w:name w:val="F7A49C4626A7468C85DB301F00750C23"/>
  </w:style>
  <w:style w:type="paragraph" w:customStyle="1" w:styleId="2320778BEE604C5BAC72C7E3D6FD5B0D">
    <w:name w:val="2320778BEE604C5BAC72C7E3D6FD5B0D"/>
  </w:style>
  <w:style w:type="paragraph" w:customStyle="1" w:styleId="BA8A0876A55F4DD8840D53DB862C7E1C">
    <w:name w:val="BA8A0876A55F4DD8840D53DB862C7E1C"/>
  </w:style>
  <w:style w:type="paragraph" w:customStyle="1" w:styleId="E25A572C54F9411F89BB315623D612F1">
    <w:name w:val="E25A572C54F9411F89BB315623D612F1"/>
  </w:style>
  <w:style w:type="paragraph" w:customStyle="1" w:styleId="D487C12536EF402C8C178F5BF6CCF7C6">
    <w:name w:val="D487C12536EF402C8C178F5BF6CCF7C6"/>
  </w:style>
  <w:style w:type="paragraph" w:customStyle="1" w:styleId="4D6689C6D2EE42D2B1AE041FD2F775C0">
    <w:name w:val="4D6689C6D2EE42D2B1AE041FD2F775C0"/>
  </w:style>
  <w:style w:type="paragraph" w:customStyle="1" w:styleId="1E4B1DEF8618413796C8703E95DE6DA4">
    <w:name w:val="1E4B1DEF8618413796C8703E95DE6DA4"/>
  </w:style>
  <w:style w:type="paragraph" w:customStyle="1" w:styleId="25CE29F97C274DCA86F33730E65F0C49">
    <w:name w:val="25CE29F97C274DCA86F33730E65F0C49"/>
  </w:style>
  <w:style w:type="paragraph" w:customStyle="1" w:styleId="60B57DE814FC49B4A74F6C1DF3436118">
    <w:name w:val="60B57DE814FC49B4A74F6C1DF3436118"/>
  </w:style>
  <w:style w:type="paragraph" w:customStyle="1" w:styleId="EFC5AF1E744C4C70BB3C6CE1001CF3E4">
    <w:name w:val="EFC5AF1E744C4C70BB3C6CE1001CF3E4"/>
  </w:style>
  <w:style w:type="paragraph" w:customStyle="1" w:styleId="150E4A93C1974C4EAAD829E70C31FC30">
    <w:name w:val="150E4A93C1974C4EAAD829E70C31FC30"/>
  </w:style>
  <w:style w:type="paragraph" w:customStyle="1" w:styleId="834C1841E89444E7BACE63058A2B6E67">
    <w:name w:val="834C1841E89444E7BACE63058A2B6E67"/>
  </w:style>
  <w:style w:type="paragraph" w:customStyle="1" w:styleId="9B6F1E0136AD4B8D87A10D2CE9684D82">
    <w:name w:val="9B6F1E0136AD4B8D87A10D2CE9684D82"/>
  </w:style>
  <w:style w:type="paragraph" w:customStyle="1" w:styleId="2ED7FC827C764431BA3BC761027A8ACF">
    <w:name w:val="2ED7FC827C764431BA3BC761027A8ACF"/>
  </w:style>
  <w:style w:type="paragraph" w:customStyle="1" w:styleId="794B4382D437493EBA5FC987CF8C56D8">
    <w:name w:val="794B4382D437493EBA5FC987CF8C56D8"/>
  </w:style>
  <w:style w:type="paragraph" w:customStyle="1" w:styleId="3B0B7E3A059D4D67B5441FFBE3BD92A2">
    <w:name w:val="3B0B7E3A059D4D67B5441FFBE3BD92A2"/>
  </w:style>
  <w:style w:type="paragraph" w:customStyle="1" w:styleId="A1D2409A28144362B161A56DFDA0268C">
    <w:name w:val="A1D2409A28144362B161A56DFDA0268C"/>
  </w:style>
  <w:style w:type="paragraph" w:customStyle="1" w:styleId="BA57D977751B401E963A7EB08DC5D656">
    <w:name w:val="BA57D977751B401E963A7EB08DC5D656"/>
  </w:style>
  <w:style w:type="paragraph" w:customStyle="1" w:styleId="D949A9F0F3C94AE586966D4D6165EE46">
    <w:name w:val="D949A9F0F3C94AE586966D4D6165EE46"/>
  </w:style>
  <w:style w:type="paragraph" w:customStyle="1" w:styleId="DAF4871CD35E40A9AC62C6722FBA3146">
    <w:name w:val="DAF4871CD35E40A9AC62C6722FBA3146"/>
  </w:style>
  <w:style w:type="paragraph" w:customStyle="1" w:styleId="7840F0E670FB45F98D75EDA565585A68">
    <w:name w:val="7840F0E670FB45F98D75EDA565585A68"/>
  </w:style>
  <w:style w:type="paragraph" w:customStyle="1" w:styleId="55FFA0355C0942BDB1CEE956E5D1506A">
    <w:name w:val="55FFA0355C0942BDB1CEE956E5D1506A"/>
  </w:style>
  <w:style w:type="paragraph" w:customStyle="1" w:styleId="4F84CE7FC2B34CC888D37CA3B7438512">
    <w:name w:val="4F84CE7FC2B34CC888D37CA3B7438512"/>
  </w:style>
  <w:style w:type="paragraph" w:customStyle="1" w:styleId="AECB5F03A2804D249D98BD06F8ECE4EA">
    <w:name w:val="AECB5F03A2804D249D98BD06F8ECE4EA"/>
  </w:style>
  <w:style w:type="paragraph" w:customStyle="1" w:styleId="3E79916DC4604A86BD96F7BAA102B646">
    <w:name w:val="3E79916DC4604A86BD96F7BAA102B646"/>
  </w:style>
  <w:style w:type="paragraph" w:customStyle="1" w:styleId="D7A013687ACE4796A57849332CD57843">
    <w:name w:val="D7A013687ACE4796A57849332CD57843"/>
  </w:style>
  <w:style w:type="paragraph" w:customStyle="1" w:styleId="696BC345D3F644E688828F12B29F2356">
    <w:name w:val="696BC345D3F644E688828F12B29F2356"/>
  </w:style>
  <w:style w:type="paragraph" w:customStyle="1" w:styleId="B55EBE672B24424390C7EB5B12ACF81C">
    <w:name w:val="B55EBE672B24424390C7EB5B12ACF81C"/>
  </w:style>
  <w:style w:type="paragraph" w:customStyle="1" w:styleId="20C3BDEF69EB4232A3A508F321D221EF">
    <w:name w:val="20C3BDEF69EB4232A3A508F321D221EF"/>
  </w:style>
  <w:style w:type="paragraph" w:customStyle="1" w:styleId="2FB19473A49B46088DD0E73673FFF0EB">
    <w:name w:val="2FB19473A49B46088DD0E73673FFF0EB"/>
  </w:style>
  <w:style w:type="paragraph" w:customStyle="1" w:styleId="931AF245E12F47759831FEF00BB81679">
    <w:name w:val="931AF245E12F47759831FEF00BB81679"/>
  </w:style>
  <w:style w:type="paragraph" w:customStyle="1" w:styleId="94F94ECD57344F07A9B5ACBBB0992BB0">
    <w:name w:val="94F94ECD57344F07A9B5ACBBB0992BB0"/>
  </w:style>
  <w:style w:type="character" w:styleId="Strong">
    <w:name w:val="Strong"/>
    <w:basedOn w:val="DefaultParagraphFont"/>
    <w:uiPriority w:val="1"/>
    <w:qFormat/>
    <w:rPr>
      <w:b/>
      <w:bCs/>
    </w:rPr>
  </w:style>
  <w:style w:type="paragraph" w:customStyle="1" w:styleId="889024FE0B074DB68A633318E0251EE2">
    <w:name w:val="889024FE0B074DB68A633318E0251EE2"/>
  </w:style>
  <w:style w:type="paragraph" w:customStyle="1" w:styleId="05DCEB2D1CB04FB78DB4F3AB43010982">
    <w:name w:val="05DCEB2D1CB04FB78DB4F3AB43010982"/>
  </w:style>
  <w:style w:type="paragraph" w:customStyle="1" w:styleId="F06643EAE6BD4F8E99F6C2A5A88BBC23">
    <w:name w:val="F06643EAE6BD4F8E99F6C2A5A88BBC23"/>
  </w:style>
  <w:style w:type="paragraph" w:customStyle="1" w:styleId="EC81E934EB00426681CD31865E3CF7E4">
    <w:name w:val="EC81E934EB00426681CD31865E3CF7E4"/>
  </w:style>
  <w:style w:type="paragraph" w:customStyle="1" w:styleId="52CE4A4B62BE4750A5FA3233C6DCA925">
    <w:name w:val="52CE4A4B62BE4750A5FA3233C6DCA925"/>
  </w:style>
  <w:style w:type="paragraph" w:customStyle="1" w:styleId="B9C86C094FD946EBA11AF38FDFDEC54A">
    <w:name w:val="B9C86C094FD946EBA11AF38FDFDEC54A"/>
  </w:style>
  <w:style w:type="paragraph" w:customStyle="1" w:styleId="B31D0F0BC70642A7AE1A4C7E09675B73">
    <w:name w:val="B31D0F0BC70642A7AE1A4C7E09675B73"/>
  </w:style>
  <w:style w:type="paragraph" w:customStyle="1" w:styleId="1DCC07E4C782495F8D809B61AC08630A">
    <w:name w:val="1DCC07E4C782495F8D809B61AC08630A"/>
  </w:style>
  <w:style w:type="paragraph" w:customStyle="1" w:styleId="98689397AF4D41458E952A096D003B7E">
    <w:name w:val="98689397AF4D41458E952A096D003B7E"/>
  </w:style>
  <w:style w:type="paragraph" w:customStyle="1" w:styleId="6E9E235858C84A4C960AA7C8833158DD">
    <w:name w:val="6E9E235858C84A4C960AA7C8833158DD"/>
  </w:style>
  <w:style w:type="paragraph" w:customStyle="1" w:styleId="163E226F15FF42B1BFB3D7DCD87550CF">
    <w:name w:val="163E226F15FF42B1BFB3D7DCD87550CF"/>
  </w:style>
  <w:style w:type="paragraph" w:customStyle="1" w:styleId="F8033CEA65D741A0870BE7C62B8E972B">
    <w:name w:val="F8033CEA65D741A0870BE7C62B8E972B"/>
  </w:style>
  <w:style w:type="paragraph" w:customStyle="1" w:styleId="6B4607F3E82247B5A387937C32534A8D">
    <w:name w:val="6B4607F3E82247B5A387937C32534A8D"/>
  </w:style>
  <w:style w:type="paragraph" w:customStyle="1" w:styleId="612DCC03D9ED4AC69DD29B6C87DF989A">
    <w:name w:val="612DCC03D9ED4AC69DD29B6C87DF989A"/>
  </w:style>
  <w:style w:type="paragraph" w:customStyle="1" w:styleId="F668B65347FE4B39AB73A36A156B63D9">
    <w:name w:val="F668B65347FE4B39AB73A36A156B63D9"/>
  </w:style>
  <w:style w:type="paragraph" w:customStyle="1" w:styleId="AB5DA291527444789132E66D7D96BEE1">
    <w:name w:val="AB5DA291527444789132E66D7D96BEE1"/>
  </w:style>
  <w:style w:type="paragraph" w:customStyle="1" w:styleId="D232988A25814CABB5D8A018491A3521">
    <w:name w:val="D232988A25814CABB5D8A018491A3521"/>
  </w:style>
  <w:style w:type="paragraph" w:customStyle="1" w:styleId="18E90CFEBD7F48E1874A8CD747D5E22E">
    <w:name w:val="18E90CFEBD7F48E1874A8CD747D5E22E"/>
  </w:style>
  <w:style w:type="paragraph" w:customStyle="1" w:styleId="B5B06B4535A84E9E88C1F2588E16D645">
    <w:name w:val="B5B06B4535A84E9E88C1F2588E16D645"/>
  </w:style>
  <w:style w:type="paragraph" w:customStyle="1" w:styleId="C0A8495E79BA4BF5B456E5FFFD03AB9C">
    <w:name w:val="C0A8495E79BA4BF5B456E5FFFD03AB9C"/>
  </w:style>
  <w:style w:type="paragraph" w:customStyle="1" w:styleId="BDD8E90067A643959DF5FB0C543B523E">
    <w:name w:val="BDD8E90067A643959DF5FB0C543B523E"/>
  </w:style>
  <w:style w:type="paragraph" w:customStyle="1" w:styleId="DA1FBF69B10F4703AA5EAAD356CC2A0C">
    <w:name w:val="DA1FBF69B10F4703AA5EAAD356CC2A0C"/>
  </w:style>
  <w:style w:type="paragraph" w:customStyle="1" w:styleId="15D6F56825F7499B8FCF993663D7DF98">
    <w:name w:val="15D6F56825F7499B8FCF993663D7DF98"/>
  </w:style>
  <w:style w:type="paragraph" w:customStyle="1" w:styleId="60609AC0FE0D426BBFDDDBA368B5EB89">
    <w:name w:val="60609AC0FE0D426BBFDDDBA368B5EB89"/>
  </w:style>
  <w:style w:type="paragraph" w:customStyle="1" w:styleId="C22E0DA548B44BC599C9F9084743485E">
    <w:name w:val="C22E0DA548B44BC599C9F9084743485E"/>
  </w:style>
  <w:style w:type="paragraph" w:customStyle="1" w:styleId="63BFC8C9F38A4B7C89F6C794B27207F3">
    <w:name w:val="63BFC8C9F38A4B7C89F6C794B27207F3"/>
  </w:style>
  <w:style w:type="paragraph" w:customStyle="1" w:styleId="74DAFE9A044E4922B476477944E96133">
    <w:name w:val="74DAFE9A044E4922B476477944E96133"/>
  </w:style>
  <w:style w:type="paragraph" w:customStyle="1" w:styleId="FF3E8C01C96749D2AF50FC27652C4FE5">
    <w:name w:val="FF3E8C01C96749D2AF50FC27652C4FE5"/>
  </w:style>
  <w:style w:type="paragraph" w:customStyle="1" w:styleId="FAA44F7EEEF545909A3BCEB082BB36FF">
    <w:name w:val="FAA44F7EEEF545909A3BCEB082BB36FF"/>
  </w:style>
  <w:style w:type="paragraph" w:customStyle="1" w:styleId="07F6502FA3BA465D8625A8E5D9306040">
    <w:name w:val="07F6502FA3BA465D8625A8E5D9306040"/>
  </w:style>
  <w:style w:type="paragraph" w:customStyle="1" w:styleId="2B6C33AED5144F7AB6226EB31F95F9A9">
    <w:name w:val="2B6C33AED5144F7AB6226EB31F95F9A9"/>
  </w:style>
  <w:style w:type="paragraph" w:customStyle="1" w:styleId="2A42553D5B7D487CB5836B399198F1CA">
    <w:name w:val="2A42553D5B7D487CB5836B399198F1CA"/>
  </w:style>
  <w:style w:type="paragraph" w:customStyle="1" w:styleId="6F64646B69D04DA99AC72BB9AEEDE289">
    <w:name w:val="6F64646B69D04DA99AC72BB9AEEDE289"/>
  </w:style>
  <w:style w:type="paragraph" w:customStyle="1" w:styleId="86C4717ACDA34164A6C13757638E733E">
    <w:name w:val="86C4717ACDA34164A6C13757638E733E"/>
  </w:style>
  <w:style w:type="paragraph" w:customStyle="1" w:styleId="FA84F24AA54C4F08AAB3B0EC2C32AAE0">
    <w:name w:val="FA84F24AA54C4F08AAB3B0EC2C32AAE0"/>
  </w:style>
  <w:style w:type="paragraph" w:customStyle="1" w:styleId="D2EFD44C02E641E7A0808FFECF163401">
    <w:name w:val="D2EFD44C02E641E7A0808FFECF163401"/>
  </w:style>
  <w:style w:type="paragraph" w:customStyle="1" w:styleId="5C95CC43D8414F219E53057E4AC60E11">
    <w:name w:val="5C95CC43D8414F219E53057E4AC60E11"/>
  </w:style>
  <w:style w:type="paragraph" w:customStyle="1" w:styleId="C960EBA311334E2A82C82BB5D171B5A6">
    <w:name w:val="C960EBA311334E2A82C82BB5D171B5A6"/>
  </w:style>
  <w:style w:type="paragraph" w:customStyle="1" w:styleId="213840D276E54779BB8F47FC048CEC71">
    <w:name w:val="213840D276E54779BB8F47FC048CEC71"/>
  </w:style>
  <w:style w:type="paragraph" w:customStyle="1" w:styleId="E7C8F9365CA84DEEA92B1DB7C5502B1A">
    <w:name w:val="E7C8F9365CA84DEEA92B1DB7C5502B1A"/>
  </w:style>
  <w:style w:type="paragraph" w:customStyle="1" w:styleId="A44172CDF4244F6482D8A2D3208C10B8">
    <w:name w:val="A44172CDF4244F6482D8A2D3208C10B8"/>
  </w:style>
  <w:style w:type="paragraph" w:customStyle="1" w:styleId="564A89A69E7D4D63BADA758A73A07512">
    <w:name w:val="564A89A69E7D4D63BADA758A73A07512"/>
  </w:style>
  <w:style w:type="paragraph" w:customStyle="1" w:styleId="0D294681CBEC45AD8DB30D4420FEC07F">
    <w:name w:val="0D294681CBEC45AD8DB30D4420FEC07F"/>
  </w:style>
  <w:style w:type="paragraph" w:customStyle="1" w:styleId="1F051919837E4A858109C7C205B7A132">
    <w:name w:val="1F051919837E4A858109C7C205B7A132"/>
  </w:style>
  <w:style w:type="paragraph" w:customStyle="1" w:styleId="709EFB58C6304EABA9ED092901E619B3">
    <w:name w:val="709EFB58C6304EABA9ED092901E619B3"/>
  </w:style>
  <w:style w:type="paragraph" w:customStyle="1" w:styleId="6A0FA383AF4548609EC1D3FC2CC88321">
    <w:name w:val="6A0FA383AF4548609EC1D3FC2CC88321"/>
  </w:style>
  <w:style w:type="paragraph" w:customStyle="1" w:styleId="19F8853A10F74669B85539965263FB5B">
    <w:name w:val="19F8853A10F74669B85539965263FB5B"/>
  </w:style>
  <w:style w:type="paragraph" w:customStyle="1" w:styleId="60E6BB8CCBD44068A9ECF043EBFF60EB">
    <w:name w:val="60E6BB8CCBD44068A9ECF043EBFF60EB"/>
  </w:style>
  <w:style w:type="paragraph" w:customStyle="1" w:styleId="81D1B08CF4DB4E058F92C95B16CA3DDA">
    <w:name w:val="81D1B08CF4DB4E058F92C95B16CA3DDA"/>
  </w:style>
  <w:style w:type="paragraph" w:customStyle="1" w:styleId="EEE570217D374B7687E7531B44806E42">
    <w:name w:val="EEE570217D374B7687E7531B44806E42"/>
  </w:style>
  <w:style w:type="paragraph" w:customStyle="1" w:styleId="89ACC26ADDE246EBA0DDC2A92E2768F3">
    <w:name w:val="89ACC26ADDE246EBA0DDC2A92E2768F3"/>
  </w:style>
  <w:style w:type="paragraph" w:customStyle="1" w:styleId="F5AA84A1EFA144FB97A702DC06804A8F">
    <w:name w:val="F5AA84A1EFA144FB97A702DC06804A8F"/>
  </w:style>
  <w:style w:type="paragraph" w:customStyle="1" w:styleId="CDDE33B4068F4D96A82E7A555BC9A57F">
    <w:name w:val="CDDE33B4068F4D96A82E7A555BC9A57F"/>
  </w:style>
  <w:style w:type="paragraph" w:customStyle="1" w:styleId="4E84A578579E4A81858E747E47389FA7">
    <w:name w:val="4E84A578579E4A81858E747E47389FA7"/>
  </w:style>
  <w:style w:type="paragraph" w:customStyle="1" w:styleId="DC8A0437C2104176B4853EF5F2C33BAE">
    <w:name w:val="DC8A0437C2104176B4853EF5F2C33BAE"/>
  </w:style>
  <w:style w:type="paragraph" w:customStyle="1" w:styleId="E55907777B7044ACA2E9C5CE6593336F">
    <w:name w:val="E55907777B7044ACA2E9C5CE6593336F"/>
  </w:style>
  <w:style w:type="paragraph" w:customStyle="1" w:styleId="82899843FFE14AF79B53005256450935">
    <w:name w:val="82899843FFE14AF79B53005256450935"/>
  </w:style>
  <w:style w:type="paragraph" w:customStyle="1" w:styleId="E93F15A71B2B480F9A9EE68BF02EA06D">
    <w:name w:val="E93F15A71B2B480F9A9EE68BF02EA06D"/>
  </w:style>
  <w:style w:type="paragraph" w:customStyle="1" w:styleId="380E1A23E4754091BE68197174FD5D22">
    <w:name w:val="380E1A23E4754091BE68197174FD5D22"/>
  </w:style>
  <w:style w:type="paragraph" w:customStyle="1" w:styleId="0A52054AFFB641768E4B493A3893965E">
    <w:name w:val="0A52054AFFB641768E4B493A3893965E"/>
  </w:style>
  <w:style w:type="paragraph" w:customStyle="1" w:styleId="E95CD9818AE64110BDE5DF73FBC4764A">
    <w:name w:val="E95CD9818AE64110BDE5DF73FBC4764A"/>
  </w:style>
  <w:style w:type="paragraph" w:customStyle="1" w:styleId="A55D198A223F4289A16431E1EF8903CF">
    <w:name w:val="A55D198A223F4289A16431E1EF8903CF"/>
  </w:style>
  <w:style w:type="paragraph" w:customStyle="1" w:styleId="019C126AF091451E8FC807FCB91068C8">
    <w:name w:val="019C126AF091451E8FC807FCB91068C8"/>
    <w:rsid w:val="00CA437E"/>
  </w:style>
  <w:style w:type="paragraph" w:customStyle="1" w:styleId="8D2864A6D0CC464C8CD84F0F26AE6D24">
    <w:name w:val="8D2864A6D0CC464C8CD84F0F26AE6D24"/>
    <w:rsid w:val="00CA437E"/>
  </w:style>
  <w:style w:type="paragraph" w:customStyle="1" w:styleId="41DDECC65F0F44B9B3211368504B457F">
    <w:name w:val="41DDECC65F0F44B9B3211368504B457F"/>
    <w:rsid w:val="00CA437E"/>
  </w:style>
  <w:style w:type="paragraph" w:customStyle="1" w:styleId="CD58DE0403BA497AA8649BA8F6283660">
    <w:name w:val="CD58DE0403BA497AA8649BA8F6283660"/>
    <w:rsid w:val="00CA437E"/>
  </w:style>
  <w:style w:type="paragraph" w:customStyle="1" w:styleId="5AC0BF3FFA16442EBE01E115DB061852">
    <w:name w:val="5AC0BF3FFA16442EBE01E115DB061852"/>
    <w:rsid w:val="00CA437E"/>
  </w:style>
  <w:style w:type="paragraph" w:customStyle="1" w:styleId="0D71B293F6BB443D814B3278AADD07F8">
    <w:name w:val="0D71B293F6BB443D814B3278AADD07F8"/>
    <w:rsid w:val="00CA437E"/>
  </w:style>
  <w:style w:type="paragraph" w:customStyle="1" w:styleId="7F118F052070447DBBEF60F721A67033">
    <w:name w:val="7F118F052070447DBBEF60F721A67033"/>
    <w:rsid w:val="00CA437E"/>
  </w:style>
  <w:style w:type="paragraph" w:customStyle="1" w:styleId="EE4DA096F6364819A9B098890A2C5115">
    <w:name w:val="EE4DA096F6364819A9B098890A2C5115"/>
    <w:rsid w:val="00CA437E"/>
  </w:style>
  <w:style w:type="paragraph" w:customStyle="1" w:styleId="6DF805B7A9E74458A7DC5624EBD6E982">
    <w:name w:val="6DF805B7A9E74458A7DC5624EBD6E982"/>
    <w:rsid w:val="00CA4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 Columbus Plaza, New Haven, CT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149</TotalTime>
  <Pages>1</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Knights of Columbus</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Hall</dc:creator>
  <cp:keywords>Course Communication Plan</cp:keywords>
  <dc:description>Program Communication Plan</dc:description>
  <cp:lastModifiedBy>Emily Hall</cp:lastModifiedBy>
  <cp:revision>9</cp:revision>
  <dcterms:created xsi:type="dcterms:W3CDTF">2018-05-10T17:35:00Z</dcterms:created>
  <dcterms:modified xsi:type="dcterms:W3CDTF">2018-05-21T15:54:00Z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