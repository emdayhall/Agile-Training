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968"/>
        <w:gridCol w:w="18"/>
        <w:gridCol w:w="469"/>
        <w:gridCol w:w="977"/>
        <w:gridCol w:w="22"/>
        <w:gridCol w:w="468"/>
        <w:gridCol w:w="984"/>
        <w:gridCol w:w="16"/>
        <w:gridCol w:w="473"/>
        <w:gridCol w:w="984"/>
        <w:gridCol w:w="11"/>
        <w:gridCol w:w="479"/>
        <w:gridCol w:w="983"/>
        <w:gridCol w:w="6"/>
        <w:gridCol w:w="483"/>
        <w:gridCol w:w="985"/>
        <w:gridCol w:w="490"/>
        <w:gridCol w:w="999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186AD4" w:rsidP="00186AD4">
            <w:pPr>
              <w:pStyle w:val="Heading1"/>
            </w:pPr>
            <w:r>
              <w:t>november 2017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E67A96" w:rsidP="000E31E0">
            <w:pPr>
              <w:pStyle w:val="Dates"/>
            </w:pP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186AD4" w:rsidP="000E31E0">
            <w:pPr>
              <w:pStyle w:val="Dates"/>
            </w:pPr>
            <w:r>
              <w:t>1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186AD4" w:rsidP="000E31E0">
            <w:pPr>
              <w:pStyle w:val="Dates"/>
            </w:pPr>
            <w:r>
              <w:t>2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186AD4" w:rsidP="000E31E0">
            <w:pPr>
              <w:pStyle w:val="Dates"/>
            </w:pPr>
            <w:r>
              <w:t>3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186AD4" w:rsidP="000E31E0">
            <w:pPr>
              <w:pStyle w:val="Dates"/>
            </w:pPr>
            <w:r>
              <w:t>4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5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6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7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8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9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10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11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186AD4" w:rsidP="000E31E0">
            <w:pPr>
              <w:pStyle w:val="Dates"/>
            </w:pPr>
            <w:r>
              <w:t>12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186AD4" w:rsidP="000E31E0">
            <w:pPr>
              <w:pStyle w:val="Dates"/>
            </w:pPr>
            <w:r>
              <w:t>13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186AD4" w:rsidP="000E31E0">
            <w:pPr>
              <w:pStyle w:val="Dates"/>
            </w:pPr>
            <w:r>
              <w:t>14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186AD4" w:rsidP="000E31E0">
            <w:pPr>
              <w:pStyle w:val="Dates"/>
            </w:pPr>
            <w:r>
              <w:t>15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186AD4" w:rsidP="000E31E0">
            <w:pPr>
              <w:pStyle w:val="Dates"/>
            </w:pPr>
            <w:r>
              <w:t>16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186AD4" w:rsidP="000E31E0">
            <w:pPr>
              <w:pStyle w:val="Dates"/>
            </w:pPr>
            <w:r>
              <w:t>17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186AD4" w:rsidP="000E31E0">
            <w:pPr>
              <w:pStyle w:val="Dates"/>
            </w:pPr>
            <w:r>
              <w:t>18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186AD4" w:rsidP="000E31E0">
            <w:pPr>
              <w:pStyle w:val="Dates"/>
            </w:pPr>
            <w:r>
              <w:t>19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186AD4" w:rsidP="000E31E0">
            <w:pPr>
              <w:pStyle w:val="Dates"/>
            </w:pPr>
            <w:r>
              <w:t>20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186AD4" w:rsidP="000E31E0">
            <w:pPr>
              <w:pStyle w:val="Dates"/>
            </w:pPr>
            <w:r>
              <w:t>21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186AD4" w:rsidP="000E31E0">
            <w:pPr>
              <w:pStyle w:val="Dates"/>
            </w:pPr>
            <w:r>
              <w:t>22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186AD4" w:rsidP="000E31E0">
            <w:pPr>
              <w:pStyle w:val="Dates"/>
            </w:pPr>
            <w:r>
              <w:t>23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186AD4" w:rsidP="000E31E0">
            <w:pPr>
              <w:pStyle w:val="Dates"/>
            </w:pPr>
            <w:r>
              <w:t>24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186AD4" w:rsidP="000E31E0">
            <w:pPr>
              <w:pStyle w:val="Dates"/>
            </w:pPr>
            <w:r>
              <w:t>25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26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27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28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29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186AD4" w:rsidP="000E31E0">
            <w:pPr>
              <w:pStyle w:val="Dates"/>
            </w:pPr>
            <w:r>
              <w:t>30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4991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1647"/>
        <w:gridCol w:w="400"/>
        <w:gridCol w:w="1648"/>
        <w:gridCol w:w="400"/>
        <w:gridCol w:w="1648"/>
        <w:gridCol w:w="400"/>
        <w:gridCol w:w="1648"/>
        <w:gridCol w:w="400"/>
        <w:gridCol w:w="1648"/>
      </w:tblGrid>
      <w:tr w:rsidR="00BE69D3" w:rsidTr="00186AD4">
        <w:trPr>
          <w:trHeight w:hRule="exact" w:val="360"/>
        </w:trPr>
        <w:tc>
          <w:tcPr>
            <w:tcW w:w="2086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id w:val="1886600"/>
                <w:placeholder>
                  <w:docPart w:val="FC56098009B744E29C6DEDFA070E8612"/>
                </w:placeholder>
                <w:date w:fullDate="2017-11-06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6AD4">
                  <w:t>11/6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48D014E633A649368409FE01A5D234D0"/>
                </w:placeholder>
                <w:date w:fullDate="2017-11-07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6AD4">
                  <w:t>11/7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9D2C980474744077B7E9E1B2C434BBA7"/>
                </w:placeholder>
                <w:date w:fullDate="2017-11-08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6AD4">
                  <w:t>11/8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proofErr w:type="spellStart"/>
            <w:r w:rsidRPr="0063617D">
              <w:t>T</w:t>
            </w:r>
            <w:r w:rsidR="001251A4" w:rsidRPr="0063617D">
              <w:t>hur</w:t>
            </w:r>
            <w:proofErr w:type="spellEnd"/>
            <w:r w:rsidRPr="0063617D">
              <w:t xml:space="preserve"> </w:t>
            </w:r>
            <w:sdt>
              <w:sdtPr>
                <w:id w:val="1886634"/>
                <w:placeholder>
                  <w:docPart w:val="1D26951325FB423E91C2BC9C76F9DA83"/>
                </w:placeholder>
                <w:date w:fullDate="2017-11-09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6AD4">
                  <w:t>11/9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14300F8A770548F78907340104B8C98B"/>
                </w:placeholder>
                <w:date w:fullDate="2017-11-10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6AD4">
                  <w:t>11/10</w:t>
                </w:r>
              </w:sdtContent>
            </w:sdt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10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262E1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4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bookmarkStart w:id="0" w:name="_GoBack"/>
        <w:bookmarkEnd w:id="0"/>
      </w:tr>
      <w:tr w:rsidR="00186AD4" w:rsidTr="00186AD4">
        <w:trPr>
          <w:trHeight w:hRule="exact" w:val="360"/>
        </w:trPr>
        <w:tc>
          <w:tcPr>
            <w:tcW w:w="2086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0C2642">
            <w:pPr>
              <w:pStyle w:val="Heading3"/>
            </w:pPr>
            <w:r w:rsidRPr="0063617D">
              <w:t xml:space="preserve">Mon </w:t>
            </w:r>
            <w:sdt>
              <w:sdtPr>
                <w:id w:val="-66730180"/>
                <w:placeholder>
                  <w:docPart w:val="E97EBD84E1614C00997369C2D1631F4F"/>
                </w:placeholder>
                <w:date w:fullDate="2017-11-1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Content>
                <w:r>
                  <w:t>11/13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0C2642">
            <w:pPr>
              <w:pStyle w:val="Heading3"/>
            </w:pPr>
            <w:r w:rsidRPr="0063617D">
              <w:t xml:space="preserve">Tue </w:t>
            </w:r>
            <w:sdt>
              <w:sdtPr>
                <w:id w:val="-1261369013"/>
                <w:placeholder>
                  <w:docPart w:val="78C1D74FF9E146D0BABF72BE9D5CFC09"/>
                </w:placeholder>
                <w:date w:fullDate="2017-11-1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Content>
                <w:r>
                  <w:t>11/14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0C2642">
            <w:pPr>
              <w:pStyle w:val="Heading3"/>
            </w:pPr>
            <w:r w:rsidRPr="0063617D">
              <w:t xml:space="preserve">Wed </w:t>
            </w:r>
            <w:sdt>
              <w:sdtPr>
                <w:id w:val="-561405627"/>
                <w:placeholder>
                  <w:docPart w:val="D75F25343F8A4419B131397CFC959AC1"/>
                </w:placeholder>
                <w:date w:fullDate="2017-11-15T00:00:00Z">
                  <w:dateFormat w:val="M/d"/>
                  <w:lid w:val="en-US"/>
                  <w:storeMappedDataAs w:val="dateTime"/>
                  <w:calendar w:val="gregorian"/>
                </w:date>
              </w:sdtPr>
              <w:sdtContent>
                <w:r>
                  <w:t>11/15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0C2642">
            <w:pPr>
              <w:pStyle w:val="Heading3"/>
            </w:pPr>
            <w:proofErr w:type="spellStart"/>
            <w:r w:rsidRPr="0063617D">
              <w:t>Thur</w:t>
            </w:r>
            <w:proofErr w:type="spellEnd"/>
            <w:r w:rsidRPr="0063617D">
              <w:t xml:space="preserve"> </w:t>
            </w:r>
            <w:sdt>
              <w:sdtPr>
                <w:id w:val="578030761"/>
                <w:placeholder>
                  <w:docPart w:val="0D33B9557F184FA79B9EA0B65086335F"/>
                </w:placeholder>
                <w:date w:fullDate="2017-11-16T00:00:00Z">
                  <w:dateFormat w:val="M/d"/>
                  <w:lid w:val="en-US"/>
                  <w:storeMappedDataAs w:val="dateTime"/>
                  <w:calendar w:val="gregorian"/>
                </w:date>
              </w:sdtPr>
              <w:sdtContent>
                <w:r>
                  <w:t>11/16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0C2642">
            <w:pPr>
              <w:pStyle w:val="Heading3"/>
            </w:pPr>
            <w:r w:rsidRPr="0063617D">
              <w:t xml:space="preserve">Fri </w:t>
            </w:r>
            <w:sdt>
              <w:sdtPr>
                <w:id w:val="-107282713"/>
                <w:placeholder>
                  <w:docPart w:val="16332F03637145B2BD532EDD4B771271"/>
                </w:placeholder>
                <w:date w:fullDate="2017-11-17T00:00:00Z">
                  <w:dateFormat w:val="M/d"/>
                  <w:lid w:val="en-US"/>
                  <w:storeMappedDataAs w:val="dateTime"/>
                  <w:calendar w:val="gregorian"/>
                </w:date>
              </w:sdtPr>
              <w:sdtContent>
                <w:r>
                  <w:t>11/17</w:t>
                </w:r>
              </w:sdtContent>
            </w:sdt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8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10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262E1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12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4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D4"/>
    <w:rsid w:val="000044F3"/>
    <w:rsid w:val="00024D1D"/>
    <w:rsid w:val="000315D9"/>
    <w:rsid w:val="000318F3"/>
    <w:rsid w:val="00046411"/>
    <w:rsid w:val="00051026"/>
    <w:rsid w:val="00055481"/>
    <w:rsid w:val="000A7737"/>
    <w:rsid w:val="000B5809"/>
    <w:rsid w:val="000E31E0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77C4A"/>
    <w:rsid w:val="00185172"/>
    <w:rsid w:val="00186AD4"/>
    <w:rsid w:val="001B0FD7"/>
    <w:rsid w:val="001F5749"/>
    <w:rsid w:val="00223D84"/>
    <w:rsid w:val="00226006"/>
    <w:rsid w:val="00237039"/>
    <w:rsid w:val="00237B20"/>
    <w:rsid w:val="002521C2"/>
    <w:rsid w:val="00253269"/>
    <w:rsid w:val="002B23D2"/>
    <w:rsid w:val="002C2DFA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4004E4"/>
    <w:rsid w:val="00466251"/>
    <w:rsid w:val="004A6C0F"/>
    <w:rsid w:val="00557A56"/>
    <w:rsid w:val="005612DE"/>
    <w:rsid w:val="00571C57"/>
    <w:rsid w:val="0058197B"/>
    <w:rsid w:val="005A4FBE"/>
    <w:rsid w:val="005D309C"/>
    <w:rsid w:val="005D3BF3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B1A73"/>
    <w:rsid w:val="008B51D1"/>
    <w:rsid w:val="008B6625"/>
    <w:rsid w:val="008C17D6"/>
    <w:rsid w:val="008D4391"/>
    <w:rsid w:val="008E4ED8"/>
    <w:rsid w:val="008E5861"/>
    <w:rsid w:val="008E73F3"/>
    <w:rsid w:val="008F308C"/>
    <w:rsid w:val="008F368F"/>
    <w:rsid w:val="00917567"/>
    <w:rsid w:val="009445B1"/>
    <w:rsid w:val="009B4929"/>
    <w:rsid w:val="009C5DC7"/>
    <w:rsid w:val="009D34A4"/>
    <w:rsid w:val="00A03FCE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50A02"/>
    <w:rsid w:val="00B54A75"/>
    <w:rsid w:val="00B76259"/>
    <w:rsid w:val="00B77CBC"/>
    <w:rsid w:val="00BD174F"/>
    <w:rsid w:val="00BE69D3"/>
    <w:rsid w:val="00C36C1B"/>
    <w:rsid w:val="00C614D8"/>
    <w:rsid w:val="00C72448"/>
    <w:rsid w:val="00C72680"/>
    <w:rsid w:val="00C87C4D"/>
    <w:rsid w:val="00C949B6"/>
    <w:rsid w:val="00CA3048"/>
    <w:rsid w:val="00CB0E2F"/>
    <w:rsid w:val="00CD3E41"/>
    <w:rsid w:val="00D0031D"/>
    <w:rsid w:val="00D21639"/>
    <w:rsid w:val="00D275B1"/>
    <w:rsid w:val="00D2782F"/>
    <w:rsid w:val="00D3548F"/>
    <w:rsid w:val="00D456FE"/>
    <w:rsid w:val="00D46C8B"/>
    <w:rsid w:val="00D713C9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67A96"/>
    <w:rsid w:val="00E772A3"/>
    <w:rsid w:val="00E908C2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95521"/>
    <w:rsid w:val="00FB0063"/>
    <w:rsid w:val="00FC1432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AAB1F0-30C4-47DB-9065-8474126B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Heading1">
    <w:name w:val="heading 1"/>
    <w:basedOn w:val="Normal"/>
    <w:next w:val="Normal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ing">
    <w:name w:val="Evening"/>
    <w:basedOn w:val="Normal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Normal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Normal"/>
    <w:qFormat/>
    <w:rsid w:val="002521C2"/>
    <w:pPr>
      <w:jc w:val="right"/>
    </w:pPr>
    <w:rPr>
      <w:b/>
    </w:rPr>
  </w:style>
  <w:style w:type="paragraph" w:styleId="BalloonText">
    <w:name w:val="Balloon Text"/>
    <w:basedOn w:val="Normal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Normal"/>
    <w:unhideWhenUsed/>
    <w:qFormat/>
    <w:rsid w:val="002521C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0E3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all\AppData\Roaming\Microsoft\Templates\Monthly%20and%20weekly%20planning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56098009B744E29C6DEDFA070E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1FCDB-DC22-4102-A389-52217D49A73F}"/>
      </w:docPartPr>
      <w:docPartBody>
        <w:p w:rsidR="00000000" w:rsidRDefault="009C268F">
          <w:pPr>
            <w:pStyle w:val="FC56098009B744E29C6DEDFA070E8612"/>
          </w:pPr>
          <w:r>
            <w:t>[Date]</w:t>
          </w:r>
        </w:p>
      </w:docPartBody>
    </w:docPart>
    <w:docPart>
      <w:docPartPr>
        <w:name w:val="48D014E633A649368409FE01A5D2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F2FC8-427C-4C17-8D74-4645DB54F27C}"/>
      </w:docPartPr>
      <w:docPartBody>
        <w:p w:rsidR="00000000" w:rsidRDefault="009C268F">
          <w:pPr>
            <w:pStyle w:val="48D014E633A649368409FE01A5D234D0"/>
          </w:pPr>
          <w:r>
            <w:t>[Date]</w:t>
          </w:r>
        </w:p>
      </w:docPartBody>
    </w:docPart>
    <w:docPart>
      <w:docPartPr>
        <w:name w:val="9D2C980474744077B7E9E1B2C434B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F48C-AE08-4BC0-BC3E-06C2DA64766A}"/>
      </w:docPartPr>
      <w:docPartBody>
        <w:p w:rsidR="00000000" w:rsidRDefault="009C268F">
          <w:pPr>
            <w:pStyle w:val="9D2C980474744077B7E9E1B2C434BBA7"/>
          </w:pPr>
          <w:r>
            <w:t>[Date]</w:t>
          </w:r>
        </w:p>
      </w:docPartBody>
    </w:docPart>
    <w:docPart>
      <w:docPartPr>
        <w:name w:val="1D26951325FB423E91C2BC9C76F9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3BFF-168B-47B5-A6D9-F5375B50DFF8}"/>
      </w:docPartPr>
      <w:docPartBody>
        <w:p w:rsidR="00000000" w:rsidRDefault="009C268F">
          <w:pPr>
            <w:pStyle w:val="1D26951325FB423E91C2BC9C76F9DA83"/>
          </w:pPr>
          <w:r>
            <w:t>[Date]</w:t>
          </w:r>
        </w:p>
      </w:docPartBody>
    </w:docPart>
    <w:docPart>
      <w:docPartPr>
        <w:name w:val="14300F8A770548F78907340104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FEEE-4E99-42D0-B6F2-CCE507153C9F}"/>
      </w:docPartPr>
      <w:docPartBody>
        <w:p w:rsidR="00000000" w:rsidRDefault="009C268F">
          <w:pPr>
            <w:pStyle w:val="14300F8A770548F78907340104B8C98B"/>
          </w:pPr>
          <w:r>
            <w:t>[Date]</w:t>
          </w:r>
        </w:p>
      </w:docPartBody>
    </w:docPart>
    <w:docPart>
      <w:docPartPr>
        <w:name w:val="E97EBD84E1614C00997369C2D163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2ED1D-3CE9-47C7-80B0-3DF23704D74C}"/>
      </w:docPartPr>
      <w:docPartBody>
        <w:p w:rsidR="00000000" w:rsidRDefault="002A07A1" w:rsidP="002A07A1">
          <w:pPr>
            <w:pStyle w:val="E97EBD84E1614C00997369C2D1631F4F"/>
          </w:pPr>
          <w:r>
            <w:t>[Date]</w:t>
          </w:r>
        </w:p>
      </w:docPartBody>
    </w:docPart>
    <w:docPart>
      <w:docPartPr>
        <w:name w:val="78C1D74FF9E146D0BABF72BE9D5CF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EE502-B8A8-406B-9829-ABC54D24A227}"/>
      </w:docPartPr>
      <w:docPartBody>
        <w:p w:rsidR="00000000" w:rsidRDefault="002A07A1" w:rsidP="002A07A1">
          <w:pPr>
            <w:pStyle w:val="78C1D74FF9E146D0BABF72BE9D5CFC09"/>
          </w:pPr>
          <w:r>
            <w:t>[Date]</w:t>
          </w:r>
        </w:p>
      </w:docPartBody>
    </w:docPart>
    <w:docPart>
      <w:docPartPr>
        <w:name w:val="D75F25343F8A4419B131397CFC95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B6C0-2884-49A9-8C16-5F422831B0AB}"/>
      </w:docPartPr>
      <w:docPartBody>
        <w:p w:rsidR="00000000" w:rsidRDefault="002A07A1" w:rsidP="002A07A1">
          <w:pPr>
            <w:pStyle w:val="D75F25343F8A4419B131397CFC959AC1"/>
          </w:pPr>
          <w:r>
            <w:t>[Date]</w:t>
          </w:r>
        </w:p>
      </w:docPartBody>
    </w:docPart>
    <w:docPart>
      <w:docPartPr>
        <w:name w:val="0D33B9557F184FA79B9EA0B65086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4BFA9-B1A2-4622-B16A-60B0E94D2725}"/>
      </w:docPartPr>
      <w:docPartBody>
        <w:p w:rsidR="00000000" w:rsidRDefault="002A07A1" w:rsidP="002A07A1">
          <w:pPr>
            <w:pStyle w:val="0D33B9557F184FA79B9EA0B65086335F"/>
          </w:pPr>
          <w:r>
            <w:t>[Date]</w:t>
          </w:r>
        </w:p>
      </w:docPartBody>
    </w:docPart>
    <w:docPart>
      <w:docPartPr>
        <w:name w:val="16332F03637145B2BD532EDD4B77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DCCF-E10E-45DC-B918-B36C54DC6DBD}"/>
      </w:docPartPr>
      <w:docPartBody>
        <w:p w:rsidR="00000000" w:rsidRDefault="002A07A1" w:rsidP="002A07A1">
          <w:pPr>
            <w:pStyle w:val="16332F03637145B2BD532EDD4B771271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A1"/>
    <w:rsid w:val="002A07A1"/>
    <w:rsid w:val="009C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F9CEB9E93416EB850D18C10499EEF">
    <w:name w:val="2D8F9CEB9E93416EB850D18C10499EEF"/>
  </w:style>
  <w:style w:type="paragraph" w:customStyle="1" w:styleId="FC56098009B744E29C6DEDFA070E8612">
    <w:name w:val="FC56098009B744E29C6DEDFA070E8612"/>
  </w:style>
  <w:style w:type="paragraph" w:customStyle="1" w:styleId="48D014E633A649368409FE01A5D234D0">
    <w:name w:val="48D014E633A649368409FE01A5D234D0"/>
  </w:style>
  <w:style w:type="paragraph" w:customStyle="1" w:styleId="9D2C980474744077B7E9E1B2C434BBA7">
    <w:name w:val="9D2C980474744077B7E9E1B2C434BBA7"/>
  </w:style>
  <w:style w:type="paragraph" w:customStyle="1" w:styleId="1D26951325FB423E91C2BC9C76F9DA83">
    <w:name w:val="1D26951325FB423E91C2BC9C76F9DA83"/>
  </w:style>
  <w:style w:type="paragraph" w:customStyle="1" w:styleId="14300F8A770548F78907340104B8C98B">
    <w:name w:val="14300F8A770548F78907340104B8C98B"/>
  </w:style>
  <w:style w:type="paragraph" w:customStyle="1" w:styleId="E97EBD84E1614C00997369C2D1631F4F">
    <w:name w:val="E97EBD84E1614C00997369C2D1631F4F"/>
    <w:rsid w:val="002A07A1"/>
  </w:style>
  <w:style w:type="paragraph" w:customStyle="1" w:styleId="78C1D74FF9E146D0BABF72BE9D5CFC09">
    <w:name w:val="78C1D74FF9E146D0BABF72BE9D5CFC09"/>
    <w:rsid w:val="002A07A1"/>
  </w:style>
  <w:style w:type="paragraph" w:customStyle="1" w:styleId="D75F25343F8A4419B131397CFC959AC1">
    <w:name w:val="D75F25343F8A4419B131397CFC959AC1"/>
    <w:rsid w:val="002A07A1"/>
  </w:style>
  <w:style w:type="paragraph" w:customStyle="1" w:styleId="0D33B9557F184FA79B9EA0B65086335F">
    <w:name w:val="0D33B9557F184FA79B9EA0B65086335F"/>
    <w:rsid w:val="002A07A1"/>
  </w:style>
  <w:style w:type="paragraph" w:customStyle="1" w:styleId="16332F03637145B2BD532EDD4B771271">
    <w:name w:val="16332F03637145B2BD532EDD4B771271"/>
    <w:rsid w:val="002A0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Monthly and weekly planning calendar</Template>
  <TotalTime>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Emily Hall</dc:creator>
  <cp:keywords/>
  <cp:lastModifiedBy>Emily Hall</cp:lastModifiedBy>
  <cp:revision>1</cp:revision>
  <cp:lastPrinted>2005-10-12T22:40:00Z</cp:lastPrinted>
  <dcterms:created xsi:type="dcterms:W3CDTF">2017-10-30T15:42:00Z</dcterms:created>
  <dcterms:modified xsi:type="dcterms:W3CDTF">2017-10-30T15:49:00Z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</Properties>
</file>