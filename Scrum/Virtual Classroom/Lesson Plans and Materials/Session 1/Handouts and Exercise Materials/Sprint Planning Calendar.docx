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943"/>
        <w:gridCol w:w="18"/>
        <w:gridCol w:w="458"/>
        <w:gridCol w:w="954"/>
        <w:gridCol w:w="22"/>
        <w:gridCol w:w="458"/>
        <w:gridCol w:w="961"/>
        <w:gridCol w:w="16"/>
        <w:gridCol w:w="463"/>
        <w:gridCol w:w="961"/>
        <w:gridCol w:w="11"/>
        <w:gridCol w:w="469"/>
        <w:gridCol w:w="960"/>
        <w:gridCol w:w="6"/>
        <w:gridCol w:w="473"/>
        <w:gridCol w:w="962"/>
        <w:gridCol w:w="480"/>
        <w:gridCol w:w="976"/>
      </w:tblGrid>
      <w:tr w:rsidR="00711CB8" w:rsidTr="001631D7">
        <w:trPr>
          <w:cantSplit/>
          <w:trHeight w:hRule="exact" w:val="720"/>
        </w:trPr>
        <w:tc>
          <w:tcPr>
            <w:tcW w:w="10098" w:type="dxa"/>
            <w:gridSpan w:val="19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711CB8" w:rsidRPr="0063617D" w:rsidRDefault="00B34A3B" w:rsidP="00186AD4">
            <w:pPr>
              <w:pStyle w:val="Heading1"/>
            </w:pPr>
            <w:r>
              <w:t>June</w:t>
            </w:r>
            <w:r w:rsidR="00186AD4">
              <w:t xml:space="preserve"> 201</w:t>
            </w:r>
            <w:r>
              <w:t>8</w:t>
            </w:r>
          </w:p>
        </w:tc>
      </w:tr>
      <w:tr w:rsidR="00BE69D3" w:rsidRPr="0063617D" w:rsidTr="001631D7">
        <w:trPr>
          <w:cantSplit/>
          <w:trHeight w:hRule="exact" w:val="360"/>
        </w:trPr>
        <w:tc>
          <w:tcPr>
            <w:tcW w:w="1437" w:type="dxa"/>
            <w:gridSpan w:val="3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Sunday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Monday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Tuesday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Wednesday</w:t>
            </w:r>
          </w:p>
        </w:tc>
        <w:tc>
          <w:tcPr>
            <w:tcW w:w="1440" w:type="dxa"/>
            <w:gridSpan w:val="3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Thursday</w:t>
            </w:r>
          </w:p>
        </w:tc>
        <w:tc>
          <w:tcPr>
            <w:tcW w:w="1440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Friday</w:t>
            </w:r>
          </w:p>
        </w:tc>
        <w:tc>
          <w:tcPr>
            <w:tcW w:w="1461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C2D69B" w:themeFill="accent3" w:themeFillTint="99"/>
            <w:vAlign w:val="center"/>
          </w:tcPr>
          <w:p w:rsidR="00711CB8" w:rsidRPr="0063617D" w:rsidRDefault="00051026" w:rsidP="0063617D">
            <w:pPr>
              <w:pStyle w:val="Heading2"/>
            </w:pPr>
            <w:r w:rsidRPr="0063617D">
              <w:t>Saturday</w:t>
            </w:r>
          </w:p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Pr="000E31E0" w:rsidRDefault="00E67A96" w:rsidP="000E31E0">
            <w:pPr>
              <w:pStyle w:val="Dates"/>
            </w:pP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P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E67A96" w:rsidP="000E31E0">
            <w:pPr>
              <w:pStyle w:val="Dates"/>
            </w:pP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B34A3B" w:rsidP="000E31E0">
            <w:pPr>
              <w:pStyle w:val="Dates"/>
            </w:pPr>
            <w:r>
              <w:t>1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E67A96" w:rsidRDefault="00B34A3B" w:rsidP="000E31E0">
            <w:pPr>
              <w:pStyle w:val="Dates"/>
            </w:pPr>
            <w:r>
              <w:t>2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78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dotted" w:sz="8" w:space="0" w:color="A4C0D3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5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4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66" w:type="dxa"/>
            <w:vMerge/>
            <w:tcBorders>
              <w:top w:val="single" w:sz="8" w:space="0" w:color="365F91" w:themeColor="accent1" w:themeShade="BF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E67A96" w:rsidRDefault="00E67A96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E67A96" w:rsidRDefault="00E67A96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E67A96" w:rsidRDefault="00E67A96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3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4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5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Pr="00F312AB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7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8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9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10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11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12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13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14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15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302A05" w:rsidRDefault="00B34A3B" w:rsidP="000E31E0">
            <w:pPr>
              <w:pStyle w:val="Dates"/>
            </w:pPr>
            <w:r>
              <w:t>16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4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58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5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4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66" w:type="dxa"/>
            <w:vMerge/>
            <w:tcBorders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302A05" w:rsidRDefault="00302A05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302A05" w:rsidRDefault="00302A05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302A05" w:rsidRDefault="00302A05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17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18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19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20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21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22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6D226B" w:rsidRDefault="00B34A3B" w:rsidP="000E31E0">
            <w:pPr>
              <w:pStyle w:val="Dates"/>
            </w:pPr>
            <w:r>
              <w:t>23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dotted" w:sz="8" w:space="0" w:color="A4C0D3"/>
              <w:right w:val="single" w:sz="8" w:space="0" w:color="365F91" w:themeColor="accent1" w:themeShade="BF"/>
            </w:tcBorders>
          </w:tcPr>
          <w:p w:rsidR="006D226B" w:rsidRDefault="006D226B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6D226B" w:rsidRDefault="006D226B" w:rsidP="000E31E0"/>
        </w:tc>
        <w:tc>
          <w:tcPr>
            <w:tcW w:w="980" w:type="dxa"/>
            <w:vMerge/>
            <w:tcBorders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</w:tcPr>
          <w:p w:rsidR="006D226B" w:rsidRDefault="006D226B" w:rsidP="000E31E0"/>
        </w:tc>
      </w:tr>
      <w:tr w:rsidR="00BE69D3" w:rsidTr="001631D7">
        <w:trPr>
          <w:cantSplit/>
          <w:trHeight w:hRule="exact" w:val="403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24</w:t>
            </w:r>
          </w:p>
        </w:tc>
        <w:tc>
          <w:tcPr>
            <w:tcW w:w="94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25</w:t>
            </w:r>
          </w:p>
        </w:tc>
        <w:tc>
          <w:tcPr>
            <w:tcW w:w="958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FF3988" w:rsidRDefault="00FF3988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26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>
            <w:pPr>
              <w:pStyle w:val="Dates"/>
            </w:pPr>
          </w:p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27</w:t>
            </w:r>
          </w:p>
        </w:tc>
        <w:tc>
          <w:tcPr>
            <w:tcW w:w="965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28</w:t>
            </w:r>
          </w:p>
        </w:tc>
        <w:tc>
          <w:tcPr>
            <w:tcW w:w="964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29</w:t>
            </w:r>
          </w:p>
        </w:tc>
        <w:tc>
          <w:tcPr>
            <w:tcW w:w="966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B34A3B" w:rsidP="000E31E0">
            <w:pPr>
              <w:pStyle w:val="Dates"/>
            </w:pPr>
            <w:r>
              <w:t>30</w:t>
            </w:r>
          </w:p>
        </w:tc>
        <w:tc>
          <w:tcPr>
            <w:tcW w:w="980" w:type="dxa"/>
            <w:vMerge w:val="restart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otted" w:sz="8" w:space="0" w:color="A4C0D3"/>
              <w:right w:val="single" w:sz="8" w:space="0" w:color="365F91" w:themeColor="accent1" w:themeShade="BF"/>
            </w:tcBorders>
          </w:tcPr>
          <w:p w:rsidR="008B1A73" w:rsidRDefault="008B1A73" w:rsidP="000E31E0"/>
        </w:tc>
      </w:tr>
      <w:tr w:rsidR="0063617D" w:rsidTr="001631D7">
        <w:trPr>
          <w:cantSplit/>
          <w:trHeight w:hRule="exact" w:val="720"/>
        </w:trPr>
        <w:tc>
          <w:tcPr>
            <w:tcW w:w="47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4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78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58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5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4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0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66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  <w:tc>
          <w:tcPr>
            <w:tcW w:w="481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dotted" w:sz="8" w:space="0" w:color="FFFFFF"/>
            </w:tcBorders>
            <w:vAlign w:val="center"/>
          </w:tcPr>
          <w:p w:rsidR="008B1A73" w:rsidRDefault="008B1A73" w:rsidP="000E31E0"/>
        </w:tc>
        <w:tc>
          <w:tcPr>
            <w:tcW w:w="980" w:type="dxa"/>
            <w:vMerge/>
            <w:tcBorders>
              <w:top w:val="dotted" w:sz="8" w:space="0" w:color="A4C0D3"/>
              <w:left w:val="dotted" w:sz="8" w:space="0" w:color="FFFFF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vAlign w:val="center"/>
          </w:tcPr>
          <w:p w:rsidR="008B1A73" w:rsidRDefault="008B1A73" w:rsidP="000E31E0"/>
        </w:tc>
      </w:tr>
    </w:tbl>
    <w:p w:rsidR="001631D7" w:rsidRPr="001631D7" w:rsidRDefault="001631D7">
      <w:pPr>
        <w:rPr>
          <w:sz w:val="8"/>
          <w:szCs w:val="8"/>
        </w:rPr>
      </w:pPr>
    </w:p>
    <w:tbl>
      <w:tblPr>
        <w:tblW w:w="4991" w:type="pct"/>
        <w:tblBorders>
          <w:top w:val="single" w:sz="8" w:space="0" w:color="99CCFF"/>
          <w:left w:val="single" w:sz="8" w:space="0" w:color="99CCFF"/>
          <w:bottom w:val="single" w:sz="8" w:space="0" w:color="99CCFF"/>
          <w:right w:val="single" w:sz="8" w:space="0" w:color="99CCFF"/>
          <w:insideH w:val="single" w:sz="6" w:space="0" w:color="99CCFF"/>
          <w:insideV w:val="single" w:sz="6" w:space="0" w:color="99CCFF"/>
        </w:tblBorders>
        <w:tblLayout w:type="fixed"/>
        <w:tblLook w:val="01E0" w:firstRow="1" w:lastRow="1" w:firstColumn="1" w:lastColumn="1" w:noHBand="0" w:noVBand="0"/>
      </w:tblPr>
      <w:tblGrid>
        <w:gridCol w:w="433"/>
        <w:gridCol w:w="1605"/>
        <w:gridCol w:w="395"/>
        <w:gridCol w:w="1606"/>
        <w:gridCol w:w="395"/>
        <w:gridCol w:w="1606"/>
        <w:gridCol w:w="395"/>
        <w:gridCol w:w="1606"/>
        <w:gridCol w:w="395"/>
        <w:gridCol w:w="1606"/>
      </w:tblGrid>
      <w:tr w:rsidR="00BE69D3" w:rsidTr="00186AD4">
        <w:trPr>
          <w:trHeight w:hRule="exact" w:val="360"/>
        </w:trPr>
        <w:tc>
          <w:tcPr>
            <w:tcW w:w="2086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M</w:t>
            </w:r>
            <w:r w:rsidR="001251A4" w:rsidRPr="0063617D">
              <w:t>on</w:t>
            </w:r>
            <w:r w:rsidRPr="0063617D">
              <w:t xml:space="preserve"> </w:t>
            </w:r>
            <w:sdt>
              <w:sdtPr>
                <w:id w:val="1886600"/>
                <w:placeholder>
                  <w:docPart w:val="FC56098009B744E29C6DEDFA070E8612"/>
                </w:placeholder>
                <w:date w:fullDate="2018-06-0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6/4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T</w:t>
            </w:r>
            <w:r w:rsidR="001251A4" w:rsidRPr="0063617D">
              <w:t>ue</w:t>
            </w:r>
            <w:r w:rsidRPr="0063617D">
              <w:t xml:space="preserve"> </w:t>
            </w:r>
            <w:sdt>
              <w:sdtPr>
                <w:id w:val="1886632"/>
                <w:placeholder>
                  <w:docPart w:val="48D014E633A649368409FE01A5D234D0"/>
                </w:placeholder>
                <w:date w:fullDate="2018-06-0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6/5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1631D7">
            <w:pPr>
              <w:pStyle w:val="Heading3"/>
            </w:pPr>
            <w:r w:rsidRPr="0063617D">
              <w:t>W</w:t>
            </w:r>
            <w:r w:rsidR="001251A4" w:rsidRPr="0063617D">
              <w:t>ed</w:t>
            </w:r>
            <w:r w:rsidRPr="0063617D">
              <w:t xml:space="preserve"> </w:t>
            </w:r>
            <w:sdt>
              <w:sdtPr>
                <w:id w:val="1886633"/>
                <w:placeholder>
                  <w:docPart w:val="9D2C980474744077B7E9E1B2C434BBA7"/>
                </w:placeholder>
                <w:date w:fullDate="2018-06-06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6/6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B34A3B">
            <w:pPr>
              <w:pStyle w:val="Heading3"/>
            </w:pPr>
            <w:r w:rsidRPr="0063617D">
              <w:t>T</w:t>
            </w:r>
            <w:r w:rsidR="001251A4" w:rsidRPr="0063617D">
              <w:t>hur</w:t>
            </w:r>
            <w:r w:rsidRPr="0063617D">
              <w:t xml:space="preserve"> </w:t>
            </w:r>
            <w:sdt>
              <w:sdtPr>
                <w:id w:val="1886634"/>
                <w:placeholder>
                  <w:docPart w:val="1D26951325FB423E91C2BC9C76F9DA83"/>
                </w:placeholder>
                <w:date w:fullDate="2018-06-07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6/7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E772A3" w:rsidRPr="0063617D" w:rsidRDefault="00E772A3" w:rsidP="00B34A3B">
            <w:pPr>
              <w:pStyle w:val="Heading3"/>
            </w:pPr>
            <w:r w:rsidRPr="0063617D">
              <w:t>F</w:t>
            </w:r>
            <w:r w:rsidR="001251A4" w:rsidRPr="0063617D">
              <w:t>ri</w:t>
            </w:r>
            <w:r w:rsidRPr="0063617D">
              <w:t xml:space="preserve"> </w:t>
            </w:r>
            <w:sdt>
              <w:sdtPr>
                <w:id w:val="1886635"/>
                <w:placeholder>
                  <w:docPart w:val="14300F8A770548F78907340104B8C98B"/>
                </w:placeholder>
                <w:date w:fullDate="2018-06-08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6/8</w:t>
                </w:r>
              </w:sdtContent>
            </w:sdt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8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10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262E1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12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BE69D3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Time"/>
            </w:pPr>
            <w:r>
              <w:t>4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Pr="00635D0A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2521C2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76297A" w:rsidRDefault="00E772A3" w:rsidP="002521C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E772A3" w:rsidRPr="002521C2" w:rsidRDefault="00E772A3" w:rsidP="002521C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E772A3" w:rsidRDefault="00E772A3" w:rsidP="002521C2">
            <w:pPr>
              <w:pStyle w:val="AppointmentText"/>
            </w:pPr>
          </w:p>
        </w:tc>
      </w:tr>
      <w:tr w:rsidR="00186AD4" w:rsidTr="00186AD4">
        <w:trPr>
          <w:trHeight w:hRule="exact" w:val="360"/>
        </w:trPr>
        <w:tc>
          <w:tcPr>
            <w:tcW w:w="2086" w:type="dxa"/>
            <w:gridSpan w:val="2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Mon </w:t>
            </w:r>
            <w:sdt>
              <w:sdtPr>
                <w:id w:val="-66730180"/>
                <w:placeholder>
                  <w:docPart w:val="E97EBD84E1614C00997369C2D1631F4F"/>
                </w:placeholder>
                <w:date w:fullDate="2018-06-11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6/11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Tue </w:t>
            </w:r>
            <w:sdt>
              <w:sdtPr>
                <w:id w:val="-1261369013"/>
                <w:placeholder>
                  <w:docPart w:val="78C1D74FF9E146D0BABF72BE9D5CFC09"/>
                </w:placeholder>
                <w:date w:fullDate="2018-06-12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6/12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Wed </w:t>
            </w:r>
            <w:sdt>
              <w:sdtPr>
                <w:id w:val="-561405627"/>
                <w:placeholder>
                  <w:docPart w:val="D75F25343F8A4419B131397CFC959AC1"/>
                </w:placeholder>
                <w:date w:fullDate="2018-06-13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6/13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nil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Thur </w:t>
            </w:r>
            <w:sdt>
              <w:sdtPr>
                <w:id w:val="578030761"/>
                <w:placeholder>
                  <w:docPart w:val="0D33B9557F184FA79B9EA0B65086335F"/>
                </w:placeholder>
                <w:date w:fullDate="2018-06-14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6/14</w:t>
                </w:r>
              </w:sdtContent>
            </w:sdt>
          </w:p>
        </w:tc>
        <w:tc>
          <w:tcPr>
            <w:tcW w:w="2048" w:type="dxa"/>
            <w:gridSpan w:val="2"/>
            <w:tcBorders>
              <w:top w:val="single" w:sz="8" w:space="0" w:color="365F91" w:themeColor="accent1" w:themeShade="BF"/>
              <w:left w:val="nil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365F91" w:themeFill="accent1" w:themeFillShade="BF"/>
            <w:vAlign w:val="center"/>
          </w:tcPr>
          <w:p w:rsidR="00186AD4" w:rsidRPr="0063617D" w:rsidRDefault="00186AD4" w:rsidP="00B34A3B">
            <w:pPr>
              <w:pStyle w:val="Heading3"/>
            </w:pPr>
            <w:r w:rsidRPr="0063617D">
              <w:t xml:space="preserve">Fri </w:t>
            </w:r>
            <w:sdt>
              <w:sdtPr>
                <w:id w:val="-107282713"/>
                <w:placeholder>
                  <w:docPart w:val="16332F03637145B2BD532EDD4B771271"/>
                </w:placeholder>
                <w:date w:fullDate="2018-06-15T00:00:00Z">
                  <w:dateFormat w:val="M/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B34A3B">
                  <w:t>6/15</w:t>
                </w:r>
              </w:sdtContent>
            </w:sdt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8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8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10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10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262E1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12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12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2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2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Time"/>
            </w:pPr>
            <w:r>
              <w:t>4</w:t>
            </w:r>
          </w:p>
        </w:tc>
        <w:tc>
          <w:tcPr>
            <w:tcW w:w="1647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Pr="00635D0A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76923C" w:themeColor="accent3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nil"/>
              <w:left w:val="single" w:sz="8" w:space="0" w:color="365F91" w:themeColor="accent1" w:themeShade="BF"/>
              <w:bottom w:val="dashSmallGap" w:sz="4" w:space="0" w:color="FFFFFF" w:themeColor="background1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  <w:r w:rsidRPr="002521C2">
              <w:t>4</w:t>
            </w:r>
          </w:p>
        </w:tc>
        <w:tc>
          <w:tcPr>
            <w:tcW w:w="1648" w:type="dxa"/>
            <w:tcBorders>
              <w:top w:val="single" w:sz="8" w:space="0" w:color="365F91" w:themeColor="accent1" w:themeShade="BF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  <w:tr w:rsidR="00186AD4" w:rsidTr="00186AD4">
        <w:trPr>
          <w:trHeight w:hRule="exact" w:val="288"/>
        </w:trPr>
        <w:tc>
          <w:tcPr>
            <w:tcW w:w="439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76297A" w:rsidRDefault="00186AD4" w:rsidP="000C2642">
            <w:pPr>
              <w:pStyle w:val="Time"/>
            </w:pPr>
          </w:p>
        </w:tc>
        <w:tc>
          <w:tcPr>
            <w:tcW w:w="1647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D6E3BC" w:themeFill="accent3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76923C" w:themeColor="accent3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  <w:tc>
          <w:tcPr>
            <w:tcW w:w="400" w:type="dxa"/>
            <w:tcBorders>
              <w:top w:val="dashSmallGap" w:sz="4" w:space="0" w:color="FFFFFF" w:themeColor="background1"/>
              <w:left w:val="single" w:sz="8" w:space="0" w:color="365F91" w:themeColor="accent1" w:themeShade="BF"/>
              <w:bottom w:val="nil"/>
              <w:right w:val="single" w:sz="8" w:space="0" w:color="365F91" w:themeColor="accent1" w:themeShade="BF"/>
            </w:tcBorders>
            <w:shd w:val="clear" w:color="auto" w:fill="B8CCE4" w:themeFill="accent1" w:themeFillTint="66"/>
            <w:tcMar>
              <w:top w:w="14" w:type="dxa"/>
              <w:bottom w:w="14" w:type="dxa"/>
            </w:tcMar>
            <w:vAlign w:val="center"/>
          </w:tcPr>
          <w:p w:rsidR="00186AD4" w:rsidRPr="002521C2" w:rsidRDefault="00186AD4" w:rsidP="000C2642">
            <w:pPr>
              <w:pStyle w:val="Time"/>
            </w:pPr>
          </w:p>
        </w:tc>
        <w:tc>
          <w:tcPr>
            <w:tcW w:w="1648" w:type="dxa"/>
            <w:tcBorders>
              <w:top w:val="nil"/>
              <w:left w:val="single" w:sz="8" w:space="0" w:color="365F91" w:themeColor="accent1" w:themeShade="BF"/>
              <w:bottom w:val="single" w:sz="8" w:space="0" w:color="365F91" w:themeColor="accent1" w:themeShade="BF"/>
              <w:right w:val="single" w:sz="8" w:space="0" w:color="365F91" w:themeColor="accent1" w:themeShade="BF"/>
            </w:tcBorders>
            <w:shd w:val="clear" w:color="auto" w:fill="FFFFFF"/>
            <w:tcMar>
              <w:top w:w="14" w:type="dxa"/>
              <w:bottom w:w="14" w:type="dxa"/>
            </w:tcMar>
            <w:vAlign w:val="center"/>
          </w:tcPr>
          <w:p w:rsidR="00186AD4" w:rsidRDefault="00186AD4" w:rsidP="000C2642">
            <w:pPr>
              <w:pStyle w:val="AppointmentText"/>
            </w:pPr>
          </w:p>
        </w:tc>
      </w:tr>
    </w:tbl>
    <w:p w:rsidR="00226006" w:rsidRDefault="00226006" w:rsidP="000E31E0">
      <w:pPr>
        <w:tabs>
          <w:tab w:val="right" w:pos="9360"/>
        </w:tabs>
        <w:rPr>
          <w:sz w:val="8"/>
          <w:szCs w:val="8"/>
        </w:rPr>
      </w:pPr>
    </w:p>
    <w:p w:rsidR="00130CA0" w:rsidRDefault="00130CA0" w:rsidP="000E31E0">
      <w:pPr>
        <w:tabs>
          <w:tab w:val="right" w:pos="9360"/>
        </w:tabs>
        <w:rPr>
          <w:sz w:val="8"/>
          <w:szCs w:val="8"/>
        </w:rPr>
      </w:pPr>
    </w:p>
    <w:p w:rsidR="00130CA0" w:rsidRDefault="00130CA0" w:rsidP="000E31E0">
      <w:pPr>
        <w:tabs>
          <w:tab w:val="right" w:pos="9360"/>
        </w:tabs>
        <w:rPr>
          <w:sz w:val="8"/>
          <w:szCs w:val="8"/>
        </w:rPr>
      </w:pPr>
    </w:p>
    <w:p w:rsidR="00130CA0" w:rsidRDefault="00130CA0" w:rsidP="000E31E0">
      <w:pPr>
        <w:tabs>
          <w:tab w:val="right" w:pos="9360"/>
        </w:tabs>
        <w:rPr>
          <w:sz w:val="8"/>
          <w:szCs w:val="8"/>
        </w:rPr>
      </w:pPr>
    </w:p>
    <w:p w:rsidR="00130CA0" w:rsidRPr="00130CA0" w:rsidRDefault="00130CA0" w:rsidP="000E31E0">
      <w:pPr>
        <w:tabs>
          <w:tab w:val="right" w:pos="9360"/>
        </w:tabs>
        <w:rPr>
          <w:sz w:val="24"/>
          <w:szCs w:val="24"/>
        </w:rPr>
      </w:pPr>
    </w:p>
    <w:p w:rsidR="00130CA0" w:rsidRPr="00130CA0" w:rsidRDefault="00130CA0" w:rsidP="000E31E0">
      <w:pPr>
        <w:tabs>
          <w:tab w:val="right" w:pos="9360"/>
        </w:tabs>
        <w:rPr>
          <w:sz w:val="24"/>
          <w:szCs w:val="24"/>
        </w:rPr>
      </w:pPr>
    </w:p>
    <w:p w:rsidR="00554836" w:rsidRPr="00554836" w:rsidRDefault="00554836" w:rsidP="00554836">
      <w:pPr>
        <w:pStyle w:val="Heading1"/>
        <w:ind w:left="0"/>
        <w:rPr>
          <w:color w:val="auto"/>
        </w:rPr>
      </w:pPr>
      <w:r w:rsidRPr="00554836">
        <w:rPr>
          <w:color w:val="auto"/>
        </w:rPr>
        <w:lastRenderedPageBreak/>
        <w:t>Instructions</w:t>
      </w:r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 xml:space="preserve">Sprint Length: </w:t>
      </w:r>
      <w:sdt>
        <w:sdtPr>
          <w:rPr>
            <w:color w:val="404040" w:themeColor="text1" w:themeTint="BF"/>
            <w:sz w:val="24"/>
            <w:szCs w:val="24"/>
          </w:rPr>
          <w:alias w:val="Sprint Length"/>
          <w:tag w:val="Sprint Length"/>
          <w:id w:val="-527798015"/>
          <w:placeholder>
            <w:docPart w:val="2F76210086B045B3A43F069834630F46"/>
          </w:placeholder>
          <w:showingPlcHdr/>
          <w:dropDownList>
            <w:listItem w:value="Specify sprint length"/>
            <w:listItem w:displayText="2 weeks" w:value="2 weeks"/>
            <w:listItem w:displayText="3 weeks" w:value="3 weeks"/>
            <w:listItem w:displayText="4 weeks" w:value="4 weeks"/>
          </w:dropDownList>
        </w:sdtPr>
        <w:sdtEndPr/>
        <w:sdtContent>
          <w:r w:rsidR="00E553B5" w:rsidRPr="00830D5D">
            <w:rPr>
              <w:rStyle w:val="PlaceholderText"/>
              <w:color w:val="404040" w:themeColor="text1" w:themeTint="BF"/>
            </w:rPr>
            <w:t>Choose an item.</w:t>
          </w:r>
        </w:sdtContent>
      </w:sdt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 xml:space="preserve">Sprint Starts on day of week: </w:t>
      </w:r>
      <w:sdt>
        <w:sdtPr>
          <w:rPr>
            <w:color w:val="404040" w:themeColor="text1" w:themeTint="BF"/>
            <w:sz w:val="24"/>
            <w:szCs w:val="24"/>
          </w:rPr>
          <w:id w:val="1565523167"/>
          <w:placeholder>
            <w:docPart w:val="32765704867C4158A89100EBC6B055DF"/>
          </w:placeholder>
          <w:showingPlcHdr/>
          <w:dropDownList>
            <w:listItem w:value="Choose a day"/>
            <w:listItem w:displayText="Monday" w:value="Monday"/>
            <w:listItem w:displayText="Tuesday" w:value="Tuesday"/>
            <w:listItem w:displayText="Wednesday" w:value="Wednesday"/>
            <w:listItem w:displayText="Thursday" w:value="Thursday"/>
            <w:listItem w:displayText="Friday" w:value="Friday"/>
          </w:dropDownList>
        </w:sdtPr>
        <w:sdtEndPr/>
        <w:sdtContent>
          <w:r w:rsidR="00E553B5" w:rsidRPr="00830D5D">
            <w:rPr>
              <w:rStyle w:val="PlaceholderText"/>
              <w:color w:val="404040" w:themeColor="text1" w:themeTint="BF"/>
            </w:rPr>
            <w:t>Choose an item.</w:t>
          </w:r>
        </w:sdtContent>
      </w:sdt>
    </w:p>
    <w:p w:rsidR="00130CA0" w:rsidRPr="00830D5D" w:rsidRDefault="00130CA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3F23C0" w:rsidRDefault="00130CA0" w:rsidP="000E31E0">
      <w:pPr>
        <w:tabs>
          <w:tab w:val="right" w:pos="9360"/>
        </w:tabs>
        <w:rPr>
          <w:color w:val="404040" w:themeColor="text1" w:themeTint="BF"/>
        </w:rPr>
      </w:pPr>
      <w:r w:rsidRPr="00830D5D">
        <w:rPr>
          <w:color w:val="404040" w:themeColor="text1" w:themeTint="BF"/>
          <w:sz w:val="24"/>
          <w:szCs w:val="24"/>
        </w:rPr>
        <w:t>Daily Scrum Start Time</w:t>
      </w:r>
      <w:r w:rsidR="003F23C0">
        <w:rPr>
          <w:color w:val="404040" w:themeColor="text1" w:themeTint="BF"/>
        </w:rPr>
        <w:t xml:space="preserve">: </w:t>
      </w:r>
      <w:sdt>
        <w:sdtPr>
          <w:rPr>
            <w:color w:val="404040" w:themeColor="text1" w:themeTint="BF"/>
          </w:rPr>
          <w:alias w:val="Scrum Time"/>
          <w:tag w:val="Scrum Time"/>
          <w:id w:val="1261262428"/>
          <w:placeholder>
            <w:docPart w:val="BD7D09B0B6F24BE49A8252AC5FA0B2AD"/>
          </w:placeholder>
          <w:showingPlcHdr/>
          <w:dropDownList>
            <w:listItem w:value="Choose an item."/>
            <w:listItem w:displayText="8:00" w:value="8:00"/>
            <w:listItem w:displayText="8:15" w:value="8:15"/>
            <w:listItem w:displayText="8:30" w:value="8:30"/>
            <w:listItem w:displayText="8:45" w:value="8:45"/>
            <w:listItem w:displayText="9:00" w:value="9:00"/>
            <w:listItem w:displayText="9:15" w:value="9:15"/>
            <w:listItem w:displayText="9:30" w:value="9:30"/>
            <w:listItem w:displayText="9:45" w:value="9:45"/>
            <w:listItem w:displayText="10:00" w:value="10:00"/>
            <w:listItem w:displayText="10:15" w:value="10:15"/>
            <w:listItem w:displayText="10:30" w:value="10:30"/>
            <w:listItem w:displayText="10:45" w:value="10:45"/>
            <w:listItem w:displayText="11:00" w:value="11:00"/>
            <w:listItem w:displayText="11:15" w:value="11:15"/>
            <w:listItem w:displayText="11:30" w:value="11:30"/>
            <w:listItem w:displayText="11:45" w:value="11:45"/>
            <w:listItem w:displayText="12:00" w:value="12:00"/>
            <w:listItem w:displayText="12:15" w:value="12:15"/>
            <w:listItem w:displayText="12:30" w:value="12:30"/>
            <w:listItem w:displayText="12:45" w:value="12:45"/>
            <w:listItem w:displayText="1:00" w:value="1:00"/>
            <w:listItem w:displayText="1:15" w:value="1:15"/>
            <w:listItem w:displayText="1:30" w:value="1:30"/>
            <w:listItem w:displayText="1:45" w:value="1:45"/>
            <w:listItem w:displayText="2:00" w:value="2:00"/>
            <w:listItem w:displayText="2:15" w:value="2:15"/>
            <w:listItem w:displayText="2:30" w:value="2:30"/>
            <w:listItem w:displayText="2:45" w:value="2:45"/>
            <w:listItem w:displayText="3:00" w:value="3:00"/>
            <w:listItem w:displayText="3:15" w:value="3:15"/>
            <w:listItem w:displayText="3:30" w:value="3:30"/>
            <w:listItem w:displayText="3:45" w:value="3:45"/>
            <w:listItem w:displayText="4:00" w:value="4:00"/>
            <w:listItem w:displayText="4:15" w:value="4:15"/>
            <w:listItem w:displayText="4:30" w:value="4:30"/>
            <w:listItem w:displayText="4:45" w:value="4:45"/>
          </w:dropDownList>
        </w:sdtPr>
        <w:sdtContent>
          <w:r w:rsidR="003F23C0" w:rsidRPr="00084207">
            <w:rPr>
              <w:rStyle w:val="PlaceholderText"/>
            </w:rPr>
            <w:t>Choose an item.</w:t>
          </w:r>
        </w:sdtContent>
      </w:sdt>
    </w:p>
    <w:p w:rsidR="003F23C0" w:rsidRDefault="003F23C0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1416C2" w:rsidRDefault="001416C2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Select dates and times for the all the scrum events:</w:t>
      </w:r>
    </w:p>
    <w:p w:rsidR="001416C2" w:rsidRDefault="001416C2" w:rsidP="001416C2">
      <w:pPr>
        <w:pStyle w:val="ListParagraph"/>
        <w:numPr>
          <w:ilvl w:val="0"/>
          <w:numId w:val="2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Sprint Review</w:t>
      </w:r>
    </w:p>
    <w:p w:rsidR="001416C2" w:rsidRDefault="001416C2" w:rsidP="001416C2">
      <w:pPr>
        <w:pStyle w:val="ListParagraph"/>
        <w:numPr>
          <w:ilvl w:val="0"/>
          <w:numId w:val="2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Sprint Retrospective</w:t>
      </w:r>
    </w:p>
    <w:p w:rsidR="001416C2" w:rsidRDefault="001416C2" w:rsidP="001416C2">
      <w:pPr>
        <w:pStyle w:val="ListParagraph"/>
        <w:numPr>
          <w:ilvl w:val="0"/>
          <w:numId w:val="2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Sprint Planning</w:t>
      </w:r>
    </w:p>
    <w:p w:rsidR="001416C2" w:rsidRPr="001416C2" w:rsidRDefault="001416C2" w:rsidP="001416C2">
      <w:pPr>
        <w:pStyle w:val="ListParagraph"/>
        <w:numPr>
          <w:ilvl w:val="0"/>
          <w:numId w:val="2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Daily Scrum</w:t>
      </w:r>
    </w:p>
    <w:p w:rsidR="001416C2" w:rsidRDefault="001416C2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E553B5" w:rsidRPr="00830D5D" w:rsidRDefault="00E553B5" w:rsidP="000E31E0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>What to consider when you are setting your sprint schedule:</w:t>
      </w:r>
    </w:p>
    <w:p w:rsidR="002A495C" w:rsidRPr="00830D5D" w:rsidRDefault="00E553B5" w:rsidP="002A495C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 xml:space="preserve">When can you team make it? </w:t>
      </w:r>
    </w:p>
    <w:p w:rsidR="00E553B5" w:rsidRPr="00830D5D" w:rsidRDefault="002A495C" w:rsidP="002A495C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>When does the work day start?</w:t>
      </w:r>
    </w:p>
    <w:p w:rsidR="002C65B9" w:rsidRDefault="002A495C" w:rsidP="002C65B9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 w:rsidRPr="00830D5D">
        <w:rPr>
          <w:color w:val="404040" w:themeColor="text1" w:themeTint="BF"/>
          <w:sz w:val="24"/>
          <w:szCs w:val="24"/>
        </w:rPr>
        <w:t>What days are people often not available or absent?</w:t>
      </w:r>
    </w:p>
    <w:p w:rsidR="00B64D92" w:rsidRDefault="002C65B9" w:rsidP="00B64D92">
      <w:pPr>
        <w:pStyle w:val="ListParagraph"/>
        <w:numPr>
          <w:ilvl w:val="0"/>
          <w:numId w:val="1"/>
        </w:num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Will your team have a Scrum on a day when th</w:t>
      </w:r>
      <w:r w:rsidR="00B64D92">
        <w:rPr>
          <w:color w:val="404040" w:themeColor="text1" w:themeTint="BF"/>
          <w:sz w:val="24"/>
          <w:szCs w:val="24"/>
        </w:rPr>
        <w:t>ere are other events scheduled?</w:t>
      </w:r>
    </w:p>
    <w:p w:rsidR="00B64D92" w:rsidRDefault="00B64D92" w:rsidP="00B64D92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</w:p>
    <w:p w:rsidR="00B64D92" w:rsidRDefault="00B64D92" w:rsidP="00B64D92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2"/>
        <w:gridCol w:w="2973"/>
        <w:gridCol w:w="1929"/>
        <w:gridCol w:w="3286"/>
      </w:tblGrid>
      <w:tr w:rsidR="003F23C0" w:rsidTr="003F23C0">
        <w:tc>
          <w:tcPr>
            <w:tcW w:w="1882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Event </w:t>
            </w:r>
          </w:p>
        </w:tc>
        <w:tc>
          <w:tcPr>
            <w:tcW w:w="2973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Date(s)</w:t>
            </w:r>
          </w:p>
        </w:tc>
        <w:tc>
          <w:tcPr>
            <w:tcW w:w="1929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Time</w:t>
            </w:r>
          </w:p>
        </w:tc>
        <w:tc>
          <w:tcPr>
            <w:tcW w:w="3286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Notes</w:t>
            </w:r>
          </w:p>
        </w:tc>
      </w:tr>
      <w:tr w:rsidR="003F23C0" w:rsidTr="003F23C0">
        <w:tc>
          <w:tcPr>
            <w:tcW w:w="1882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Sprint Planning</w:t>
            </w:r>
          </w:p>
        </w:tc>
        <w:tc>
          <w:tcPr>
            <w:tcW w:w="2973" w:type="dxa"/>
          </w:tcPr>
          <w:sdt>
            <w:sdtPr>
              <w:rPr>
                <w:color w:val="404040" w:themeColor="text1" w:themeTint="BF"/>
                <w:sz w:val="24"/>
                <w:szCs w:val="24"/>
              </w:rPr>
              <w:id w:val="-1893792237"/>
              <w:placeholder>
                <w:docPart w:val="8BFDF3068E804C59AEC2D8D85D299045"/>
              </w:placeholder>
              <w:showingPlcHdr/>
              <w:date w:fullDate="2018-06-0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Content>
              <w:p w:rsidR="003F23C0" w:rsidRDefault="003F23C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  <w:szCs w:val="24"/>
                  </w:rPr>
                </w:pPr>
                <w:r w:rsidRPr="00F6093E">
                  <w:rPr>
                    <w:rStyle w:val="PlaceholderText"/>
                  </w:rPr>
                  <w:t>Click or tap to enter a date.</w:t>
                </w:r>
              </w:p>
            </w:sdtContent>
          </w:sdt>
          <w:sdt>
            <w:sdtPr>
              <w:rPr>
                <w:color w:val="404040" w:themeColor="text1" w:themeTint="BF"/>
                <w:sz w:val="24"/>
                <w:szCs w:val="24"/>
              </w:rPr>
              <w:id w:val="-927725573"/>
              <w:placeholder>
                <w:docPart w:val="63C2B0316B2F46A8B5334CA4E31F9309"/>
              </w:placeholder>
              <w:showingPlcHdr/>
              <w:date w:fullDate="2018-06-0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Content>
              <w:p w:rsidR="003F23C0" w:rsidRDefault="003F23C0" w:rsidP="003F23C0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</w:rPr>
                </w:pPr>
                <w:r w:rsidRPr="00F6093E">
                  <w:rPr>
                    <w:rStyle w:val="PlaceholderText"/>
                  </w:rPr>
                  <w:t>Click or tap to enter a date.</w:t>
                </w:r>
              </w:p>
            </w:sdtContent>
          </w:sdt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29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sdt>
          <w:sdtPr>
            <w:rPr>
              <w:color w:val="404040" w:themeColor="text1" w:themeTint="BF"/>
              <w:sz w:val="24"/>
              <w:szCs w:val="24"/>
            </w:rPr>
            <w:id w:val="1832095966"/>
            <w:placeholder>
              <w:docPart w:val="DefaultPlaceholder_-1854013440"/>
            </w:placeholder>
            <w:showingPlcHdr/>
          </w:sdtPr>
          <w:sdtContent>
            <w:tc>
              <w:tcPr>
                <w:tcW w:w="3286" w:type="dxa"/>
              </w:tcPr>
              <w:p w:rsidR="003F23C0" w:rsidRDefault="00DD034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  <w:szCs w:val="24"/>
                  </w:rPr>
                </w:pPr>
                <w:r w:rsidRPr="00F6093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F23C0" w:rsidTr="003F23C0">
        <w:tc>
          <w:tcPr>
            <w:tcW w:w="1882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Sprint Review</w:t>
            </w:r>
          </w:p>
        </w:tc>
        <w:tc>
          <w:tcPr>
            <w:tcW w:w="2973" w:type="dxa"/>
          </w:tcPr>
          <w:sdt>
            <w:sdtPr>
              <w:rPr>
                <w:color w:val="404040" w:themeColor="text1" w:themeTint="BF"/>
                <w:sz w:val="24"/>
                <w:szCs w:val="24"/>
              </w:rPr>
              <w:id w:val="-500120386"/>
              <w:placeholder>
                <w:docPart w:val="F2A2E7C7A86D4CAC871F4782A5042909"/>
              </w:placeholder>
              <w:showingPlcHdr/>
              <w:date w:fullDate="2018-06-0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Content>
              <w:p w:rsidR="003F23C0" w:rsidRDefault="003F23C0" w:rsidP="003F23C0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</w:rPr>
                </w:pPr>
                <w:r w:rsidRPr="00F6093E">
                  <w:rPr>
                    <w:rStyle w:val="PlaceholderText"/>
                  </w:rPr>
                  <w:t>Click or tap to enter a date.</w:t>
                </w:r>
              </w:p>
            </w:sdtContent>
          </w:sdt>
          <w:sdt>
            <w:sdtPr>
              <w:rPr>
                <w:color w:val="404040" w:themeColor="text1" w:themeTint="BF"/>
                <w:sz w:val="24"/>
                <w:szCs w:val="24"/>
              </w:rPr>
              <w:id w:val="-237569191"/>
              <w:placeholder>
                <w:docPart w:val="B6C156F302F5418A8F3357F82830942E"/>
              </w:placeholder>
              <w:showingPlcHdr/>
              <w:date w:fullDate="2018-06-0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Content>
              <w:p w:rsidR="003F23C0" w:rsidRPr="003F23C0" w:rsidRDefault="003F23C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</w:rPr>
                </w:pPr>
                <w:r w:rsidRPr="00F6093E">
                  <w:rPr>
                    <w:rStyle w:val="PlaceholderText"/>
                  </w:rPr>
                  <w:t>Click or tap to enter a date.</w:t>
                </w:r>
              </w:p>
            </w:sdtContent>
          </w:sdt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29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sdt>
          <w:sdtPr>
            <w:rPr>
              <w:color w:val="404040" w:themeColor="text1" w:themeTint="BF"/>
              <w:sz w:val="24"/>
              <w:szCs w:val="24"/>
            </w:rPr>
            <w:id w:val="-183357576"/>
            <w:placeholder>
              <w:docPart w:val="DefaultPlaceholder_-1854013440"/>
            </w:placeholder>
            <w:showingPlcHdr/>
          </w:sdtPr>
          <w:sdtContent>
            <w:tc>
              <w:tcPr>
                <w:tcW w:w="3286" w:type="dxa"/>
              </w:tcPr>
              <w:p w:rsidR="003F23C0" w:rsidRDefault="00DD034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  <w:szCs w:val="24"/>
                  </w:rPr>
                </w:pPr>
                <w:r w:rsidRPr="00F6093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F23C0" w:rsidTr="003F23C0">
        <w:tc>
          <w:tcPr>
            <w:tcW w:w="1882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Sprint Retrospective</w:t>
            </w:r>
          </w:p>
        </w:tc>
        <w:tc>
          <w:tcPr>
            <w:tcW w:w="2973" w:type="dxa"/>
          </w:tcPr>
          <w:sdt>
            <w:sdtPr>
              <w:rPr>
                <w:color w:val="404040" w:themeColor="text1" w:themeTint="BF"/>
                <w:sz w:val="24"/>
                <w:szCs w:val="24"/>
              </w:rPr>
              <w:id w:val="-1781327894"/>
              <w:placeholder>
                <w:docPart w:val="E782A939F7EC497B975222591E4AE134"/>
              </w:placeholder>
              <w:showingPlcHdr/>
              <w:date w:fullDate="2018-06-01T00:00:00Z">
                <w:dateFormat w:val="dddd, MMMM d, yyyy"/>
                <w:lid w:val="en-US"/>
                <w:storeMappedDataAs w:val="dateTime"/>
                <w:calendar w:val="gregorian"/>
              </w:date>
            </w:sdtPr>
            <w:sdtContent>
              <w:p w:rsidR="003F23C0" w:rsidRPr="003F23C0" w:rsidRDefault="003F23C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</w:rPr>
                </w:pPr>
                <w:r w:rsidRPr="00F6093E">
                  <w:rPr>
                    <w:rStyle w:val="PlaceholderText"/>
                  </w:rPr>
                  <w:t>Click or tap to enter a date.</w:t>
                </w:r>
              </w:p>
            </w:sdtContent>
          </w:sdt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29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sdt>
          <w:sdtPr>
            <w:rPr>
              <w:color w:val="404040" w:themeColor="text1" w:themeTint="BF"/>
              <w:sz w:val="24"/>
              <w:szCs w:val="24"/>
            </w:rPr>
            <w:id w:val="-195469901"/>
            <w:placeholder>
              <w:docPart w:val="DefaultPlaceholder_-1854013440"/>
            </w:placeholder>
            <w:showingPlcHdr/>
          </w:sdtPr>
          <w:sdtContent>
            <w:tc>
              <w:tcPr>
                <w:tcW w:w="3286" w:type="dxa"/>
              </w:tcPr>
              <w:p w:rsidR="003F23C0" w:rsidRDefault="00DD034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  <w:szCs w:val="24"/>
                  </w:rPr>
                </w:pPr>
                <w:r w:rsidRPr="00F6093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  <w:tr w:rsidR="003F23C0" w:rsidTr="003F23C0">
        <w:tc>
          <w:tcPr>
            <w:tcW w:w="1882" w:type="dxa"/>
          </w:tcPr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Daily Scrum</w:t>
            </w:r>
          </w:p>
        </w:tc>
        <w:tc>
          <w:tcPr>
            <w:tcW w:w="2973" w:type="dxa"/>
          </w:tcPr>
          <w:p w:rsidR="003F23C0" w:rsidRDefault="00DD034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Daily</w:t>
            </w:r>
          </w:p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  <w:p w:rsidR="003F23C0" w:rsidRDefault="003F23C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929" w:type="dxa"/>
          </w:tcPr>
          <w:p w:rsidR="003F23C0" w:rsidRDefault="00DD0340" w:rsidP="00B64D92">
            <w:pPr>
              <w:tabs>
                <w:tab w:val="right" w:pos="9360"/>
              </w:tabs>
              <w:rPr>
                <w:color w:val="404040" w:themeColor="text1" w:themeTint="BF"/>
                <w:sz w:val="24"/>
                <w:szCs w:val="24"/>
              </w:rPr>
            </w:pPr>
            <w:sdt>
              <w:sdtPr>
                <w:rPr>
                  <w:color w:val="404040" w:themeColor="text1" w:themeTint="BF"/>
                </w:rPr>
                <w:alias w:val="Scrum Time"/>
                <w:tag w:val="Scrum Time"/>
                <w:id w:val="-956791234"/>
                <w:placeholder>
                  <w:docPart w:val="8D88F742B3514A7F82D9D58A1B6D7C93"/>
                </w:placeholder>
                <w:showingPlcHdr/>
                <w:dropDownList>
                  <w:listItem w:value="Choose an item."/>
                  <w:listItem w:displayText="8:00" w:value="8:00"/>
                  <w:listItem w:displayText="8:15" w:value="8:15"/>
                  <w:listItem w:displayText="8:30" w:value="8:30"/>
                  <w:listItem w:displayText="8:45" w:value="8:45"/>
                  <w:listItem w:displayText="9:00" w:value="9:00"/>
                  <w:listItem w:displayText="9:15" w:value="9:15"/>
                  <w:listItem w:displayText="9:30" w:value="9:30"/>
                  <w:listItem w:displayText="9:45" w:value="9:45"/>
                  <w:listItem w:displayText="10:00" w:value="10:00"/>
                  <w:listItem w:displayText="10:15" w:value="10:15"/>
                  <w:listItem w:displayText="10:30" w:value="10:30"/>
                  <w:listItem w:displayText="10:45" w:value="10:45"/>
                  <w:listItem w:displayText="11:00" w:value="11:00"/>
                  <w:listItem w:displayText="11:15" w:value="11:15"/>
                  <w:listItem w:displayText="11:30" w:value="11:30"/>
                  <w:listItem w:displayText="11:45" w:value="11:45"/>
                  <w:listItem w:displayText="12:00" w:value="12:00"/>
                  <w:listItem w:displayText="12:15" w:value="12:15"/>
                  <w:listItem w:displayText="12:30" w:value="12:30"/>
                  <w:listItem w:displayText="12:45" w:value="12:45"/>
                  <w:listItem w:displayText="1:00" w:value="1:00"/>
                  <w:listItem w:displayText="1:15" w:value="1:15"/>
                  <w:listItem w:displayText="1:30" w:value="1:30"/>
                  <w:listItem w:displayText="1:45" w:value="1:45"/>
                  <w:listItem w:displayText="2:00" w:value="2:00"/>
                  <w:listItem w:displayText="2:15" w:value="2:15"/>
                  <w:listItem w:displayText="2:30" w:value="2:30"/>
                  <w:listItem w:displayText="2:45" w:value="2:45"/>
                  <w:listItem w:displayText="3:00" w:value="3:00"/>
                  <w:listItem w:displayText="3:15" w:value="3:15"/>
                  <w:listItem w:displayText="3:30" w:value="3:30"/>
                  <w:listItem w:displayText="3:45" w:value="3:45"/>
                  <w:listItem w:displayText="4:00" w:value="4:00"/>
                  <w:listItem w:displayText="4:15" w:value="4:15"/>
                  <w:listItem w:displayText="4:30" w:value="4:30"/>
                  <w:listItem w:displayText="4:45" w:value="4:45"/>
                </w:dropDownList>
              </w:sdtPr>
              <w:sdtContent>
                <w:r w:rsidRPr="00084207">
                  <w:rPr>
                    <w:rStyle w:val="PlaceholderText"/>
                  </w:rPr>
                  <w:t>Choose an item.</w:t>
                </w:r>
              </w:sdtContent>
            </w:sdt>
          </w:p>
        </w:tc>
        <w:sdt>
          <w:sdtPr>
            <w:rPr>
              <w:color w:val="404040" w:themeColor="text1" w:themeTint="BF"/>
              <w:sz w:val="24"/>
              <w:szCs w:val="24"/>
            </w:rPr>
            <w:id w:val="934867086"/>
            <w:placeholder>
              <w:docPart w:val="DefaultPlaceholder_-1854013440"/>
            </w:placeholder>
            <w:showingPlcHdr/>
          </w:sdtPr>
          <w:sdtContent>
            <w:tc>
              <w:tcPr>
                <w:tcW w:w="3286" w:type="dxa"/>
              </w:tcPr>
              <w:p w:rsidR="003F23C0" w:rsidRDefault="00DD0340" w:rsidP="00B64D92">
                <w:pPr>
                  <w:tabs>
                    <w:tab w:val="right" w:pos="9360"/>
                  </w:tabs>
                  <w:rPr>
                    <w:color w:val="404040" w:themeColor="text1" w:themeTint="BF"/>
                    <w:sz w:val="24"/>
                    <w:szCs w:val="24"/>
                  </w:rPr>
                </w:pPr>
                <w:r w:rsidRPr="00F6093E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</w:tr>
    </w:tbl>
    <w:p w:rsidR="00B64D92" w:rsidRPr="00B64D92" w:rsidRDefault="00B64D92" w:rsidP="00B64D92">
      <w:pPr>
        <w:tabs>
          <w:tab w:val="right" w:pos="9360"/>
        </w:tabs>
        <w:rPr>
          <w:color w:val="404040" w:themeColor="text1" w:themeTint="BF"/>
          <w:sz w:val="24"/>
          <w:szCs w:val="24"/>
        </w:rPr>
      </w:pPr>
      <w:bookmarkStart w:id="0" w:name="_GoBack"/>
      <w:bookmarkEnd w:id="0"/>
    </w:p>
    <w:sectPr w:rsidR="00B64D92" w:rsidRPr="00B64D92" w:rsidSect="001631D7">
      <w:pgSz w:w="12240" w:h="15840"/>
      <w:pgMar w:top="720" w:right="1080" w:bottom="576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CF6" w:rsidRDefault="00CB2CF6" w:rsidP="00130CA0">
      <w:r>
        <w:separator/>
      </w:r>
    </w:p>
  </w:endnote>
  <w:endnote w:type="continuationSeparator" w:id="0">
    <w:p w:rsidR="00CB2CF6" w:rsidRDefault="00CB2CF6" w:rsidP="0013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CF6" w:rsidRDefault="00CB2CF6" w:rsidP="00130CA0">
      <w:r>
        <w:separator/>
      </w:r>
    </w:p>
  </w:footnote>
  <w:footnote w:type="continuationSeparator" w:id="0">
    <w:p w:rsidR="00CB2CF6" w:rsidRDefault="00CB2CF6" w:rsidP="00130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E51FE"/>
    <w:multiLevelType w:val="hybridMultilevel"/>
    <w:tmpl w:val="F114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30800"/>
    <w:multiLevelType w:val="hybridMultilevel"/>
    <w:tmpl w:val="1994B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D4"/>
    <w:rsid w:val="000044F3"/>
    <w:rsid w:val="00024D1D"/>
    <w:rsid w:val="000315D9"/>
    <w:rsid w:val="000318F3"/>
    <w:rsid w:val="00046411"/>
    <w:rsid w:val="00051026"/>
    <w:rsid w:val="00055481"/>
    <w:rsid w:val="000A7737"/>
    <w:rsid w:val="000B5809"/>
    <w:rsid w:val="000E31E0"/>
    <w:rsid w:val="000E43DA"/>
    <w:rsid w:val="001251A4"/>
    <w:rsid w:val="00130CA0"/>
    <w:rsid w:val="0013273C"/>
    <w:rsid w:val="00140DB5"/>
    <w:rsid w:val="00141168"/>
    <w:rsid w:val="001416C2"/>
    <w:rsid w:val="001464C8"/>
    <w:rsid w:val="001468F1"/>
    <w:rsid w:val="001538A9"/>
    <w:rsid w:val="00155B2A"/>
    <w:rsid w:val="001631D7"/>
    <w:rsid w:val="00166C33"/>
    <w:rsid w:val="00177C4A"/>
    <w:rsid w:val="00185172"/>
    <w:rsid w:val="00186AD4"/>
    <w:rsid w:val="001B0FD7"/>
    <w:rsid w:val="001F5749"/>
    <w:rsid w:val="00223D84"/>
    <w:rsid w:val="00226006"/>
    <w:rsid w:val="00237039"/>
    <w:rsid w:val="00237B20"/>
    <w:rsid w:val="002521C2"/>
    <w:rsid w:val="00253269"/>
    <w:rsid w:val="002A495C"/>
    <w:rsid w:val="002B23D2"/>
    <w:rsid w:val="002C2DFA"/>
    <w:rsid w:val="002C65B9"/>
    <w:rsid w:val="002E0145"/>
    <w:rsid w:val="002F6C8F"/>
    <w:rsid w:val="00302A05"/>
    <w:rsid w:val="00317136"/>
    <w:rsid w:val="003308BE"/>
    <w:rsid w:val="00345575"/>
    <w:rsid w:val="003521C0"/>
    <w:rsid w:val="0035571D"/>
    <w:rsid w:val="00357D3F"/>
    <w:rsid w:val="00360580"/>
    <w:rsid w:val="00364AD9"/>
    <w:rsid w:val="003A5E8D"/>
    <w:rsid w:val="003B0DFF"/>
    <w:rsid w:val="003B615B"/>
    <w:rsid w:val="003F23C0"/>
    <w:rsid w:val="004004E4"/>
    <w:rsid w:val="00466251"/>
    <w:rsid w:val="004A6C0F"/>
    <w:rsid w:val="00535A0F"/>
    <w:rsid w:val="00554836"/>
    <w:rsid w:val="00557A56"/>
    <w:rsid w:val="005612DE"/>
    <w:rsid w:val="00571C57"/>
    <w:rsid w:val="0058197B"/>
    <w:rsid w:val="005A4FBE"/>
    <w:rsid w:val="005D309C"/>
    <w:rsid w:val="005D3BF3"/>
    <w:rsid w:val="006067DC"/>
    <w:rsid w:val="00635D0A"/>
    <w:rsid w:val="0063617D"/>
    <w:rsid w:val="00636D66"/>
    <w:rsid w:val="006766E6"/>
    <w:rsid w:val="00687CA2"/>
    <w:rsid w:val="006B53B1"/>
    <w:rsid w:val="006D226B"/>
    <w:rsid w:val="006E1B82"/>
    <w:rsid w:val="006E269C"/>
    <w:rsid w:val="00711CB8"/>
    <w:rsid w:val="0071411E"/>
    <w:rsid w:val="007248E9"/>
    <w:rsid w:val="007262E1"/>
    <w:rsid w:val="0073120C"/>
    <w:rsid w:val="0076297A"/>
    <w:rsid w:val="00782B1A"/>
    <w:rsid w:val="007A3080"/>
    <w:rsid w:val="007A61E6"/>
    <w:rsid w:val="007E5245"/>
    <w:rsid w:val="008254E0"/>
    <w:rsid w:val="00830D5D"/>
    <w:rsid w:val="008311DD"/>
    <w:rsid w:val="00832F46"/>
    <w:rsid w:val="00856D2A"/>
    <w:rsid w:val="00863F84"/>
    <w:rsid w:val="008706BD"/>
    <w:rsid w:val="00872AE2"/>
    <w:rsid w:val="008806FD"/>
    <w:rsid w:val="008808CB"/>
    <w:rsid w:val="008A1692"/>
    <w:rsid w:val="008B1A73"/>
    <w:rsid w:val="008B51D1"/>
    <w:rsid w:val="008B6625"/>
    <w:rsid w:val="008C17D6"/>
    <w:rsid w:val="008D4391"/>
    <w:rsid w:val="008E4ED8"/>
    <w:rsid w:val="008E5861"/>
    <w:rsid w:val="008E73F3"/>
    <w:rsid w:val="008F308C"/>
    <w:rsid w:val="008F368F"/>
    <w:rsid w:val="00917567"/>
    <w:rsid w:val="009445B1"/>
    <w:rsid w:val="009B4929"/>
    <w:rsid w:val="009C5DC7"/>
    <w:rsid w:val="009D34A4"/>
    <w:rsid w:val="00A03FCE"/>
    <w:rsid w:val="00A31BDD"/>
    <w:rsid w:val="00A451C0"/>
    <w:rsid w:val="00A64D05"/>
    <w:rsid w:val="00A723B1"/>
    <w:rsid w:val="00A77B8E"/>
    <w:rsid w:val="00AB63AD"/>
    <w:rsid w:val="00AE3761"/>
    <w:rsid w:val="00AF332F"/>
    <w:rsid w:val="00AF373F"/>
    <w:rsid w:val="00B34A3B"/>
    <w:rsid w:val="00B50A02"/>
    <w:rsid w:val="00B54A75"/>
    <w:rsid w:val="00B64D92"/>
    <w:rsid w:val="00B76259"/>
    <w:rsid w:val="00B77CBC"/>
    <w:rsid w:val="00BD174F"/>
    <w:rsid w:val="00BE69D3"/>
    <w:rsid w:val="00C20FDB"/>
    <w:rsid w:val="00C36C1B"/>
    <w:rsid w:val="00C614D8"/>
    <w:rsid w:val="00C72448"/>
    <w:rsid w:val="00C72680"/>
    <w:rsid w:val="00C87C4D"/>
    <w:rsid w:val="00C949B6"/>
    <w:rsid w:val="00CA3048"/>
    <w:rsid w:val="00CB0E2F"/>
    <w:rsid w:val="00CB2CF6"/>
    <w:rsid w:val="00CD3E41"/>
    <w:rsid w:val="00D0031D"/>
    <w:rsid w:val="00D21639"/>
    <w:rsid w:val="00D275B1"/>
    <w:rsid w:val="00D2782F"/>
    <w:rsid w:val="00D3548F"/>
    <w:rsid w:val="00D456FE"/>
    <w:rsid w:val="00D46C8B"/>
    <w:rsid w:val="00D713C9"/>
    <w:rsid w:val="00DA2D3F"/>
    <w:rsid w:val="00DA2D4A"/>
    <w:rsid w:val="00DC35F5"/>
    <w:rsid w:val="00DD0340"/>
    <w:rsid w:val="00DD2186"/>
    <w:rsid w:val="00DD4A63"/>
    <w:rsid w:val="00DF31E7"/>
    <w:rsid w:val="00DF5429"/>
    <w:rsid w:val="00E20218"/>
    <w:rsid w:val="00E40BC3"/>
    <w:rsid w:val="00E43632"/>
    <w:rsid w:val="00E4572B"/>
    <w:rsid w:val="00E553B5"/>
    <w:rsid w:val="00E5720E"/>
    <w:rsid w:val="00E67A96"/>
    <w:rsid w:val="00E772A3"/>
    <w:rsid w:val="00E908C2"/>
    <w:rsid w:val="00EB719A"/>
    <w:rsid w:val="00EE078B"/>
    <w:rsid w:val="00EE0AC0"/>
    <w:rsid w:val="00EE4073"/>
    <w:rsid w:val="00F312AB"/>
    <w:rsid w:val="00F42D4C"/>
    <w:rsid w:val="00F55CB2"/>
    <w:rsid w:val="00F619EB"/>
    <w:rsid w:val="00F74DFA"/>
    <w:rsid w:val="00F95521"/>
    <w:rsid w:val="00FB0063"/>
    <w:rsid w:val="00FC1432"/>
    <w:rsid w:val="00FD6B03"/>
    <w:rsid w:val="00FF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8AFDD"/>
  <w15:docId w15:val="{D8AAB1F0-30C4-47DB-9065-8474126B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D7"/>
    <w:rPr>
      <w:rFonts w:asciiTheme="minorHAnsi" w:hAnsiTheme="minorHAnsi"/>
      <w:color w:val="365F91" w:themeColor="accent1" w:themeShade="BF"/>
      <w:sz w:val="18"/>
    </w:rPr>
  </w:style>
  <w:style w:type="paragraph" w:styleId="Heading1">
    <w:name w:val="heading 1"/>
    <w:basedOn w:val="Normal"/>
    <w:next w:val="Normal"/>
    <w:qFormat/>
    <w:rsid w:val="0063617D"/>
    <w:pPr>
      <w:ind w:left="144"/>
      <w:outlineLvl w:val="0"/>
    </w:pPr>
    <w:rPr>
      <w:rFonts w:asciiTheme="majorHAnsi" w:hAnsiTheme="majorHAnsi" w:cs="Arial"/>
      <w:b/>
      <w:bCs/>
      <w:caps/>
      <w:color w:val="FFFFFF" w:themeColor="background1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63617D"/>
    <w:pPr>
      <w:jc w:val="center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qFormat/>
    <w:rsid w:val="0063617D"/>
    <w:pPr>
      <w:keepNext/>
      <w:outlineLvl w:val="2"/>
    </w:pPr>
    <w:rPr>
      <w:rFonts w:asciiTheme="majorHAnsi" w:hAnsiTheme="majorHAnsi"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vening">
    <w:name w:val="Evening"/>
    <w:basedOn w:val="Normal"/>
    <w:next w:val="AppointmentText"/>
    <w:unhideWhenUsed/>
    <w:qFormat/>
    <w:rsid w:val="002521C2"/>
    <w:pPr>
      <w:spacing w:before="20"/>
    </w:pPr>
    <w:rPr>
      <w:b/>
    </w:rPr>
  </w:style>
  <w:style w:type="paragraph" w:customStyle="1" w:styleId="Time">
    <w:name w:val="Time"/>
    <w:basedOn w:val="Normal"/>
    <w:qFormat/>
    <w:rsid w:val="0063617D"/>
    <w:pPr>
      <w:spacing w:before="20"/>
      <w:jc w:val="right"/>
    </w:pPr>
    <w:rPr>
      <w:sz w:val="16"/>
      <w:szCs w:val="18"/>
    </w:rPr>
  </w:style>
  <w:style w:type="paragraph" w:customStyle="1" w:styleId="Dates">
    <w:name w:val="Dates"/>
    <w:basedOn w:val="Normal"/>
    <w:qFormat/>
    <w:rsid w:val="002521C2"/>
    <w:pPr>
      <w:jc w:val="right"/>
    </w:pPr>
    <w:rPr>
      <w:b/>
    </w:rPr>
  </w:style>
  <w:style w:type="paragraph" w:styleId="BalloonText">
    <w:name w:val="Balloon Text"/>
    <w:basedOn w:val="Normal"/>
    <w:semiHidden/>
    <w:unhideWhenUsed/>
    <w:rsid w:val="001F574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63617D"/>
    <w:rPr>
      <w:rFonts w:asciiTheme="majorHAnsi" w:hAnsiTheme="majorHAnsi"/>
      <w:b/>
      <w:color w:val="365F91" w:themeColor="accent1" w:themeShade="BF"/>
      <w:sz w:val="18"/>
    </w:rPr>
  </w:style>
  <w:style w:type="paragraph" w:customStyle="1" w:styleId="AppointmentText">
    <w:name w:val="Appointment Text"/>
    <w:basedOn w:val="Normal"/>
    <w:unhideWhenUsed/>
    <w:qFormat/>
    <w:rsid w:val="002521C2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0E31E0"/>
    <w:rPr>
      <w:color w:val="808080"/>
    </w:rPr>
  </w:style>
  <w:style w:type="paragraph" w:styleId="Header">
    <w:name w:val="header"/>
    <w:basedOn w:val="Normal"/>
    <w:link w:val="HeaderChar"/>
    <w:unhideWhenUsed/>
    <w:rsid w:val="00130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30CA0"/>
    <w:rPr>
      <w:rFonts w:asciiTheme="minorHAnsi" w:hAnsiTheme="minorHAnsi"/>
      <w:color w:val="365F91" w:themeColor="accent1" w:themeShade="BF"/>
      <w:sz w:val="18"/>
    </w:rPr>
  </w:style>
  <w:style w:type="paragraph" w:styleId="Footer">
    <w:name w:val="footer"/>
    <w:basedOn w:val="Normal"/>
    <w:link w:val="FooterChar"/>
    <w:unhideWhenUsed/>
    <w:rsid w:val="00130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30CA0"/>
    <w:rPr>
      <w:rFonts w:asciiTheme="minorHAnsi" w:hAnsiTheme="minorHAnsi"/>
      <w:color w:val="365F91" w:themeColor="accent1" w:themeShade="BF"/>
      <w:sz w:val="18"/>
    </w:rPr>
  </w:style>
  <w:style w:type="paragraph" w:styleId="ListParagraph">
    <w:name w:val="List Paragraph"/>
    <w:basedOn w:val="Normal"/>
    <w:uiPriority w:val="34"/>
    <w:unhideWhenUsed/>
    <w:qFormat/>
    <w:rsid w:val="002A495C"/>
    <w:pPr>
      <w:ind w:left="720"/>
      <w:contextualSpacing/>
    </w:pPr>
  </w:style>
  <w:style w:type="table" w:styleId="TableGrid">
    <w:name w:val="Table Grid"/>
    <w:basedOn w:val="TableNormal"/>
    <w:rsid w:val="003F2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hall\AppData\Roaming\Microsoft\Templates\Monthly%20and%20weekly%20planning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C56098009B744E29C6DEDFA070E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1FCDB-DC22-4102-A389-52217D49A73F}"/>
      </w:docPartPr>
      <w:docPartBody>
        <w:p w:rsidR="00EF2D7B" w:rsidRDefault="009C268F">
          <w:pPr>
            <w:pStyle w:val="FC56098009B744E29C6DEDFA070E8612"/>
          </w:pPr>
          <w:r>
            <w:t>[Date]</w:t>
          </w:r>
        </w:p>
      </w:docPartBody>
    </w:docPart>
    <w:docPart>
      <w:docPartPr>
        <w:name w:val="48D014E633A649368409FE01A5D23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F2FC8-427C-4C17-8D74-4645DB54F27C}"/>
      </w:docPartPr>
      <w:docPartBody>
        <w:p w:rsidR="00EF2D7B" w:rsidRDefault="009C268F">
          <w:pPr>
            <w:pStyle w:val="48D014E633A649368409FE01A5D234D0"/>
          </w:pPr>
          <w:r>
            <w:t>[Date]</w:t>
          </w:r>
        </w:p>
      </w:docPartBody>
    </w:docPart>
    <w:docPart>
      <w:docPartPr>
        <w:name w:val="9D2C980474744077B7E9E1B2C434B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EF48C-AE08-4BC0-BC3E-06C2DA64766A}"/>
      </w:docPartPr>
      <w:docPartBody>
        <w:p w:rsidR="00EF2D7B" w:rsidRDefault="009C268F">
          <w:pPr>
            <w:pStyle w:val="9D2C980474744077B7E9E1B2C434BBA7"/>
          </w:pPr>
          <w:r>
            <w:t>[Date]</w:t>
          </w:r>
        </w:p>
      </w:docPartBody>
    </w:docPart>
    <w:docPart>
      <w:docPartPr>
        <w:name w:val="1D26951325FB423E91C2BC9C76F9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B3BFF-168B-47B5-A6D9-F5375B50DFF8}"/>
      </w:docPartPr>
      <w:docPartBody>
        <w:p w:rsidR="00EF2D7B" w:rsidRDefault="009C268F">
          <w:pPr>
            <w:pStyle w:val="1D26951325FB423E91C2BC9C76F9DA83"/>
          </w:pPr>
          <w:r>
            <w:t>[Date]</w:t>
          </w:r>
        </w:p>
      </w:docPartBody>
    </w:docPart>
    <w:docPart>
      <w:docPartPr>
        <w:name w:val="14300F8A770548F78907340104B8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5FEEE-4E99-42D0-B6F2-CCE507153C9F}"/>
      </w:docPartPr>
      <w:docPartBody>
        <w:p w:rsidR="00EF2D7B" w:rsidRDefault="009C268F">
          <w:pPr>
            <w:pStyle w:val="14300F8A770548F78907340104B8C98B"/>
          </w:pPr>
          <w:r>
            <w:t>[Date]</w:t>
          </w:r>
        </w:p>
      </w:docPartBody>
    </w:docPart>
    <w:docPart>
      <w:docPartPr>
        <w:name w:val="E97EBD84E1614C00997369C2D1631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2ED1D-3CE9-47C7-80B0-3DF23704D74C}"/>
      </w:docPartPr>
      <w:docPartBody>
        <w:p w:rsidR="00EF2D7B" w:rsidRDefault="002A07A1" w:rsidP="002A07A1">
          <w:pPr>
            <w:pStyle w:val="E97EBD84E1614C00997369C2D1631F4F"/>
          </w:pPr>
          <w:r>
            <w:t>[Date]</w:t>
          </w:r>
        </w:p>
      </w:docPartBody>
    </w:docPart>
    <w:docPart>
      <w:docPartPr>
        <w:name w:val="78C1D74FF9E146D0BABF72BE9D5CF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EE502-B8A8-406B-9829-ABC54D24A227}"/>
      </w:docPartPr>
      <w:docPartBody>
        <w:p w:rsidR="00EF2D7B" w:rsidRDefault="002A07A1" w:rsidP="002A07A1">
          <w:pPr>
            <w:pStyle w:val="78C1D74FF9E146D0BABF72BE9D5CFC09"/>
          </w:pPr>
          <w:r>
            <w:t>[Date]</w:t>
          </w:r>
        </w:p>
      </w:docPartBody>
    </w:docPart>
    <w:docPart>
      <w:docPartPr>
        <w:name w:val="D75F25343F8A4419B131397CFC959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2B6C0-2884-49A9-8C16-5F422831B0AB}"/>
      </w:docPartPr>
      <w:docPartBody>
        <w:p w:rsidR="00EF2D7B" w:rsidRDefault="002A07A1" w:rsidP="002A07A1">
          <w:pPr>
            <w:pStyle w:val="D75F25343F8A4419B131397CFC959AC1"/>
          </w:pPr>
          <w:r>
            <w:t>[Date]</w:t>
          </w:r>
        </w:p>
      </w:docPartBody>
    </w:docPart>
    <w:docPart>
      <w:docPartPr>
        <w:name w:val="0D33B9557F184FA79B9EA0B650863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4BFA9-B1A2-4622-B16A-60B0E94D2725}"/>
      </w:docPartPr>
      <w:docPartBody>
        <w:p w:rsidR="00EF2D7B" w:rsidRDefault="002A07A1" w:rsidP="002A07A1">
          <w:pPr>
            <w:pStyle w:val="0D33B9557F184FA79B9EA0B65086335F"/>
          </w:pPr>
          <w:r>
            <w:t>[Date]</w:t>
          </w:r>
        </w:p>
      </w:docPartBody>
    </w:docPart>
    <w:docPart>
      <w:docPartPr>
        <w:name w:val="16332F03637145B2BD532EDD4B77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DDCCF-E10E-45DC-B918-B36C54DC6DBD}"/>
      </w:docPartPr>
      <w:docPartBody>
        <w:p w:rsidR="00EF2D7B" w:rsidRDefault="002A07A1" w:rsidP="002A07A1">
          <w:pPr>
            <w:pStyle w:val="16332F03637145B2BD532EDD4B771271"/>
          </w:pPr>
          <w:r>
            <w:t>[Date]</w:t>
          </w:r>
        </w:p>
      </w:docPartBody>
    </w:docPart>
    <w:docPart>
      <w:docPartPr>
        <w:name w:val="2F76210086B045B3A43F069834630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5FF84-B282-489B-A9F9-A82817A55F9E}"/>
      </w:docPartPr>
      <w:docPartBody>
        <w:p w:rsidR="00247D6A" w:rsidRDefault="00527B6F" w:rsidP="00527B6F">
          <w:pPr>
            <w:pStyle w:val="2F76210086B045B3A43F069834630F464"/>
          </w:pPr>
          <w:r w:rsidRPr="00830D5D">
            <w:rPr>
              <w:rStyle w:val="PlaceholderText"/>
              <w:color w:val="404040" w:themeColor="text1" w:themeTint="BF"/>
            </w:rPr>
            <w:t>Choose an item.</w:t>
          </w:r>
        </w:p>
      </w:docPartBody>
    </w:docPart>
    <w:docPart>
      <w:docPartPr>
        <w:name w:val="32765704867C4158A89100EBC6B05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6E167-FE2C-4F6D-AF19-DB377133E7F3}"/>
      </w:docPartPr>
      <w:docPartBody>
        <w:p w:rsidR="00247D6A" w:rsidRDefault="00527B6F" w:rsidP="00527B6F">
          <w:pPr>
            <w:pStyle w:val="32765704867C4158A89100EBC6B055DF4"/>
          </w:pPr>
          <w:r w:rsidRPr="00830D5D">
            <w:rPr>
              <w:rStyle w:val="PlaceholderText"/>
              <w:color w:val="404040" w:themeColor="text1" w:themeTint="BF"/>
            </w:rPr>
            <w:t>Choose an item.</w:t>
          </w:r>
        </w:p>
      </w:docPartBody>
    </w:docPart>
    <w:docPart>
      <w:docPartPr>
        <w:name w:val="63C2B0316B2F46A8B5334CA4E31F9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C9200-D771-4907-9613-7AFAB6BDFE74}"/>
      </w:docPartPr>
      <w:docPartBody>
        <w:p w:rsidR="00000000" w:rsidRDefault="00527B6F" w:rsidP="00527B6F">
          <w:pPr>
            <w:pStyle w:val="63C2B0316B2F46A8B5334CA4E31F93091"/>
          </w:pPr>
          <w:r w:rsidRPr="00F609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A2E7C7A86D4CAC871F4782A50429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34397-8205-45EE-B485-5C31B576046F}"/>
      </w:docPartPr>
      <w:docPartBody>
        <w:p w:rsidR="00000000" w:rsidRDefault="00527B6F" w:rsidP="00527B6F">
          <w:pPr>
            <w:pStyle w:val="F2A2E7C7A86D4CAC871F4782A50429091"/>
          </w:pPr>
          <w:r w:rsidRPr="00F609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B6C156F302F5418A8F3357F828309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BA9D2-7FF7-41DD-BF12-1AA640C3D36C}"/>
      </w:docPartPr>
      <w:docPartBody>
        <w:p w:rsidR="00000000" w:rsidRDefault="00527B6F" w:rsidP="00527B6F">
          <w:pPr>
            <w:pStyle w:val="B6C156F302F5418A8F3357F82830942E1"/>
          </w:pPr>
          <w:r w:rsidRPr="00F609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E782A939F7EC497B975222591E4A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B4740-CA99-4E6D-98E8-DB82684F46A7}"/>
      </w:docPartPr>
      <w:docPartBody>
        <w:p w:rsidR="00000000" w:rsidRDefault="00527B6F" w:rsidP="00527B6F">
          <w:pPr>
            <w:pStyle w:val="E782A939F7EC497B975222591E4AE1341"/>
          </w:pPr>
          <w:r w:rsidRPr="00F609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C8268-5C6E-41EB-899A-CB9B4ED067E5}"/>
      </w:docPartPr>
      <w:docPartBody>
        <w:p w:rsidR="00000000" w:rsidRDefault="00527B6F">
          <w:r w:rsidRPr="00F609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7D09B0B6F24BE49A8252AC5FA0B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0AB46-65A4-4682-9E2D-718AF3899B55}"/>
      </w:docPartPr>
      <w:docPartBody>
        <w:p w:rsidR="00000000" w:rsidRDefault="00527B6F" w:rsidP="00527B6F">
          <w:pPr>
            <w:pStyle w:val="BD7D09B0B6F24BE49A8252AC5FA0B2AD"/>
          </w:pPr>
          <w:r w:rsidRPr="00084207">
            <w:rPr>
              <w:rStyle w:val="PlaceholderText"/>
            </w:rPr>
            <w:t>Choose an item.</w:t>
          </w:r>
        </w:p>
      </w:docPartBody>
    </w:docPart>
    <w:docPart>
      <w:docPartPr>
        <w:name w:val="8BFDF3068E804C59AEC2D8D85D29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F215B-E164-4D15-A642-02321D141002}"/>
      </w:docPartPr>
      <w:docPartBody>
        <w:p w:rsidR="00000000" w:rsidRDefault="00527B6F" w:rsidP="00527B6F">
          <w:pPr>
            <w:pStyle w:val="8BFDF3068E804C59AEC2D8D85D299045"/>
          </w:pPr>
          <w:r w:rsidRPr="00F6093E">
            <w:rPr>
              <w:rStyle w:val="PlaceholderText"/>
            </w:rPr>
            <w:t>Click or tap to enter a date.</w:t>
          </w:r>
        </w:p>
      </w:docPartBody>
    </w:docPart>
    <w:docPart>
      <w:docPartPr>
        <w:name w:val="8D88F742B3514A7F82D9D58A1B6D7C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C4DD0-6BB7-4A03-BFD8-9EFF53791D8D}"/>
      </w:docPartPr>
      <w:docPartBody>
        <w:p w:rsidR="00000000" w:rsidRDefault="00527B6F" w:rsidP="00527B6F">
          <w:pPr>
            <w:pStyle w:val="8D88F742B3514A7F82D9D58A1B6D7C93"/>
          </w:pPr>
          <w:r w:rsidRPr="00084207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A1"/>
    <w:rsid w:val="00111A47"/>
    <w:rsid w:val="00165A96"/>
    <w:rsid w:val="00247D6A"/>
    <w:rsid w:val="002A07A1"/>
    <w:rsid w:val="00527B6F"/>
    <w:rsid w:val="00657E19"/>
    <w:rsid w:val="009C268F"/>
    <w:rsid w:val="00BD4CC8"/>
    <w:rsid w:val="00E74C90"/>
    <w:rsid w:val="00EF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F9CEB9E93416EB850D18C10499EEF">
    <w:name w:val="2D8F9CEB9E93416EB850D18C10499EEF"/>
  </w:style>
  <w:style w:type="paragraph" w:customStyle="1" w:styleId="FC56098009B744E29C6DEDFA070E8612">
    <w:name w:val="FC56098009B744E29C6DEDFA070E8612"/>
  </w:style>
  <w:style w:type="paragraph" w:customStyle="1" w:styleId="48D014E633A649368409FE01A5D234D0">
    <w:name w:val="48D014E633A649368409FE01A5D234D0"/>
  </w:style>
  <w:style w:type="paragraph" w:customStyle="1" w:styleId="9D2C980474744077B7E9E1B2C434BBA7">
    <w:name w:val="9D2C980474744077B7E9E1B2C434BBA7"/>
  </w:style>
  <w:style w:type="paragraph" w:customStyle="1" w:styleId="1D26951325FB423E91C2BC9C76F9DA83">
    <w:name w:val="1D26951325FB423E91C2BC9C76F9DA83"/>
  </w:style>
  <w:style w:type="paragraph" w:customStyle="1" w:styleId="14300F8A770548F78907340104B8C98B">
    <w:name w:val="14300F8A770548F78907340104B8C98B"/>
  </w:style>
  <w:style w:type="paragraph" w:customStyle="1" w:styleId="E97EBD84E1614C00997369C2D1631F4F">
    <w:name w:val="E97EBD84E1614C00997369C2D1631F4F"/>
    <w:rsid w:val="002A07A1"/>
  </w:style>
  <w:style w:type="paragraph" w:customStyle="1" w:styleId="78C1D74FF9E146D0BABF72BE9D5CFC09">
    <w:name w:val="78C1D74FF9E146D0BABF72BE9D5CFC09"/>
    <w:rsid w:val="002A07A1"/>
  </w:style>
  <w:style w:type="paragraph" w:customStyle="1" w:styleId="D75F25343F8A4419B131397CFC959AC1">
    <w:name w:val="D75F25343F8A4419B131397CFC959AC1"/>
    <w:rsid w:val="002A07A1"/>
  </w:style>
  <w:style w:type="paragraph" w:customStyle="1" w:styleId="0D33B9557F184FA79B9EA0B65086335F">
    <w:name w:val="0D33B9557F184FA79B9EA0B65086335F"/>
    <w:rsid w:val="002A07A1"/>
  </w:style>
  <w:style w:type="paragraph" w:customStyle="1" w:styleId="16332F03637145B2BD532EDD4B771271">
    <w:name w:val="16332F03637145B2BD532EDD4B771271"/>
    <w:rsid w:val="002A07A1"/>
  </w:style>
  <w:style w:type="character" w:styleId="PlaceholderText">
    <w:name w:val="Placeholder Text"/>
    <w:basedOn w:val="DefaultParagraphFont"/>
    <w:uiPriority w:val="99"/>
    <w:semiHidden/>
    <w:rsid w:val="00527B6F"/>
    <w:rPr>
      <w:color w:val="808080"/>
    </w:rPr>
  </w:style>
  <w:style w:type="paragraph" w:customStyle="1" w:styleId="2F76210086B045B3A43F069834630F46">
    <w:name w:val="2F76210086B045B3A43F069834630F46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">
    <w:name w:val="32765704867C4158A89100EBC6B055DF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2F76210086B045B3A43F069834630F461">
    <w:name w:val="2F76210086B045B3A43F069834630F46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1">
    <w:name w:val="32765704867C4158A89100EBC6B055DF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C9E548B5276F4F378AC7A1DF92CB1657">
    <w:name w:val="C9E548B5276F4F378AC7A1DF92CB1657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1DA7D1DDDF9434D84D4C58F0E2E8911">
    <w:name w:val="31DA7D1DDDF9434D84D4C58F0E2E891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BB73FC50AC7544648A16D7ACA5A77FF9">
    <w:name w:val="BB73FC50AC7544648A16D7ACA5A77FF9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2F76210086B045B3A43F069834630F462">
    <w:name w:val="2F76210086B045B3A43F069834630F462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2">
    <w:name w:val="32765704867C4158A89100EBC6B055DF2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C9E548B5276F4F378AC7A1DF92CB16571">
    <w:name w:val="C9E548B5276F4F378AC7A1DF92CB1657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1DA7D1DDDF9434D84D4C58F0E2E89111">
    <w:name w:val="31DA7D1DDDF9434D84D4C58F0E2E8911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BB73FC50AC7544648A16D7ACA5A77FF91">
    <w:name w:val="BB73FC50AC7544648A16D7ACA5A77FF91"/>
    <w:rsid w:val="00165A96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40470E9FA3304B40BB67779418FB3896">
    <w:name w:val="40470E9FA3304B40BB67779418FB3896"/>
    <w:rsid w:val="00247D6A"/>
  </w:style>
  <w:style w:type="paragraph" w:customStyle="1" w:styleId="2F76210086B045B3A43F069834630F463">
    <w:name w:val="2F76210086B045B3A43F069834630F463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3">
    <w:name w:val="32765704867C4158A89100EBC6B055DF3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63C2B0316B2F46A8B5334CA4E31F9309">
    <w:name w:val="63C2B0316B2F46A8B5334CA4E31F9309"/>
    <w:rsid w:val="00527B6F"/>
  </w:style>
  <w:style w:type="paragraph" w:customStyle="1" w:styleId="F2A2E7C7A86D4CAC871F4782A5042909">
    <w:name w:val="F2A2E7C7A86D4CAC871F4782A5042909"/>
    <w:rsid w:val="00527B6F"/>
  </w:style>
  <w:style w:type="paragraph" w:customStyle="1" w:styleId="B6C156F302F5418A8F3357F82830942E">
    <w:name w:val="B6C156F302F5418A8F3357F82830942E"/>
    <w:rsid w:val="00527B6F"/>
  </w:style>
  <w:style w:type="paragraph" w:customStyle="1" w:styleId="E782A939F7EC497B975222591E4AE134">
    <w:name w:val="E782A939F7EC497B975222591E4AE134"/>
    <w:rsid w:val="00527B6F"/>
  </w:style>
  <w:style w:type="paragraph" w:customStyle="1" w:styleId="2F76210086B045B3A43F069834630F464">
    <w:name w:val="2F76210086B045B3A43F069834630F464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32765704867C4158A89100EBC6B055DF4">
    <w:name w:val="32765704867C4158A89100EBC6B055DF4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BD7D09B0B6F24BE49A8252AC5FA0B2AD">
    <w:name w:val="BD7D09B0B6F24BE49A8252AC5FA0B2AD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8BFDF3068E804C59AEC2D8D85D299045">
    <w:name w:val="8BFDF3068E804C59AEC2D8D85D299045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63C2B0316B2F46A8B5334CA4E31F93091">
    <w:name w:val="63C2B0316B2F46A8B5334CA4E31F93091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F2A2E7C7A86D4CAC871F4782A50429091">
    <w:name w:val="F2A2E7C7A86D4CAC871F4782A50429091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B6C156F302F5418A8F3357F82830942E1">
    <w:name w:val="B6C156F302F5418A8F3357F82830942E1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E782A939F7EC497B975222591E4AE1341">
    <w:name w:val="E782A939F7EC497B975222591E4AE1341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43AD708BA0094FD59DC477DA7CD90FEE">
    <w:name w:val="43AD708BA0094FD59DC477DA7CD90FEE"/>
    <w:rsid w:val="00527B6F"/>
    <w:pPr>
      <w:spacing w:after="0" w:line="240" w:lineRule="auto"/>
    </w:pPr>
    <w:rPr>
      <w:rFonts w:eastAsia="Times New Roman" w:cs="Times New Roman"/>
      <w:color w:val="2E74B5" w:themeColor="accent1" w:themeShade="BF"/>
      <w:sz w:val="18"/>
      <w:szCs w:val="20"/>
    </w:rPr>
  </w:style>
  <w:style w:type="paragraph" w:customStyle="1" w:styleId="8330A9371629448B9838E208D466FD88">
    <w:name w:val="8330A9371629448B9838E208D466FD88"/>
    <w:rsid w:val="00527B6F"/>
  </w:style>
  <w:style w:type="paragraph" w:customStyle="1" w:styleId="8D88F742B3514A7F82D9D58A1B6D7C93">
    <w:name w:val="8D88F742B3514A7F82D9D58A1B6D7C93"/>
    <w:rsid w:val="00527B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345F9-46D7-4224-8695-55ECC3726A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D743E-B623-411F-97D1-DCDE6C0E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Monthly and weekly planning calendar</Template>
  <TotalTime>25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and weekly planning calendar</vt:lpstr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creator>Emily Hall</dc:creator>
  <cp:keywords/>
  <cp:lastModifiedBy>Emily Hall</cp:lastModifiedBy>
  <cp:revision>9</cp:revision>
  <cp:lastPrinted>2005-10-12T22:40:00Z</cp:lastPrinted>
  <dcterms:created xsi:type="dcterms:W3CDTF">2018-05-22T18:11:00Z</dcterms:created>
  <dcterms:modified xsi:type="dcterms:W3CDTF">2018-05-22T18:39:00Z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TC062062671033</vt:lpwstr>
  </property>
</Properties>
</file>