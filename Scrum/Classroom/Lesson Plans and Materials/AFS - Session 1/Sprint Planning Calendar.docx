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943"/>
        <w:gridCol w:w="18"/>
        <w:gridCol w:w="458"/>
        <w:gridCol w:w="954"/>
        <w:gridCol w:w="22"/>
        <w:gridCol w:w="458"/>
        <w:gridCol w:w="961"/>
        <w:gridCol w:w="16"/>
        <w:gridCol w:w="463"/>
        <w:gridCol w:w="961"/>
        <w:gridCol w:w="11"/>
        <w:gridCol w:w="469"/>
        <w:gridCol w:w="960"/>
        <w:gridCol w:w="6"/>
        <w:gridCol w:w="473"/>
        <w:gridCol w:w="962"/>
        <w:gridCol w:w="480"/>
        <w:gridCol w:w="976"/>
      </w:tblGrid>
      <w:tr w:rsidR="00711CB8" w:rsidTr="001631D7">
        <w:trPr>
          <w:cantSplit/>
          <w:trHeight w:hRule="exact" w:val="720"/>
        </w:trPr>
        <w:tc>
          <w:tcPr>
            <w:tcW w:w="10098" w:type="dxa"/>
            <w:gridSpan w:val="19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711CB8" w:rsidRPr="0063617D" w:rsidRDefault="00B34A3B" w:rsidP="00186AD4">
            <w:pPr>
              <w:pStyle w:val="Heading1"/>
            </w:pPr>
            <w:r>
              <w:t>June</w:t>
            </w:r>
            <w:r w:rsidR="00186AD4">
              <w:t xml:space="preserve"> 201</w:t>
            </w:r>
            <w:r>
              <w:t>8</w:t>
            </w:r>
          </w:p>
        </w:tc>
      </w:tr>
      <w:tr w:rsidR="00BE69D3" w:rsidRPr="0063617D" w:rsidTr="001631D7">
        <w:trPr>
          <w:cantSplit/>
          <w:trHeight w:hRule="exact" w:val="360"/>
        </w:trPr>
        <w:tc>
          <w:tcPr>
            <w:tcW w:w="1437" w:type="dxa"/>
            <w:gridSpan w:val="3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Sunday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Monday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Tuesday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Wednesday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Thursday</w:t>
            </w:r>
          </w:p>
        </w:tc>
        <w:tc>
          <w:tcPr>
            <w:tcW w:w="144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Friday</w:t>
            </w:r>
          </w:p>
        </w:tc>
        <w:tc>
          <w:tcPr>
            <w:tcW w:w="1461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Saturday</w:t>
            </w:r>
          </w:p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Pr="000E31E0" w:rsidRDefault="00E67A96" w:rsidP="000E31E0">
            <w:pPr>
              <w:pStyle w:val="Dates"/>
            </w:pP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P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E67A96" w:rsidP="000E31E0">
            <w:pPr>
              <w:pStyle w:val="Dates"/>
            </w:pP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E67A96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E67A96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E67A96" w:rsidP="000E31E0">
            <w:pPr>
              <w:pStyle w:val="Dates"/>
            </w:pP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B34A3B" w:rsidP="000E31E0">
            <w:pPr>
              <w:pStyle w:val="Dates"/>
            </w:pPr>
            <w:r>
              <w:t>1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B34A3B" w:rsidP="000E31E0">
            <w:pPr>
              <w:pStyle w:val="Dates"/>
            </w:pPr>
            <w:r>
              <w:t>2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78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4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6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3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4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Pr="00F312AB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6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7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8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9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10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11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12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13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14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15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16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4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5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4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6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17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18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19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20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21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22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23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24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25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26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27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28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29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30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</w:tr>
    </w:tbl>
    <w:p w:rsidR="001631D7" w:rsidRPr="001631D7" w:rsidRDefault="001631D7">
      <w:pPr>
        <w:rPr>
          <w:sz w:val="8"/>
          <w:szCs w:val="8"/>
        </w:rPr>
      </w:pPr>
    </w:p>
    <w:tbl>
      <w:tblPr>
        <w:tblW w:w="4991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1605"/>
        <w:gridCol w:w="395"/>
        <w:gridCol w:w="1606"/>
        <w:gridCol w:w="395"/>
        <w:gridCol w:w="1606"/>
        <w:gridCol w:w="395"/>
        <w:gridCol w:w="1606"/>
        <w:gridCol w:w="395"/>
        <w:gridCol w:w="1606"/>
      </w:tblGrid>
      <w:tr w:rsidR="00BE69D3" w:rsidTr="00186AD4">
        <w:trPr>
          <w:trHeight w:hRule="exact" w:val="360"/>
        </w:trPr>
        <w:tc>
          <w:tcPr>
            <w:tcW w:w="2086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r w:rsidRPr="0063617D">
              <w:t>M</w:t>
            </w:r>
            <w:r w:rsidR="001251A4" w:rsidRPr="0063617D">
              <w:t>on</w:t>
            </w:r>
            <w:r w:rsidRPr="0063617D">
              <w:t xml:space="preserve"> </w:t>
            </w:r>
            <w:sdt>
              <w:sdtPr>
                <w:id w:val="1886600"/>
                <w:placeholder>
                  <w:docPart w:val="FC56098009B744E29C6DEDFA070E8612"/>
                </w:placeholder>
                <w:date w:fullDate="2018-06-04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6/4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r w:rsidRPr="0063617D">
              <w:t>T</w:t>
            </w:r>
            <w:r w:rsidR="001251A4" w:rsidRPr="0063617D">
              <w:t>ue</w:t>
            </w:r>
            <w:r w:rsidRPr="0063617D">
              <w:t xml:space="preserve"> </w:t>
            </w:r>
            <w:sdt>
              <w:sdtPr>
                <w:id w:val="1886632"/>
                <w:placeholder>
                  <w:docPart w:val="48D014E633A649368409FE01A5D234D0"/>
                </w:placeholder>
                <w:date w:fullDate="2018-06-05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6/5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r w:rsidRPr="0063617D">
              <w:t>W</w:t>
            </w:r>
            <w:r w:rsidR="001251A4" w:rsidRPr="0063617D">
              <w:t>ed</w:t>
            </w:r>
            <w:r w:rsidRPr="0063617D">
              <w:t xml:space="preserve"> </w:t>
            </w:r>
            <w:sdt>
              <w:sdtPr>
                <w:id w:val="1886633"/>
                <w:placeholder>
                  <w:docPart w:val="9D2C980474744077B7E9E1B2C434BBA7"/>
                </w:placeholder>
                <w:date w:fullDate="2018-06-06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6/6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B34A3B">
            <w:pPr>
              <w:pStyle w:val="Heading3"/>
            </w:pPr>
            <w:r w:rsidRPr="0063617D">
              <w:t>T</w:t>
            </w:r>
            <w:r w:rsidR="001251A4" w:rsidRPr="0063617D">
              <w:t>hur</w:t>
            </w:r>
            <w:r w:rsidRPr="0063617D">
              <w:t xml:space="preserve"> </w:t>
            </w:r>
            <w:sdt>
              <w:sdtPr>
                <w:id w:val="1886634"/>
                <w:placeholder>
                  <w:docPart w:val="1D26951325FB423E91C2BC9C76F9DA83"/>
                </w:placeholder>
                <w:date w:fullDate="2018-06-07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6/7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B34A3B">
            <w:pPr>
              <w:pStyle w:val="Heading3"/>
            </w:pPr>
            <w:r w:rsidRPr="0063617D">
              <w:t>F</w:t>
            </w:r>
            <w:r w:rsidR="001251A4" w:rsidRPr="0063617D">
              <w:t>ri</w:t>
            </w:r>
            <w:r w:rsidRPr="0063617D">
              <w:t xml:space="preserve"> </w:t>
            </w:r>
            <w:sdt>
              <w:sdtPr>
                <w:id w:val="1886635"/>
                <w:placeholder>
                  <w:docPart w:val="14300F8A770548F78907340104B8C98B"/>
                </w:placeholder>
                <w:date w:fullDate="2018-06-08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6/8</w:t>
                </w:r>
              </w:sdtContent>
            </w:sdt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8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10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262E1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4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186AD4" w:rsidTr="00186AD4">
        <w:trPr>
          <w:trHeight w:hRule="exact" w:val="360"/>
        </w:trPr>
        <w:tc>
          <w:tcPr>
            <w:tcW w:w="2086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B34A3B">
            <w:pPr>
              <w:pStyle w:val="Heading3"/>
            </w:pPr>
            <w:r w:rsidRPr="0063617D">
              <w:t xml:space="preserve">Mon </w:t>
            </w:r>
            <w:sdt>
              <w:sdtPr>
                <w:id w:val="-66730180"/>
                <w:placeholder>
                  <w:docPart w:val="E97EBD84E1614C00997369C2D1631F4F"/>
                </w:placeholder>
                <w:date w:fullDate="2018-06-11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6/11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B34A3B">
            <w:pPr>
              <w:pStyle w:val="Heading3"/>
            </w:pPr>
            <w:r w:rsidRPr="0063617D">
              <w:t xml:space="preserve">Tue </w:t>
            </w:r>
            <w:sdt>
              <w:sdtPr>
                <w:id w:val="-1261369013"/>
                <w:placeholder>
                  <w:docPart w:val="78C1D74FF9E146D0BABF72BE9D5CFC09"/>
                </w:placeholder>
                <w:date w:fullDate="2018-06-12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6/12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B34A3B">
            <w:pPr>
              <w:pStyle w:val="Heading3"/>
            </w:pPr>
            <w:r w:rsidRPr="0063617D">
              <w:t xml:space="preserve">Wed </w:t>
            </w:r>
            <w:sdt>
              <w:sdtPr>
                <w:id w:val="-561405627"/>
                <w:placeholder>
                  <w:docPart w:val="D75F25343F8A4419B131397CFC959AC1"/>
                </w:placeholder>
                <w:date w:fullDate="2018-06-13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6/13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B34A3B">
            <w:pPr>
              <w:pStyle w:val="Heading3"/>
            </w:pPr>
            <w:r w:rsidRPr="0063617D">
              <w:t xml:space="preserve">Thur </w:t>
            </w:r>
            <w:sdt>
              <w:sdtPr>
                <w:id w:val="578030761"/>
                <w:placeholder>
                  <w:docPart w:val="0D33B9557F184FA79B9EA0B65086335F"/>
                </w:placeholder>
                <w:date w:fullDate="2018-06-14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6/14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B34A3B">
            <w:pPr>
              <w:pStyle w:val="Heading3"/>
            </w:pPr>
            <w:r w:rsidRPr="0063617D">
              <w:t xml:space="preserve">Fri </w:t>
            </w:r>
            <w:sdt>
              <w:sdtPr>
                <w:id w:val="-107282713"/>
                <w:placeholder>
                  <w:docPart w:val="16332F03637145B2BD532EDD4B771271"/>
                </w:placeholder>
                <w:date w:fullDate="2018-06-15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6/15</w:t>
                </w:r>
              </w:sdtContent>
            </w:sdt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8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635D0A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635D0A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10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262E1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12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4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Pr="00635D0A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</w:tbl>
    <w:p w:rsidR="00226006" w:rsidRDefault="00226006" w:rsidP="000E31E0">
      <w:pPr>
        <w:tabs>
          <w:tab w:val="right" w:pos="9360"/>
        </w:tabs>
        <w:rPr>
          <w:sz w:val="8"/>
          <w:szCs w:val="8"/>
        </w:rPr>
      </w:pPr>
    </w:p>
    <w:p w:rsidR="00130CA0" w:rsidRDefault="00130CA0" w:rsidP="000E31E0">
      <w:pPr>
        <w:tabs>
          <w:tab w:val="right" w:pos="9360"/>
        </w:tabs>
        <w:rPr>
          <w:sz w:val="8"/>
          <w:szCs w:val="8"/>
        </w:rPr>
      </w:pPr>
    </w:p>
    <w:p w:rsidR="00130CA0" w:rsidRDefault="00130CA0" w:rsidP="000E31E0">
      <w:pPr>
        <w:tabs>
          <w:tab w:val="right" w:pos="9360"/>
        </w:tabs>
        <w:rPr>
          <w:sz w:val="8"/>
          <w:szCs w:val="8"/>
        </w:rPr>
      </w:pPr>
    </w:p>
    <w:p w:rsidR="00130CA0" w:rsidRDefault="00130CA0" w:rsidP="000E31E0">
      <w:pPr>
        <w:tabs>
          <w:tab w:val="right" w:pos="9360"/>
        </w:tabs>
        <w:rPr>
          <w:sz w:val="8"/>
          <w:szCs w:val="8"/>
        </w:rPr>
      </w:pPr>
    </w:p>
    <w:p w:rsidR="00130CA0" w:rsidRPr="00130CA0" w:rsidRDefault="00130CA0" w:rsidP="000E31E0">
      <w:pPr>
        <w:tabs>
          <w:tab w:val="right" w:pos="9360"/>
        </w:tabs>
        <w:rPr>
          <w:sz w:val="24"/>
          <w:szCs w:val="24"/>
        </w:rPr>
      </w:pPr>
    </w:p>
    <w:p w:rsidR="00130CA0" w:rsidRPr="00130CA0" w:rsidRDefault="00130CA0" w:rsidP="000E31E0">
      <w:pPr>
        <w:tabs>
          <w:tab w:val="right" w:pos="9360"/>
        </w:tabs>
        <w:rPr>
          <w:sz w:val="24"/>
          <w:szCs w:val="24"/>
        </w:rPr>
      </w:pPr>
    </w:p>
    <w:p w:rsidR="00130CA0" w:rsidRPr="00830D5D" w:rsidRDefault="00130CA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lastRenderedPageBreak/>
        <w:t xml:space="preserve">Sprint Length: </w:t>
      </w:r>
      <w:sdt>
        <w:sdtPr>
          <w:rPr>
            <w:color w:val="404040" w:themeColor="text1" w:themeTint="BF"/>
            <w:sz w:val="24"/>
            <w:szCs w:val="24"/>
          </w:rPr>
          <w:alias w:val="Sprint Length"/>
          <w:tag w:val="Sprint Length"/>
          <w:id w:val="-527798015"/>
          <w:placeholder>
            <w:docPart w:val="2F76210086B045B3A43F069834630F46"/>
          </w:placeholder>
          <w:showingPlcHdr/>
          <w:dropDownList>
            <w:listItem w:value="Specify sprint length"/>
            <w:listItem w:displayText="2 weeks" w:value="2 weeks"/>
            <w:listItem w:displayText="3 weeks" w:value="3 weeks"/>
            <w:listItem w:displayText="4 weeks" w:value="4 weeks"/>
          </w:dropDownList>
        </w:sdtPr>
        <w:sdtEndPr/>
        <w:sdtContent>
          <w:r w:rsidR="00E553B5" w:rsidRPr="00830D5D">
            <w:rPr>
              <w:rStyle w:val="PlaceholderText"/>
              <w:color w:val="404040" w:themeColor="text1" w:themeTint="BF"/>
            </w:rPr>
            <w:t>Choose an item.</w:t>
          </w:r>
        </w:sdtContent>
      </w:sdt>
    </w:p>
    <w:p w:rsidR="00130CA0" w:rsidRPr="00830D5D" w:rsidRDefault="00130CA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</w:p>
    <w:p w:rsidR="00130CA0" w:rsidRPr="00830D5D" w:rsidRDefault="00130CA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 xml:space="preserve">Sprint Starts on day of week: </w:t>
      </w:r>
      <w:sdt>
        <w:sdtPr>
          <w:rPr>
            <w:color w:val="404040" w:themeColor="text1" w:themeTint="BF"/>
            <w:sz w:val="24"/>
            <w:szCs w:val="24"/>
          </w:rPr>
          <w:id w:val="1565523167"/>
          <w:placeholder>
            <w:docPart w:val="32765704867C4158A89100EBC6B055DF"/>
          </w:placeholder>
          <w:showingPlcHdr/>
          <w:dropDownList>
            <w:listItem w:value="Choose a day"/>
            <w:listItem w:displayText="Monday" w:value="Monday"/>
            <w:listItem w:displayText="Tuesday" w:value="Tuesday"/>
            <w:listItem w:displayText="Wednesday" w:value="Wednesday"/>
            <w:listItem w:displayText="Thursday" w:value="Thursday"/>
            <w:listItem w:displayText="Friday" w:value="Friday"/>
          </w:dropDownList>
        </w:sdtPr>
        <w:sdtEndPr/>
        <w:sdtContent>
          <w:r w:rsidR="00E553B5" w:rsidRPr="00830D5D">
            <w:rPr>
              <w:rStyle w:val="PlaceholderText"/>
              <w:color w:val="404040" w:themeColor="text1" w:themeTint="BF"/>
            </w:rPr>
            <w:t>Choose an item.</w:t>
          </w:r>
        </w:sdtContent>
      </w:sdt>
    </w:p>
    <w:p w:rsidR="00130CA0" w:rsidRPr="00830D5D" w:rsidRDefault="00130CA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</w:p>
    <w:p w:rsidR="00130CA0" w:rsidRPr="00830D5D" w:rsidRDefault="00130CA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 xml:space="preserve">Daily Scrum Start Time </w:t>
      </w:r>
      <w:sdt>
        <w:sdtPr>
          <w:rPr>
            <w:color w:val="404040" w:themeColor="text1" w:themeTint="BF"/>
          </w:rPr>
          <w:alias w:val="hour"/>
          <w:tag w:val="hour"/>
          <w:id w:val="1929461094"/>
          <w:placeholder>
            <w:docPart w:val="DefaultPlaceholder_-1854013439"/>
          </w:placeholder>
          <w:dropDownList>
            <w:listItem w:displayText="Choose Hour" w:value="0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10" w:value="10"/>
            <w:listItem w:displayText="11" w:value="11"/>
            <w:listItem w:displayText="12" w:value="12"/>
          </w:dropDownList>
        </w:sdtPr>
        <w:sdtEndPr/>
        <w:sdtContent>
          <w:r w:rsidR="00E553B5" w:rsidRPr="00830D5D">
            <w:rPr>
              <w:color w:val="404040" w:themeColor="text1" w:themeTint="BF"/>
            </w:rPr>
            <w:t>Choose an item.</w:t>
          </w:r>
        </w:sdtContent>
      </w:sdt>
      <w:r w:rsidR="00E553B5" w:rsidRPr="00830D5D">
        <w:rPr>
          <w:color w:val="404040" w:themeColor="text1" w:themeTint="BF"/>
          <w:sz w:val="24"/>
          <w:szCs w:val="24"/>
        </w:rPr>
        <w:t>:</w:t>
      </w:r>
      <w:sdt>
        <w:sdtPr>
          <w:rPr>
            <w:color w:val="404040" w:themeColor="text1" w:themeTint="BF"/>
          </w:rPr>
          <w:alias w:val="minute"/>
          <w:tag w:val="minute"/>
          <w:id w:val="-137345218"/>
          <w:placeholder>
            <w:docPart w:val="DefaultPlaceholder_-1854013439"/>
          </w:placeholder>
          <w:dropDownList>
            <w:listItem w:displayText="Choose minute" w:value="Choose minute"/>
            <w:listItem w:displayText="00" w:value="00"/>
            <w:listItem w:displayText="15" w:value="15"/>
            <w:listItem w:displayText="30" w:value="30"/>
            <w:listItem w:displayText="45" w:value="45"/>
          </w:dropDownList>
        </w:sdtPr>
        <w:sdtEndPr/>
        <w:sdtContent>
          <w:r w:rsidR="00E553B5" w:rsidRPr="00830D5D">
            <w:rPr>
              <w:color w:val="404040" w:themeColor="text1" w:themeTint="BF"/>
            </w:rPr>
            <w:t>Choose minute</w:t>
          </w:r>
        </w:sdtContent>
      </w:sdt>
      <w:r w:rsidR="00E553B5" w:rsidRPr="00830D5D">
        <w:rPr>
          <w:color w:val="404040" w:themeColor="text1" w:themeTint="BF"/>
          <w:sz w:val="24"/>
          <w:szCs w:val="24"/>
        </w:rPr>
        <w:t xml:space="preserve"> </w:t>
      </w:r>
      <w:sdt>
        <w:sdtPr>
          <w:rPr>
            <w:color w:val="404040" w:themeColor="text1" w:themeTint="BF"/>
          </w:rPr>
          <w:alias w:val="Meridian"/>
          <w:tag w:val="Meridian"/>
          <w:id w:val="1821316501"/>
          <w:placeholder>
            <w:docPart w:val="DefaultPlaceholder_-1854013439"/>
          </w:placeholder>
          <w:dropDownList>
            <w:listItem w:displayText="Choose AM/PM" w:value="Choose AM/PM"/>
            <w:listItem w:displayText="AM" w:value="AM"/>
            <w:listItem w:displayText="PM" w:value="PM"/>
          </w:dropDownList>
        </w:sdtPr>
        <w:sdtEndPr/>
        <w:sdtContent>
          <w:r w:rsidR="00E553B5" w:rsidRPr="00830D5D">
            <w:rPr>
              <w:color w:val="404040" w:themeColor="text1" w:themeTint="BF"/>
            </w:rPr>
            <w:t>Choose AM/PM</w:t>
          </w:r>
        </w:sdtContent>
      </w:sdt>
    </w:p>
    <w:p w:rsidR="00130CA0" w:rsidRPr="00830D5D" w:rsidRDefault="00130CA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</w:p>
    <w:p w:rsidR="00E553B5" w:rsidRPr="00830D5D" w:rsidRDefault="00E553B5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>What to consider when you are setting your sprint schedule:</w:t>
      </w:r>
    </w:p>
    <w:p w:rsidR="002A495C" w:rsidRPr="00830D5D" w:rsidRDefault="00E553B5" w:rsidP="002A495C">
      <w:pPr>
        <w:pStyle w:val="ListParagraph"/>
        <w:numPr>
          <w:ilvl w:val="0"/>
          <w:numId w:val="1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 xml:space="preserve">When can you team make it? </w:t>
      </w:r>
    </w:p>
    <w:p w:rsidR="00E553B5" w:rsidRPr="00830D5D" w:rsidRDefault="002A495C" w:rsidP="002A495C">
      <w:pPr>
        <w:pStyle w:val="ListParagraph"/>
        <w:numPr>
          <w:ilvl w:val="0"/>
          <w:numId w:val="1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>When does the work day start?</w:t>
      </w:r>
    </w:p>
    <w:p w:rsidR="002A495C" w:rsidRPr="00830D5D" w:rsidRDefault="002A495C" w:rsidP="002A495C">
      <w:pPr>
        <w:pStyle w:val="ListParagraph"/>
        <w:numPr>
          <w:ilvl w:val="0"/>
          <w:numId w:val="1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>What days are people often not available or absent?</w:t>
      </w:r>
      <w:bookmarkStart w:id="0" w:name="_GoBack"/>
      <w:bookmarkEnd w:id="0"/>
    </w:p>
    <w:sectPr w:rsidR="002A495C" w:rsidRPr="00830D5D" w:rsidSect="001631D7"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A0F" w:rsidRDefault="00535A0F" w:rsidP="00130CA0">
      <w:r>
        <w:separator/>
      </w:r>
    </w:p>
  </w:endnote>
  <w:endnote w:type="continuationSeparator" w:id="0">
    <w:p w:rsidR="00535A0F" w:rsidRDefault="00535A0F" w:rsidP="0013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A0F" w:rsidRDefault="00535A0F" w:rsidP="00130CA0">
      <w:r>
        <w:separator/>
      </w:r>
    </w:p>
  </w:footnote>
  <w:footnote w:type="continuationSeparator" w:id="0">
    <w:p w:rsidR="00535A0F" w:rsidRDefault="00535A0F" w:rsidP="00130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30800"/>
    <w:multiLevelType w:val="hybridMultilevel"/>
    <w:tmpl w:val="1994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D4"/>
    <w:rsid w:val="000044F3"/>
    <w:rsid w:val="00024D1D"/>
    <w:rsid w:val="000315D9"/>
    <w:rsid w:val="000318F3"/>
    <w:rsid w:val="00046411"/>
    <w:rsid w:val="00051026"/>
    <w:rsid w:val="00055481"/>
    <w:rsid w:val="000A7737"/>
    <w:rsid w:val="000B5809"/>
    <w:rsid w:val="000E31E0"/>
    <w:rsid w:val="001251A4"/>
    <w:rsid w:val="00130CA0"/>
    <w:rsid w:val="0013273C"/>
    <w:rsid w:val="00140DB5"/>
    <w:rsid w:val="00141168"/>
    <w:rsid w:val="001464C8"/>
    <w:rsid w:val="001468F1"/>
    <w:rsid w:val="001538A9"/>
    <w:rsid w:val="00155B2A"/>
    <w:rsid w:val="001631D7"/>
    <w:rsid w:val="00177C4A"/>
    <w:rsid w:val="00185172"/>
    <w:rsid w:val="00186AD4"/>
    <w:rsid w:val="001B0FD7"/>
    <w:rsid w:val="001F5749"/>
    <w:rsid w:val="00223D84"/>
    <w:rsid w:val="00226006"/>
    <w:rsid w:val="00237039"/>
    <w:rsid w:val="00237B20"/>
    <w:rsid w:val="002521C2"/>
    <w:rsid w:val="00253269"/>
    <w:rsid w:val="002A495C"/>
    <w:rsid w:val="002B23D2"/>
    <w:rsid w:val="002C2DFA"/>
    <w:rsid w:val="002E0145"/>
    <w:rsid w:val="002F6C8F"/>
    <w:rsid w:val="00302A05"/>
    <w:rsid w:val="00317136"/>
    <w:rsid w:val="003308BE"/>
    <w:rsid w:val="00345575"/>
    <w:rsid w:val="003521C0"/>
    <w:rsid w:val="0035571D"/>
    <w:rsid w:val="00357D3F"/>
    <w:rsid w:val="00360580"/>
    <w:rsid w:val="00364AD9"/>
    <w:rsid w:val="003A5E8D"/>
    <w:rsid w:val="003B0DFF"/>
    <w:rsid w:val="003B615B"/>
    <w:rsid w:val="004004E4"/>
    <w:rsid w:val="00466251"/>
    <w:rsid w:val="004A6C0F"/>
    <w:rsid w:val="00535A0F"/>
    <w:rsid w:val="00557A56"/>
    <w:rsid w:val="005612DE"/>
    <w:rsid w:val="00571C57"/>
    <w:rsid w:val="0058197B"/>
    <w:rsid w:val="005A4FBE"/>
    <w:rsid w:val="005D309C"/>
    <w:rsid w:val="005D3BF3"/>
    <w:rsid w:val="006067DC"/>
    <w:rsid w:val="00635D0A"/>
    <w:rsid w:val="0063617D"/>
    <w:rsid w:val="00636D66"/>
    <w:rsid w:val="006766E6"/>
    <w:rsid w:val="00687CA2"/>
    <w:rsid w:val="006B53B1"/>
    <w:rsid w:val="006D226B"/>
    <w:rsid w:val="006E1B82"/>
    <w:rsid w:val="006E269C"/>
    <w:rsid w:val="00711CB8"/>
    <w:rsid w:val="0071411E"/>
    <w:rsid w:val="007248E9"/>
    <w:rsid w:val="007262E1"/>
    <w:rsid w:val="0073120C"/>
    <w:rsid w:val="0076297A"/>
    <w:rsid w:val="00782B1A"/>
    <w:rsid w:val="007A3080"/>
    <w:rsid w:val="007A61E6"/>
    <w:rsid w:val="007E5245"/>
    <w:rsid w:val="008254E0"/>
    <w:rsid w:val="00830D5D"/>
    <w:rsid w:val="008311DD"/>
    <w:rsid w:val="00832F46"/>
    <w:rsid w:val="00856D2A"/>
    <w:rsid w:val="00863F84"/>
    <w:rsid w:val="008706BD"/>
    <w:rsid w:val="00872AE2"/>
    <w:rsid w:val="008806FD"/>
    <w:rsid w:val="008808CB"/>
    <w:rsid w:val="008A1692"/>
    <w:rsid w:val="008B1A73"/>
    <w:rsid w:val="008B51D1"/>
    <w:rsid w:val="008B6625"/>
    <w:rsid w:val="008C17D6"/>
    <w:rsid w:val="008D4391"/>
    <w:rsid w:val="008E4ED8"/>
    <w:rsid w:val="008E5861"/>
    <w:rsid w:val="008E73F3"/>
    <w:rsid w:val="008F308C"/>
    <w:rsid w:val="008F368F"/>
    <w:rsid w:val="00917567"/>
    <w:rsid w:val="009445B1"/>
    <w:rsid w:val="009B4929"/>
    <w:rsid w:val="009C5DC7"/>
    <w:rsid w:val="009D34A4"/>
    <w:rsid w:val="00A03FCE"/>
    <w:rsid w:val="00A31BDD"/>
    <w:rsid w:val="00A451C0"/>
    <w:rsid w:val="00A64D05"/>
    <w:rsid w:val="00A723B1"/>
    <w:rsid w:val="00A77B8E"/>
    <w:rsid w:val="00AB63AD"/>
    <w:rsid w:val="00AE3761"/>
    <w:rsid w:val="00AF332F"/>
    <w:rsid w:val="00AF373F"/>
    <w:rsid w:val="00B34A3B"/>
    <w:rsid w:val="00B50A02"/>
    <w:rsid w:val="00B54A75"/>
    <w:rsid w:val="00B76259"/>
    <w:rsid w:val="00B77CBC"/>
    <w:rsid w:val="00BD174F"/>
    <w:rsid w:val="00BE69D3"/>
    <w:rsid w:val="00C36C1B"/>
    <w:rsid w:val="00C614D8"/>
    <w:rsid w:val="00C72448"/>
    <w:rsid w:val="00C72680"/>
    <w:rsid w:val="00C87C4D"/>
    <w:rsid w:val="00C949B6"/>
    <w:rsid w:val="00CA3048"/>
    <w:rsid w:val="00CB0E2F"/>
    <w:rsid w:val="00CD3E41"/>
    <w:rsid w:val="00D0031D"/>
    <w:rsid w:val="00D21639"/>
    <w:rsid w:val="00D275B1"/>
    <w:rsid w:val="00D2782F"/>
    <w:rsid w:val="00D3548F"/>
    <w:rsid w:val="00D456FE"/>
    <w:rsid w:val="00D46C8B"/>
    <w:rsid w:val="00D713C9"/>
    <w:rsid w:val="00DA2D3F"/>
    <w:rsid w:val="00DA2D4A"/>
    <w:rsid w:val="00DC35F5"/>
    <w:rsid w:val="00DD2186"/>
    <w:rsid w:val="00DD4A63"/>
    <w:rsid w:val="00DF31E7"/>
    <w:rsid w:val="00DF5429"/>
    <w:rsid w:val="00E20218"/>
    <w:rsid w:val="00E40BC3"/>
    <w:rsid w:val="00E43632"/>
    <w:rsid w:val="00E4572B"/>
    <w:rsid w:val="00E553B5"/>
    <w:rsid w:val="00E5720E"/>
    <w:rsid w:val="00E67A96"/>
    <w:rsid w:val="00E772A3"/>
    <w:rsid w:val="00E908C2"/>
    <w:rsid w:val="00EB719A"/>
    <w:rsid w:val="00EE078B"/>
    <w:rsid w:val="00EE0AC0"/>
    <w:rsid w:val="00EE4073"/>
    <w:rsid w:val="00F312AB"/>
    <w:rsid w:val="00F42D4C"/>
    <w:rsid w:val="00F55CB2"/>
    <w:rsid w:val="00F619EB"/>
    <w:rsid w:val="00F74DFA"/>
    <w:rsid w:val="00F95521"/>
    <w:rsid w:val="00FB0063"/>
    <w:rsid w:val="00FC1432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448D2"/>
  <w15:docId w15:val="{D8AAB1F0-30C4-47DB-9065-8474126B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1D7"/>
    <w:rPr>
      <w:rFonts w:asciiTheme="minorHAnsi" w:hAnsiTheme="minorHAnsi"/>
      <w:color w:val="365F91" w:themeColor="accent1" w:themeShade="BF"/>
      <w:sz w:val="18"/>
    </w:rPr>
  </w:style>
  <w:style w:type="paragraph" w:styleId="Heading1">
    <w:name w:val="heading 1"/>
    <w:basedOn w:val="Normal"/>
    <w:next w:val="Normal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63617D"/>
    <w:pPr>
      <w:jc w:val="center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ing">
    <w:name w:val="Evening"/>
    <w:basedOn w:val="Normal"/>
    <w:next w:val="AppointmentText"/>
    <w:unhideWhenUsed/>
    <w:qFormat/>
    <w:rsid w:val="002521C2"/>
    <w:pPr>
      <w:spacing w:before="20"/>
    </w:pPr>
    <w:rPr>
      <w:b/>
    </w:rPr>
  </w:style>
  <w:style w:type="paragraph" w:customStyle="1" w:styleId="Time">
    <w:name w:val="Time"/>
    <w:basedOn w:val="Normal"/>
    <w:qFormat/>
    <w:rsid w:val="0063617D"/>
    <w:pPr>
      <w:spacing w:before="20"/>
      <w:jc w:val="right"/>
    </w:pPr>
    <w:rPr>
      <w:sz w:val="16"/>
      <w:szCs w:val="18"/>
    </w:rPr>
  </w:style>
  <w:style w:type="paragraph" w:customStyle="1" w:styleId="Dates">
    <w:name w:val="Dates"/>
    <w:basedOn w:val="Normal"/>
    <w:qFormat/>
    <w:rsid w:val="002521C2"/>
    <w:pPr>
      <w:jc w:val="right"/>
    </w:pPr>
    <w:rPr>
      <w:b/>
    </w:rPr>
  </w:style>
  <w:style w:type="paragraph" w:styleId="BalloonText">
    <w:name w:val="Balloon Text"/>
    <w:basedOn w:val="Normal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3617D"/>
    <w:rPr>
      <w:rFonts w:asciiTheme="majorHAnsi" w:hAnsiTheme="majorHAnsi"/>
      <w:b/>
      <w:color w:val="365F91" w:themeColor="accent1" w:themeShade="BF"/>
      <w:sz w:val="18"/>
    </w:rPr>
  </w:style>
  <w:style w:type="paragraph" w:customStyle="1" w:styleId="AppointmentText">
    <w:name w:val="Appointment Text"/>
    <w:basedOn w:val="Normal"/>
    <w:unhideWhenUsed/>
    <w:qFormat/>
    <w:rsid w:val="002521C2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0E31E0"/>
    <w:rPr>
      <w:color w:val="808080"/>
    </w:rPr>
  </w:style>
  <w:style w:type="paragraph" w:styleId="Header">
    <w:name w:val="header"/>
    <w:basedOn w:val="Normal"/>
    <w:link w:val="HeaderChar"/>
    <w:unhideWhenUsed/>
    <w:rsid w:val="00130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30CA0"/>
    <w:rPr>
      <w:rFonts w:asciiTheme="minorHAnsi" w:hAnsiTheme="minorHAnsi"/>
      <w:color w:val="365F91" w:themeColor="accent1" w:themeShade="BF"/>
      <w:sz w:val="18"/>
    </w:rPr>
  </w:style>
  <w:style w:type="paragraph" w:styleId="Footer">
    <w:name w:val="footer"/>
    <w:basedOn w:val="Normal"/>
    <w:link w:val="FooterChar"/>
    <w:unhideWhenUsed/>
    <w:rsid w:val="00130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0CA0"/>
    <w:rPr>
      <w:rFonts w:asciiTheme="minorHAnsi" w:hAnsiTheme="minorHAnsi"/>
      <w:color w:val="365F91" w:themeColor="accent1" w:themeShade="BF"/>
      <w:sz w:val="18"/>
    </w:rPr>
  </w:style>
  <w:style w:type="paragraph" w:styleId="ListParagraph">
    <w:name w:val="List Paragraph"/>
    <w:basedOn w:val="Normal"/>
    <w:uiPriority w:val="34"/>
    <w:unhideWhenUsed/>
    <w:qFormat/>
    <w:rsid w:val="002A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all\AppData\Roaming\Microsoft\Templates\Monthly%20and%20weekly%20planning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56098009B744E29C6DEDFA070E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1FCDB-DC22-4102-A389-52217D49A73F}"/>
      </w:docPartPr>
      <w:docPartBody>
        <w:p w:rsidR="00EF2D7B" w:rsidRDefault="009C268F">
          <w:pPr>
            <w:pStyle w:val="FC56098009B744E29C6DEDFA070E8612"/>
          </w:pPr>
          <w:r>
            <w:t>[Date]</w:t>
          </w:r>
        </w:p>
      </w:docPartBody>
    </w:docPart>
    <w:docPart>
      <w:docPartPr>
        <w:name w:val="48D014E633A649368409FE01A5D23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F2FC8-427C-4C17-8D74-4645DB54F27C}"/>
      </w:docPartPr>
      <w:docPartBody>
        <w:p w:rsidR="00EF2D7B" w:rsidRDefault="009C268F">
          <w:pPr>
            <w:pStyle w:val="48D014E633A649368409FE01A5D234D0"/>
          </w:pPr>
          <w:r>
            <w:t>[Date]</w:t>
          </w:r>
        </w:p>
      </w:docPartBody>
    </w:docPart>
    <w:docPart>
      <w:docPartPr>
        <w:name w:val="9D2C980474744077B7E9E1B2C434B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EF48C-AE08-4BC0-BC3E-06C2DA64766A}"/>
      </w:docPartPr>
      <w:docPartBody>
        <w:p w:rsidR="00EF2D7B" w:rsidRDefault="009C268F">
          <w:pPr>
            <w:pStyle w:val="9D2C980474744077B7E9E1B2C434BBA7"/>
          </w:pPr>
          <w:r>
            <w:t>[Date]</w:t>
          </w:r>
        </w:p>
      </w:docPartBody>
    </w:docPart>
    <w:docPart>
      <w:docPartPr>
        <w:name w:val="1D26951325FB423E91C2BC9C76F9D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B3BFF-168B-47B5-A6D9-F5375B50DFF8}"/>
      </w:docPartPr>
      <w:docPartBody>
        <w:p w:rsidR="00EF2D7B" w:rsidRDefault="009C268F">
          <w:pPr>
            <w:pStyle w:val="1D26951325FB423E91C2BC9C76F9DA83"/>
          </w:pPr>
          <w:r>
            <w:t>[Date]</w:t>
          </w:r>
        </w:p>
      </w:docPartBody>
    </w:docPart>
    <w:docPart>
      <w:docPartPr>
        <w:name w:val="14300F8A770548F78907340104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FEEE-4E99-42D0-B6F2-CCE507153C9F}"/>
      </w:docPartPr>
      <w:docPartBody>
        <w:p w:rsidR="00EF2D7B" w:rsidRDefault="009C268F">
          <w:pPr>
            <w:pStyle w:val="14300F8A770548F78907340104B8C98B"/>
          </w:pPr>
          <w:r>
            <w:t>[Date]</w:t>
          </w:r>
        </w:p>
      </w:docPartBody>
    </w:docPart>
    <w:docPart>
      <w:docPartPr>
        <w:name w:val="E97EBD84E1614C00997369C2D163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2ED1D-3CE9-47C7-80B0-3DF23704D74C}"/>
      </w:docPartPr>
      <w:docPartBody>
        <w:p w:rsidR="00EF2D7B" w:rsidRDefault="002A07A1" w:rsidP="002A07A1">
          <w:pPr>
            <w:pStyle w:val="E97EBD84E1614C00997369C2D1631F4F"/>
          </w:pPr>
          <w:r>
            <w:t>[Date]</w:t>
          </w:r>
        </w:p>
      </w:docPartBody>
    </w:docPart>
    <w:docPart>
      <w:docPartPr>
        <w:name w:val="78C1D74FF9E146D0BABF72BE9D5CF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EE502-B8A8-406B-9829-ABC54D24A227}"/>
      </w:docPartPr>
      <w:docPartBody>
        <w:p w:rsidR="00EF2D7B" w:rsidRDefault="002A07A1" w:rsidP="002A07A1">
          <w:pPr>
            <w:pStyle w:val="78C1D74FF9E146D0BABF72BE9D5CFC09"/>
          </w:pPr>
          <w:r>
            <w:t>[Date]</w:t>
          </w:r>
        </w:p>
      </w:docPartBody>
    </w:docPart>
    <w:docPart>
      <w:docPartPr>
        <w:name w:val="D75F25343F8A4419B131397CFC959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B6C0-2884-49A9-8C16-5F422831B0AB}"/>
      </w:docPartPr>
      <w:docPartBody>
        <w:p w:rsidR="00EF2D7B" w:rsidRDefault="002A07A1" w:rsidP="002A07A1">
          <w:pPr>
            <w:pStyle w:val="D75F25343F8A4419B131397CFC959AC1"/>
          </w:pPr>
          <w:r>
            <w:t>[Date]</w:t>
          </w:r>
        </w:p>
      </w:docPartBody>
    </w:docPart>
    <w:docPart>
      <w:docPartPr>
        <w:name w:val="0D33B9557F184FA79B9EA0B65086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4BFA9-B1A2-4622-B16A-60B0E94D2725}"/>
      </w:docPartPr>
      <w:docPartBody>
        <w:p w:rsidR="00EF2D7B" w:rsidRDefault="002A07A1" w:rsidP="002A07A1">
          <w:pPr>
            <w:pStyle w:val="0D33B9557F184FA79B9EA0B65086335F"/>
          </w:pPr>
          <w:r>
            <w:t>[Date]</w:t>
          </w:r>
        </w:p>
      </w:docPartBody>
    </w:docPart>
    <w:docPart>
      <w:docPartPr>
        <w:name w:val="16332F03637145B2BD532EDD4B771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DDCCF-E10E-45DC-B918-B36C54DC6DBD}"/>
      </w:docPartPr>
      <w:docPartBody>
        <w:p w:rsidR="00EF2D7B" w:rsidRDefault="002A07A1" w:rsidP="002A07A1">
          <w:pPr>
            <w:pStyle w:val="16332F03637145B2BD532EDD4B771271"/>
          </w:pPr>
          <w:r>
            <w:t>[Date]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3404E-53C4-406C-84E8-3851A77BA6CF}"/>
      </w:docPartPr>
      <w:docPartBody>
        <w:p w:rsidR="00247D6A" w:rsidRDefault="00165A96">
          <w:r w:rsidRPr="00084207">
            <w:rPr>
              <w:rStyle w:val="PlaceholderText"/>
            </w:rPr>
            <w:t>Choose an item.</w:t>
          </w:r>
        </w:p>
      </w:docPartBody>
    </w:docPart>
    <w:docPart>
      <w:docPartPr>
        <w:name w:val="2F76210086B045B3A43F069834630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5FF84-B282-489B-A9F9-A82817A55F9E}"/>
      </w:docPartPr>
      <w:docPartBody>
        <w:p w:rsidR="00247D6A" w:rsidRDefault="00165A96" w:rsidP="00165A96">
          <w:pPr>
            <w:pStyle w:val="2F76210086B045B3A43F069834630F462"/>
          </w:pPr>
          <w:r w:rsidRPr="00084207">
            <w:rPr>
              <w:rStyle w:val="PlaceholderText"/>
            </w:rPr>
            <w:t>Choose an item.</w:t>
          </w:r>
        </w:p>
      </w:docPartBody>
    </w:docPart>
    <w:docPart>
      <w:docPartPr>
        <w:name w:val="32765704867C4158A89100EBC6B05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6E167-FE2C-4F6D-AF19-DB377133E7F3}"/>
      </w:docPartPr>
      <w:docPartBody>
        <w:p w:rsidR="00247D6A" w:rsidRDefault="00165A96" w:rsidP="00165A96">
          <w:pPr>
            <w:pStyle w:val="32765704867C4158A89100EBC6B055DF2"/>
          </w:pPr>
          <w:r w:rsidRPr="0008420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A1"/>
    <w:rsid w:val="00111A47"/>
    <w:rsid w:val="00165A96"/>
    <w:rsid w:val="00247D6A"/>
    <w:rsid w:val="002A07A1"/>
    <w:rsid w:val="00657E19"/>
    <w:rsid w:val="009C268F"/>
    <w:rsid w:val="00E74C90"/>
    <w:rsid w:val="00E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F9CEB9E93416EB850D18C10499EEF">
    <w:name w:val="2D8F9CEB9E93416EB850D18C10499EEF"/>
  </w:style>
  <w:style w:type="paragraph" w:customStyle="1" w:styleId="FC56098009B744E29C6DEDFA070E8612">
    <w:name w:val="FC56098009B744E29C6DEDFA070E8612"/>
  </w:style>
  <w:style w:type="paragraph" w:customStyle="1" w:styleId="48D014E633A649368409FE01A5D234D0">
    <w:name w:val="48D014E633A649368409FE01A5D234D0"/>
  </w:style>
  <w:style w:type="paragraph" w:customStyle="1" w:styleId="9D2C980474744077B7E9E1B2C434BBA7">
    <w:name w:val="9D2C980474744077B7E9E1B2C434BBA7"/>
  </w:style>
  <w:style w:type="paragraph" w:customStyle="1" w:styleId="1D26951325FB423E91C2BC9C76F9DA83">
    <w:name w:val="1D26951325FB423E91C2BC9C76F9DA83"/>
  </w:style>
  <w:style w:type="paragraph" w:customStyle="1" w:styleId="14300F8A770548F78907340104B8C98B">
    <w:name w:val="14300F8A770548F78907340104B8C98B"/>
  </w:style>
  <w:style w:type="paragraph" w:customStyle="1" w:styleId="E97EBD84E1614C00997369C2D1631F4F">
    <w:name w:val="E97EBD84E1614C00997369C2D1631F4F"/>
    <w:rsid w:val="002A07A1"/>
  </w:style>
  <w:style w:type="paragraph" w:customStyle="1" w:styleId="78C1D74FF9E146D0BABF72BE9D5CFC09">
    <w:name w:val="78C1D74FF9E146D0BABF72BE9D5CFC09"/>
    <w:rsid w:val="002A07A1"/>
  </w:style>
  <w:style w:type="paragraph" w:customStyle="1" w:styleId="D75F25343F8A4419B131397CFC959AC1">
    <w:name w:val="D75F25343F8A4419B131397CFC959AC1"/>
    <w:rsid w:val="002A07A1"/>
  </w:style>
  <w:style w:type="paragraph" w:customStyle="1" w:styleId="0D33B9557F184FA79B9EA0B65086335F">
    <w:name w:val="0D33B9557F184FA79B9EA0B65086335F"/>
    <w:rsid w:val="002A07A1"/>
  </w:style>
  <w:style w:type="paragraph" w:customStyle="1" w:styleId="16332F03637145B2BD532EDD4B771271">
    <w:name w:val="16332F03637145B2BD532EDD4B771271"/>
    <w:rsid w:val="002A07A1"/>
  </w:style>
  <w:style w:type="character" w:styleId="PlaceholderText">
    <w:name w:val="Placeholder Text"/>
    <w:basedOn w:val="DefaultParagraphFont"/>
    <w:uiPriority w:val="99"/>
    <w:semiHidden/>
    <w:rsid w:val="00247D6A"/>
    <w:rPr>
      <w:color w:val="808080"/>
    </w:rPr>
  </w:style>
  <w:style w:type="paragraph" w:customStyle="1" w:styleId="2F76210086B045B3A43F069834630F46">
    <w:name w:val="2F76210086B045B3A43F069834630F46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2765704867C4158A89100EBC6B055DF">
    <w:name w:val="32765704867C4158A89100EBC6B055DF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2F76210086B045B3A43F069834630F461">
    <w:name w:val="2F76210086B045B3A43F069834630F46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2765704867C4158A89100EBC6B055DF1">
    <w:name w:val="32765704867C4158A89100EBC6B055DF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C9E548B5276F4F378AC7A1DF92CB1657">
    <w:name w:val="C9E548B5276F4F378AC7A1DF92CB1657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1DA7D1DDDF9434D84D4C58F0E2E8911">
    <w:name w:val="31DA7D1DDDF9434D84D4C58F0E2E891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BB73FC50AC7544648A16D7ACA5A77FF9">
    <w:name w:val="BB73FC50AC7544648A16D7ACA5A77FF9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2F76210086B045B3A43F069834630F462">
    <w:name w:val="2F76210086B045B3A43F069834630F462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2765704867C4158A89100EBC6B055DF2">
    <w:name w:val="32765704867C4158A89100EBC6B055DF2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C9E548B5276F4F378AC7A1DF92CB16571">
    <w:name w:val="C9E548B5276F4F378AC7A1DF92CB1657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1DA7D1DDDF9434D84D4C58F0E2E89111">
    <w:name w:val="31DA7D1DDDF9434D84D4C58F0E2E8911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BB73FC50AC7544648A16D7ACA5A77FF91">
    <w:name w:val="BB73FC50AC7544648A16D7ACA5A77FF9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40470E9FA3304B40BB67779418FB3896">
    <w:name w:val="40470E9FA3304B40BB67779418FB3896"/>
    <w:rsid w:val="00247D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F345F9-46D7-4224-8695-55ECC3726A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Monthly and weekly planning calendar</Template>
  <TotalTime>67</TotalTime>
  <Pages>2</Pages>
  <Words>230</Words>
  <Characters>772</Characters>
  <Application>Microsoft Office Word</Application>
  <DocSecurity>0</DocSecurity>
  <Lines>772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and weekly planning calendar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and weekly planning calendar</dc:title>
  <dc:creator>Emily Hall</dc:creator>
  <cp:keywords/>
  <cp:lastModifiedBy>Emily Hall</cp:lastModifiedBy>
  <cp:revision>5</cp:revision>
  <cp:lastPrinted>2005-10-12T22:40:00Z</cp:lastPrinted>
  <dcterms:created xsi:type="dcterms:W3CDTF">2017-10-30T15:42:00Z</dcterms:created>
  <dcterms:modified xsi:type="dcterms:W3CDTF">2018-05-22T18:09:00Z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TC062062671033</vt:lpwstr>
  </property>
</Properties>
</file>